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11F4C" w14:textId="0120194B" w:rsidR="0007392C" w:rsidRPr="00586A35" w:rsidRDefault="00CA38FC" w:rsidP="00A15819">
      <w:pPr>
        <w:pStyle w:val="Titledocument"/>
        <w:rPr>
          <w14:ligatures w14:val="standard"/>
        </w:rPr>
      </w:pPr>
      <w:r>
        <w:rPr>
          <w:bCs/>
          <w14:ligatures w14:val="standard"/>
        </w:rPr>
        <w:t>Educational Game</w:t>
      </w:r>
      <w:r w:rsidR="00A15819">
        <w:rPr>
          <w:bCs/>
          <w14:ligatures w14:val="standard"/>
        </w:rPr>
        <w:t xml:space="preserve"> </w:t>
      </w:r>
      <w:r w:rsidR="00E41DBC" w:rsidRPr="00E41DBC">
        <w:rPr>
          <w:rFonts w:hint="eastAsia"/>
          <w:bCs/>
          <w14:ligatures w14:val="standard"/>
        </w:rPr>
        <w:t>about</w:t>
      </w:r>
      <w:r w:rsidR="00A15819">
        <w:rPr>
          <w:bCs/>
          <w14:ligatures w14:val="standard"/>
        </w:rPr>
        <w:t xml:space="preserve"> Water Conservation</w:t>
      </w:r>
    </w:p>
    <w:p w14:paraId="32BA6480" w14:textId="77777777" w:rsidR="00586A35" w:rsidRPr="00586A35" w:rsidRDefault="00586A35" w:rsidP="00F3231F">
      <w:pPr>
        <w:pStyle w:val="Authors"/>
        <w:rPr>
          <w:rStyle w:val="FirstName"/>
          <w14:ligatures w14:val="standard"/>
        </w:rPr>
        <w:sectPr w:rsidR="00586A35" w:rsidRPr="00586A35" w:rsidSect="00586A35">
          <w:headerReference w:type="even"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112D08C5" w14:textId="77777777" w:rsidR="00CA38FC" w:rsidRDefault="00CA38FC" w:rsidP="00586A35">
      <w:pPr>
        <w:pStyle w:val="Authors"/>
        <w:jc w:val="center"/>
        <w:rPr>
          <w:rStyle w:val="FirstName"/>
          <w14:ligatures w14:val="standard"/>
        </w:rPr>
      </w:pPr>
    </w:p>
    <w:p w14:paraId="73B956A9" w14:textId="77777777" w:rsidR="00CA38FC" w:rsidRDefault="00CA38FC" w:rsidP="00586A35">
      <w:pPr>
        <w:pStyle w:val="Authors"/>
        <w:jc w:val="center"/>
        <w:rPr>
          <w:rStyle w:val="FirstName"/>
          <w14:ligatures w14:val="standard"/>
        </w:rPr>
      </w:pPr>
    </w:p>
    <w:p w14:paraId="434D04F3" w14:textId="4DF5EF87" w:rsidR="00586A35" w:rsidRPr="00F141D2" w:rsidRDefault="00CA38FC" w:rsidP="00586A35">
      <w:pPr>
        <w:pStyle w:val="Authors"/>
        <w:jc w:val="center"/>
        <w:rPr>
          <w:rFonts w:eastAsia="SimSun"/>
          <w:lang w:eastAsia="zh-CN"/>
          <w14:ligatures w14:val="standard"/>
        </w:rPr>
      </w:pPr>
      <w:proofErr w:type="spellStart"/>
      <w:r>
        <w:rPr>
          <w:rStyle w:val="FirstName"/>
          <w14:ligatures w14:val="standard"/>
        </w:rPr>
        <w:t>Wanrong</w:t>
      </w:r>
      <w:proofErr w:type="spellEnd"/>
      <w:r w:rsidR="003C3338" w:rsidRPr="00586A35">
        <w:rPr>
          <w14:ligatures w14:val="standard"/>
        </w:rPr>
        <w:t xml:space="preserve"> </w:t>
      </w:r>
      <w:r>
        <w:rPr>
          <w:rStyle w:val="Surname"/>
          <w14:ligatures w14:val="standard"/>
        </w:rPr>
        <w:t>Xu</w:t>
      </w:r>
      <w:r w:rsidR="00586A35" w:rsidRPr="00586A35">
        <w:rPr>
          <w14:ligatures w14:val="standard"/>
        </w:rPr>
        <w:br/>
      </w:r>
      <w:r w:rsidR="00586A35" w:rsidRPr="00586A35">
        <w:rPr>
          <w:rStyle w:val="OrgDiv"/>
          <w:color w:val="auto"/>
          <w:sz w:val="20"/>
          <w14:ligatures w14:val="standard"/>
        </w:rPr>
        <w:t xml:space="preserve"> </w:t>
      </w:r>
      <w:r w:rsidR="00C60E5C">
        <w:rPr>
          <w:rStyle w:val="OrgDiv"/>
          <w:color w:val="auto"/>
          <w:sz w:val="20"/>
          <w14:ligatures w14:val="standard"/>
        </w:rPr>
        <w:t>School of Computing</w:t>
      </w:r>
      <w:r w:rsidR="00586A35" w:rsidRPr="00586A35">
        <w:rPr>
          <w:rStyle w:val="OrgName"/>
          <w:color w:val="auto"/>
          <w:sz w:val="20"/>
          <w14:ligatures w14:val="standard"/>
        </w:rPr>
        <w:br/>
        <w:t xml:space="preserve"> </w:t>
      </w:r>
      <w:r w:rsidR="00AA2DEE">
        <w:rPr>
          <w:rStyle w:val="OrgName"/>
          <w:color w:val="auto"/>
          <w:sz w:val="20"/>
          <w14:ligatures w14:val="standard"/>
        </w:rPr>
        <w:t xml:space="preserve">University of </w:t>
      </w:r>
      <w:bookmarkStart w:id="0" w:name="_Hlk106462398"/>
      <w:r w:rsidR="00AA2DEE">
        <w:rPr>
          <w:rStyle w:val="OrgName"/>
          <w:color w:val="auto"/>
          <w:sz w:val="20"/>
          <w14:ligatures w14:val="standard"/>
        </w:rPr>
        <w:t>Newcastle</w:t>
      </w:r>
      <w:bookmarkEnd w:id="0"/>
      <w:r w:rsidR="00586A35" w:rsidRPr="00586A35">
        <w:rPr>
          <w:rStyle w:val="OrgName"/>
          <w:color w:val="auto"/>
          <w:sz w:val="20"/>
          <w14:ligatures w14:val="standard"/>
        </w:rPr>
        <w:br/>
        <w:t xml:space="preserve"> </w:t>
      </w:r>
      <w:proofErr w:type="spellStart"/>
      <w:r w:rsidR="0019409C" w:rsidRPr="0019409C">
        <w:rPr>
          <w:rStyle w:val="City"/>
          <w:sz w:val="20"/>
        </w:rPr>
        <w:t>Newcastle</w:t>
      </w:r>
      <w:proofErr w:type="spellEnd"/>
      <w:r w:rsidR="00AA2DEE">
        <w:rPr>
          <w:rStyle w:val="City"/>
          <w:sz w:val="20"/>
          <w14:ligatures w14:val="standard"/>
        </w:rPr>
        <w:t xml:space="preserve"> Upon Tyne</w:t>
      </w:r>
      <w:r w:rsidR="00586A35" w:rsidRPr="00586A35">
        <w:rPr>
          <w:sz w:val="20"/>
          <w14:ligatures w14:val="standard"/>
        </w:rPr>
        <w:br/>
        <w:t xml:space="preserve"> </w:t>
      </w:r>
      <w:r w:rsidR="00AA2DEE">
        <w:t>c1030208@newcastle</w:t>
      </w:r>
      <w:r w:rsidR="00F141D2">
        <w:t>.ac.uk</w:t>
      </w:r>
    </w:p>
    <w:p w14:paraId="03C627F0" w14:textId="77777777" w:rsidR="00586A35" w:rsidRDefault="00586A35" w:rsidP="00694749">
      <w:pPr>
        <w:pStyle w:val="TitleNote"/>
        <w:rPr>
          <w:rFonts w:ascii="Cambria Math" w:hAnsi="Cambria Math" w:cs="Cambria Math"/>
          <w:bCs/>
          <w:color w:val="auto"/>
          <w:vertAlign w:val="superscript"/>
          <w14:ligatures w14:val="standard"/>
        </w:rPr>
      </w:pPr>
    </w:p>
    <w:p w14:paraId="6446A65B" w14:textId="77777777" w:rsidR="00CA38FC" w:rsidRDefault="00CA38FC" w:rsidP="00694749">
      <w:pPr>
        <w:pStyle w:val="TitleNote"/>
        <w:rPr>
          <w:rFonts w:ascii="Cambria Math" w:hAnsi="Cambria Math" w:cs="Cambria Math"/>
          <w:bCs/>
          <w:color w:val="auto"/>
          <w:vertAlign w:val="superscript"/>
          <w14:ligatures w14:val="standard"/>
        </w:rPr>
      </w:pPr>
    </w:p>
    <w:p w14:paraId="7BCBA4F2" w14:textId="0CA9AC60" w:rsidR="00CA38FC" w:rsidRPr="00586A35" w:rsidRDefault="00CA38FC" w:rsidP="00694749">
      <w:pPr>
        <w:pStyle w:val="TitleNote"/>
        <w:rPr>
          <w:rFonts w:ascii="Cambria Math" w:hAnsi="Cambria Math" w:cs="Cambria Math"/>
          <w:bCs/>
          <w:color w:val="auto"/>
          <w:vertAlign w:val="superscript"/>
          <w14:ligatures w14:val="standard"/>
        </w:rPr>
        <w:sectPr w:rsidR="00CA38FC"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E83D784" w14:textId="77777777" w:rsidR="00694749" w:rsidRPr="00586A35" w:rsidRDefault="00694749" w:rsidP="00694749">
      <w:pPr>
        <w:pStyle w:val="AuthNotes"/>
        <w:rPr>
          <w:color w:val="auto"/>
          <w14:ligatures w14:val="standard"/>
        </w:rPr>
      </w:pPr>
    </w:p>
    <w:p w14:paraId="32EFC9AE" w14:textId="77777777" w:rsidR="00586A35" w:rsidRPr="00CA38FC" w:rsidRDefault="00586A35" w:rsidP="00694749">
      <w:pPr>
        <w:pStyle w:val="AbsHead"/>
        <w:rPr>
          <w:lang w:val="en-GB"/>
          <w14:ligatures w14:val="standard"/>
        </w:rPr>
        <w:sectPr w:rsidR="00586A35" w:rsidRPr="00CA38FC"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418F32D" w14:textId="77777777" w:rsidR="0007392C" w:rsidRPr="00CA38FC" w:rsidRDefault="007A502C" w:rsidP="00694749">
      <w:pPr>
        <w:pStyle w:val="AbsHead"/>
        <w:rPr>
          <w:lang w:val="en-GB"/>
          <w14:ligatures w14:val="standard"/>
        </w:rPr>
      </w:pPr>
      <w:r w:rsidRPr="00CA38FC">
        <w:rPr>
          <w:lang w:val="en-GB"/>
          <w14:ligatures w14:val="standard"/>
        </w:rPr>
        <w:t>ABSTRACT</w:t>
      </w:r>
    </w:p>
    <w:p w14:paraId="42EB4E91" w14:textId="73698CF1" w:rsidR="00F30418" w:rsidRPr="000346E9" w:rsidRDefault="003100DC" w:rsidP="007A502C">
      <w:pPr>
        <w:pStyle w:val="Abstract"/>
        <w:rPr>
          <w:rFonts w:eastAsia="SimSun"/>
          <w:lang w:val="en-GB" w:eastAsia="zh-CN"/>
          <w14:ligatures w14:val="standard"/>
        </w:rPr>
      </w:pPr>
      <w:r w:rsidRPr="003100DC">
        <w:rPr>
          <w:lang w:val="en-GB" w:eastAsia="ja-JP"/>
        </w:rPr>
        <w:t>Water is an indispensable resource for human survival</w:t>
      </w:r>
      <w:r w:rsidR="009414FB">
        <w:rPr>
          <w:lang w:val="en-GB" w:eastAsia="ja-JP"/>
        </w:rPr>
        <w:t>. A</w:t>
      </w:r>
      <w:r w:rsidR="009D470D">
        <w:rPr>
          <w:lang w:val="en-GB" w:eastAsia="ja-JP"/>
        </w:rPr>
        <w:t xml:space="preserve">s the </w:t>
      </w:r>
      <w:r w:rsidR="000346E9">
        <w:rPr>
          <w:rFonts w:eastAsia="SimSun"/>
          <w:lang w:val="en-GB" w:eastAsia="zh-CN"/>
        </w:rPr>
        <w:t>water crisis</w:t>
      </w:r>
      <w:r w:rsidR="006246B0">
        <w:rPr>
          <w:rFonts w:eastAsia="SimSun"/>
          <w:lang w:val="en-GB" w:eastAsia="zh-CN"/>
        </w:rPr>
        <w:t xml:space="preserve"> </w:t>
      </w:r>
      <w:r w:rsidR="00ED24A4">
        <w:rPr>
          <w:rFonts w:eastAsia="SimSun"/>
          <w:lang w:val="en-GB" w:eastAsia="zh-CN"/>
        </w:rPr>
        <w:t>get</w:t>
      </w:r>
      <w:r w:rsidR="009414FB">
        <w:rPr>
          <w:rFonts w:eastAsia="SimSun"/>
          <w:lang w:val="en-GB" w:eastAsia="zh-CN"/>
        </w:rPr>
        <w:t>s</w:t>
      </w:r>
      <w:r w:rsidR="00ED24A4">
        <w:rPr>
          <w:rFonts w:eastAsia="SimSun"/>
          <w:lang w:val="en-GB" w:eastAsia="zh-CN"/>
        </w:rPr>
        <w:t xml:space="preserve"> </w:t>
      </w:r>
      <w:r w:rsidR="009414FB">
        <w:rPr>
          <w:rFonts w:eastAsia="SimSun"/>
          <w:lang w:val="en-GB" w:eastAsia="zh-CN"/>
        </w:rPr>
        <w:t>severe</w:t>
      </w:r>
      <w:r w:rsidR="00384155">
        <w:rPr>
          <w:rFonts w:eastAsia="SimSun"/>
          <w:lang w:val="en-GB" w:eastAsia="zh-CN"/>
        </w:rPr>
        <w:t xml:space="preserve"> these years</w:t>
      </w:r>
      <w:r w:rsidR="009414FB">
        <w:rPr>
          <w:rFonts w:eastAsia="SimSun"/>
          <w:lang w:val="en-GB" w:eastAsia="zh-CN"/>
        </w:rPr>
        <w:t xml:space="preserve">, </w:t>
      </w:r>
      <w:r w:rsidR="00224F0A">
        <w:rPr>
          <w:rFonts w:eastAsia="SimSun"/>
          <w:lang w:val="en-GB" w:eastAsia="zh-CN"/>
        </w:rPr>
        <w:t xml:space="preserve">water conservation becomes </w:t>
      </w:r>
      <w:r w:rsidR="00B947E6">
        <w:rPr>
          <w:rFonts w:eastAsia="SimSun"/>
          <w:lang w:val="en-GB" w:eastAsia="zh-CN"/>
        </w:rPr>
        <w:t>more</w:t>
      </w:r>
      <w:r w:rsidR="00DF0A6E">
        <w:rPr>
          <w:rFonts w:eastAsia="SimSun"/>
          <w:lang w:val="en-GB" w:eastAsia="zh-CN"/>
        </w:rPr>
        <w:t xml:space="preserve"> </w:t>
      </w:r>
      <w:r w:rsidR="008B4305">
        <w:rPr>
          <w:rFonts w:eastAsia="SimSun"/>
          <w:lang w:val="en-GB" w:eastAsia="zh-CN"/>
        </w:rPr>
        <w:t>and more important for humans.</w:t>
      </w:r>
      <w:r w:rsidR="00AB1ADC">
        <w:rPr>
          <w:rFonts w:eastAsia="SimSun"/>
          <w:lang w:val="en-GB" w:eastAsia="zh-CN"/>
        </w:rPr>
        <w:t xml:space="preserve"> Meanwhile</w:t>
      </w:r>
      <w:r w:rsidR="004850B4">
        <w:rPr>
          <w:rFonts w:eastAsia="SimSun"/>
          <w:lang w:val="en-GB" w:eastAsia="zh-CN"/>
        </w:rPr>
        <w:t>,</w:t>
      </w:r>
      <w:r w:rsidR="004850B4" w:rsidRPr="004850B4">
        <w:t xml:space="preserve"> </w:t>
      </w:r>
      <w:r w:rsidR="004850B4" w:rsidRPr="004850B4">
        <w:rPr>
          <w:rFonts w:eastAsia="SimSun"/>
          <w:lang w:val="en-GB" w:eastAsia="zh-CN"/>
        </w:rPr>
        <w:t>education on</w:t>
      </w:r>
      <w:r w:rsidR="004850B4">
        <w:rPr>
          <w:rFonts w:eastAsia="SimSun"/>
          <w:lang w:val="en-GB" w:eastAsia="zh-CN"/>
        </w:rPr>
        <w:t xml:space="preserve"> </w:t>
      </w:r>
      <w:r w:rsidR="00D6590E">
        <w:rPr>
          <w:rFonts w:eastAsia="SimSun"/>
          <w:lang w:val="en-GB" w:eastAsia="zh-CN"/>
        </w:rPr>
        <w:t>water conservation</w:t>
      </w:r>
      <w:r w:rsidR="00146B02">
        <w:rPr>
          <w:rFonts w:eastAsia="SimSun"/>
          <w:lang w:val="en-GB" w:eastAsia="zh-CN"/>
        </w:rPr>
        <w:t xml:space="preserve"> has also become very important.</w:t>
      </w:r>
      <w:r w:rsidR="008B4305">
        <w:rPr>
          <w:rFonts w:eastAsia="SimSun"/>
          <w:lang w:val="en-GB" w:eastAsia="zh-CN"/>
        </w:rPr>
        <w:t xml:space="preserve"> </w:t>
      </w:r>
      <w:r w:rsidR="004D1657">
        <w:rPr>
          <w:rFonts w:eastAsia="SimSun"/>
          <w:lang w:val="en-GB" w:eastAsia="zh-CN"/>
        </w:rPr>
        <w:t xml:space="preserve">The main aim of my project is to </w:t>
      </w:r>
      <w:r w:rsidR="008D6549">
        <w:rPr>
          <w:rFonts w:eastAsia="SimSun"/>
          <w:lang w:val="en-GB" w:eastAsia="zh-CN"/>
        </w:rPr>
        <w:t>make</w:t>
      </w:r>
      <w:r w:rsidR="008A0F46">
        <w:rPr>
          <w:rFonts w:eastAsia="SimSun"/>
          <w:lang w:val="en-GB" w:eastAsia="zh-CN"/>
        </w:rPr>
        <w:t xml:space="preserve"> a</w:t>
      </w:r>
      <w:r w:rsidR="00EA46EF">
        <w:rPr>
          <w:rFonts w:eastAsia="SimSun"/>
          <w:lang w:val="en-GB" w:eastAsia="zh-CN"/>
        </w:rPr>
        <w:t>n</w:t>
      </w:r>
      <w:r w:rsidR="004D1657">
        <w:rPr>
          <w:rFonts w:eastAsia="SimSun"/>
          <w:lang w:val="en-GB" w:eastAsia="zh-CN"/>
        </w:rPr>
        <w:t xml:space="preserve"> </w:t>
      </w:r>
      <w:r w:rsidR="00F2529C">
        <w:rPr>
          <w:rFonts w:eastAsia="SimSun"/>
          <w:lang w:val="en-GB" w:eastAsia="zh-CN"/>
        </w:rPr>
        <w:t xml:space="preserve">Educational Game </w:t>
      </w:r>
      <w:r w:rsidR="00E41DBC">
        <w:rPr>
          <w:rFonts w:eastAsia="SimSun" w:hint="eastAsia"/>
          <w:lang w:val="en-GB" w:eastAsia="zh-CN"/>
        </w:rPr>
        <w:t>about</w:t>
      </w:r>
      <w:r w:rsidR="00DA533E">
        <w:rPr>
          <w:rFonts w:eastAsia="SimSun"/>
          <w:lang w:val="en-GB" w:eastAsia="zh-CN"/>
        </w:rPr>
        <w:t xml:space="preserve"> Water Conservation.</w:t>
      </w:r>
      <w:r w:rsidR="00F2529C">
        <w:rPr>
          <w:rFonts w:eastAsia="SimSun"/>
          <w:lang w:val="en-GB" w:eastAsia="zh-CN"/>
        </w:rPr>
        <w:t xml:space="preserve"> </w:t>
      </w:r>
      <w:r w:rsidR="007865CF">
        <w:rPr>
          <w:rFonts w:eastAsia="SimSun"/>
          <w:lang w:val="en-GB" w:eastAsia="zh-CN"/>
        </w:rPr>
        <w:t>This report presents the</w:t>
      </w:r>
      <w:r w:rsidR="001D44FD">
        <w:rPr>
          <w:rFonts w:eastAsia="SimSun"/>
          <w:lang w:val="en-GB" w:eastAsia="zh-CN"/>
        </w:rPr>
        <w:t xml:space="preserve"> learning process and </w:t>
      </w:r>
      <w:r w:rsidR="00B0598B">
        <w:rPr>
          <w:rFonts w:eastAsia="SimSun"/>
          <w:lang w:val="en-GB" w:eastAsia="zh-CN"/>
        </w:rPr>
        <w:t>the progress of the project.</w:t>
      </w:r>
    </w:p>
    <w:p w14:paraId="039E0A18"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0F5F5D6" w14:textId="576BE3C7" w:rsidR="0007392C" w:rsidRPr="00586A35" w:rsidRDefault="00987374" w:rsidP="00675128">
      <w:pPr>
        <w:pStyle w:val="KeyWords"/>
        <w:rPr>
          <w:lang w:eastAsia="zh-CN"/>
          <w14:ligatures w14:val="standard"/>
        </w:rPr>
      </w:pPr>
      <w:r>
        <w:rPr>
          <w:lang w:eastAsia="it-IT"/>
          <w14:ligatures w14:val="standard"/>
        </w:rPr>
        <w:t xml:space="preserve">Water </w:t>
      </w:r>
      <w:r w:rsidR="00C66F24">
        <w:rPr>
          <w:lang w:eastAsia="it-IT"/>
          <w14:ligatures w14:val="standard"/>
        </w:rPr>
        <w:t>C</w:t>
      </w:r>
      <w:r>
        <w:rPr>
          <w:lang w:eastAsia="it-IT"/>
          <w14:ligatures w14:val="standard"/>
        </w:rPr>
        <w:t>onservation</w:t>
      </w:r>
      <w:r w:rsidR="00675128" w:rsidRPr="00586A35">
        <w:rPr>
          <w:lang w:eastAsia="it-IT"/>
          <w14:ligatures w14:val="standard"/>
        </w:rPr>
        <w:t>,</w:t>
      </w:r>
      <w:r w:rsidR="00B8682D">
        <w:rPr>
          <w:lang w:eastAsia="it-IT"/>
          <w14:ligatures w14:val="standard"/>
        </w:rPr>
        <w:t xml:space="preserve"> Water Scarcity,</w:t>
      </w:r>
      <w:r w:rsidR="00675128" w:rsidRPr="00586A35">
        <w:rPr>
          <w:lang w:eastAsia="it-IT"/>
          <w14:ligatures w14:val="standard"/>
        </w:rPr>
        <w:t xml:space="preserve"> </w:t>
      </w:r>
      <w:r w:rsidR="00C66F24">
        <w:rPr>
          <w:lang w:eastAsia="it-IT"/>
          <w14:ligatures w14:val="standard"/>
        </w:rPr>
        <w:t xml:space="preserve">Video Game, </w:t>
      </w:r>
      <w:r w:rsidR="008D6549">
        <w:rPr>
          <w:lang w:eastAsia="it-IT"/>
          <w14:ligatures w14:val="standard"/>
        </w:rPr>
        <w:t>Serious Game</w:t>
      </w:r>
      <w:r w:rsidR="00675128" w:rsidRPr="00586A35">
        <w:rPr>
          <w:lang w:eastAsia="it-IT"/>
          <w14:ligatures w14:val="standard"/>
        </w:rPr>
        <w:t xml:space="preserve">, </w:t>
      </w:r>
      <w:r>
        <w:rPr>
          <w:lang w:eastAsia="it-IT"/>
          <w14:ligatures w14:val="standard"/>
        </w:rPr>
        <w:t xml:space="preserve">Educational </w:t>
      </w:r>
      <w:r w:rsidR="00C66F24">
        <w:rPr>
          <w:lang w:eastAsia="it-IT"/>
          <w14:ligatures w14:val="standard"/>
        </w:rPr>
        <w:t>G</w:t>
      </w:r>
      <w:r>
        <w:rPr>
          <w:lang w:eastAsia="it-IT"/>
          <w14:ligatures w14:val="standard"/>
        </w:rPr>
        <w:t>ame</w:t>
      </w:r>
      <w:r w:rsidR="00322180">
        <w:rPr>
          <w:lang w:eastAsia="it-IT"/>
          <w14:ligatures w14:val="standard"/>
        </w:rPr>
        <w:t>, Game-based Learning</w:t>
      </w:r>
      <w:r w:rsidR="00E41DBC" w:rsidRPr="00786AB2">
        <w:rPr>
          <w:lang w:eastAsia="it-IT"/>
          <w14:ligatures w14:val="standard"/>
        </w:rPr>
        <w:t>, Game Engine</w:t>
      </w:r>
      <w:r w:rsidR="001F747E">
        <w:rPr>
          <w:lang w:eastAsia="it-IT"/>
          <w14:ligatures w14:val="standard"/>
        </w:rPr>
        <w:t>, Unity 3D</w:t>
      </w:r>
    </w:p>
    <w:p w14:paraId="100CDF9D" w14:textId="1D3B72D3" w:rsidR="00364EB3" w:rsidRPr="00454972" w:rsidRDefault="00675128" w:rsidP="00454972">
      <w:pPr>
        <w:pStyle w:val="Head1"/>
        <w:spacing w:before="380"/>
        <w:rPr>
          <w14:ligatures w14:val="standard"/>
        </w:rPr>
      </w:pPr>
      <w:r w:rsidRPr="00586A35">
        <w:rPr>
          <w:rStyle w:val="Label"/>
          <w14:ligatures w14:val="standard"/>
        </w:rPr>
        <w:t>1</w:t>
      </w:r>
      <w:r w:rsidR="00586A35" w:rsidRPr="00586A35">
        <w:rPr>
          <w14:ligatures w14:val="standard"/>
        </w:rPr>
        <w:t> </w:t>
      </w:r>
      <w:r w:rsidR="00C60E5C">
        <w:rPr>
          <w14:ligatures w14:val="standard"/>
        </w:rPr>
        <w:t>Introduction</w:t>
      </w:r>
    </w:p>
    <w:p w14:paraId="2021B23F" w14:textId="1DDE7200" w:rsidR="00BA6645" w:rsidRDefault="00B05114" w:rsidP="00FD50B8">
      <w:pPr>
        <w:pStyle w:val="Para"/>
        <w:rPr>
          <w:lang w:eastAsia="it-IT"/>
        </w:rPr>
      </w:pPr>
      <w:r>
        <w:rPr>
          <w:lang w:eastAsia="it-IT"/>
        </w:rPr>
        <w:t xml:space="preserve">It is very important </w:t>
      </w:r>
      <w:r w:rsidR="00E32607">
        <w:rPr>
          <w:lang w:eastAsia="it-IT"/>
        </w:rPr>
        <w:t>to make people aware of water</w:t>
      </w:r>
      <w:r w:rsidR="004B6953">
        <w:rPr>
          <w:lang w:eastAsia="it-IT"/>
        </w:rPr>
        <w:t xml:space="preserve"> </w:t>
      </w:r>
      <w:r w:rsidR="00E32607">
        <w:rPr>
          <w:lang w:eastAsia="it-IT"/>
        </w:rPr>
        <w:t xml:space="preserve">conservation in order to </w:t>
      </w:r>
      <w:r w:rsidR="00BA6645">
        <w:rPr>
          <w:lang w:eastAsia="it-IT"/>
        </w:rPr>
        <w:t xml:space="preserve">keep the water </w:t>
      </w:r>
      <w:r w:rsidR="009F7A1F">
        <w:rPr>
          <w:lang w:eastAsia="it-IT"/>
        </w:rPr>
        <w:t>scarcity</w:t>
      </w:r>
      <w:r w:rsidR="00BA6645">
        <w:rPr>
          <w:lang w:eastAsia="it-IT"/>
        </w:rPr>
        <w:t xml:space="preserve"> from exacerbating.</w:t>
      </w:r>
      <w:r w:rsidR="009F0163">
        <w:rPr>
          <w:lang w:eastAsia="it-IT"/>
        </w:rPr>
        <w:t xml:space="preserve"> </w:t>
      </w:r>
      <w:r w:rsidR="00014CA5" w:rsidRPr="00014CA5">
        <w:rPr>
          <w:lang w:eastAsia="it-IT"/>
        </w:rPr>
        <w:t xml:space="preserve">They should </w:t>
      </w:r>
      <w:r w:rsidR="00C13CC1">
        <w:rPr>
          <w:lang w:eastAsia="it-IT"/>
        </w:rPr>
        <w:t>know</w:t>
      </w:r>
      <w:r w:rsidR="00014CA5" w:rsidRPr="00014CA5">
        <w:rPr>
          <w:lang w:eastAsia="it-IT"/>
        </w:rPr>
        <w:t xml:space="preserve"> what would happen if we face a water shortage.</w:t>
      </w:r>
    </w:p>
    <w:p w14:paraId="56D3F788" w14:textId="36209672" w:rsidR="00364EB3" w:rsidRPr="0080762F" w:rsidRDefault="00FB53B3" w:rsidP="00FD50B8">
      <w:pPr>
        <w:pStyle w:val="Para"/>
        <w:rPr>
          <w:lang w:eastAsia="it-IT"/>
        </w:rPr>
      </w:pPr>
      <w:r>
        <w:rPr>
          <w:lang w:eastAsia="it-IT"/>
        </w:rPr>
        <w:t xml:space="preserve">This report </w:t>
      </w:r>
      <w:r w:rsidR="00C43AAA">
        <w:rPr>
          <w:lang w:eastAsia="it-IT"/>
        </w:rPr>
        <w:t xml:space="preserve">discussed </w:t>
      </w:r>
      <w:r w:rsidR="00E57B86">
        <w:rPr>
          <w:lang w:eastAsia="it-IT"/>
        </w:rPr>
        <w:t xml:space="preserve">the importance of water, </w:t>
      </w:r>
      <w:r w:rsidR="00805A61">
        <w:rPr>
          <w:lang w:eastAsia="it-IT"/>
        </w:rPr>
        <w:t>what water scarcity is, the effects of water scarcity</w:t>
      </w:r>
      <w:r w:rsidR="00437CF8">
        <w:rPr>
          <w:lang w:eastAsia="it-IT"/>
        </w:rPr>
        <w:t xml:space="preserve">, ways </w:t>
      </w:r>
      <w:r w:rsidR="000C0212">
        <w:rPr>
          <w:lang w:eastAsia="it-IT"/>
        </w:rPr>
        <w:t>for water conservation</w:t>
      </w:r>
      <w:r w:rsidR="008A03B6">
        <w:rPr>
          <w:lang w:eastAsia="it-IT"/>
        </w:rPr>
        <w:t xml:space="preserve">, </w:t>
      </w:r>
      <w:r w:rsidR="00DA2AF4">
        <w:rPr>
          <w:lang w:eastAsia="it-IT"/>
        </w:rPr>
        <w:t xml:space="preserve">how to make a game </w:t>
      </w:r>
      <w:r w:rsidR="008A03B6">
        <w:rPr>
          <w:lang w:eastAsia="it-IT"/>
        </w:rPr>
        <w:t>and how educational game</w:t>
      </w:r>
      <w:r w:rsidR="00437CF8">
        <w:rPr>
          <w:lang w:eastAsia="it-IT"/>
        </w:rPr>
        <w:t xml:space="preserve"> </w:t>
      </w:r>
      <w:r w:rsidR="00FC0F6E" w:rsidRPr="00FC0F6E">
        <w:rPr>
          <w:lang w:eastAsia="it-IT"/>
        </w:rPr>
        <w:t>can help and impart knowledge to improve water scarcity</w:t>
      </w:r>
      <w:r w:rsidR="00A629F1">
        <w:rPr>
          <w:lang w:eastAsia="it-IT"/>
        </w:rPr>
        <w:t>.</w:t>
      </w:r>
    </w:p>
    <w:p w14:paraId="66ED6EA2" w14:textId="22F105E2" w:rsidR="00143A39" w:rsidRPr="00933E51" w:rsidRDefault="00143A39" w:rsidP="00143A39">
      <w:pPr>
        <w:pStyle w:val="Head2"/>
        <w:rPr>
          <w:rFonts w:eastAsia="SimSun"/>
          <w:lang w:eastAsia="zh-CN"/>
        </w:rPr>
      </w:pPr>
      <w:r w:rsidRPr="00143A39">
        <w:rPr>
          <w:rStyle w:val="Label"/>
        </w:rPr>
        <w:t>1.</w:t>
      </w:r>
      <w:r w:rsidR="000D644F">
        <w:rPr>
          <w:rStyle w:val="Label"/>
        </w:rPr>
        <w:t>1</w:t>
      </w:r>
      <w:r w:rsidRPr="00143A39">
        <w:t> </w:t>
      </w:r>
      <w:r w:rsidR="00933E51">
        <w:t>Why</w:t>
      </w:r>
      <w:r w:rsidR="00367FEB">
        <w:t xml:space="preserve"> </w:t>
      </w:r>
      <w:r w:rsidR="00246062">
        <w:t>is</w:t>
      </w:r>
      <w:r w:rsidR="00C92E33">
        <w:t xml:space="preserve"> water</w:t>
      </w:r>
      <w:r w:rsidR="00246062">
        <w:t xml:space="preserve"> important</w:t>
      </w:r>
      <w:r w:rsidR="008E70BA">
        <w:t>?</w:t>
      </w:r>
    </w:p>
    <w:p w14:paraId="548A87A0" w14:textId="77777777" w:rsidR="008D650F" w:rsidRDefault="009A6050" w:rsidP="00FD50B8">
      <w:pPr>
        <w:pStyle w:val="Para"/>
      </w:pPr>
      <w:r w:rsidRPr="009A6050">
        <w:t xml:space="preserve">As we all know that water is important, not only for humans but also for all living beings. </w:t>
      </w:r>
      <w:r w:rsidR="00606A58" w:rsidRPr="00606A58">
        <w:t>When it comes to the importance of water, we have to look at it from a biological perspective</w:t>
      </w:r>
      <w:r w:rsidR="00A4193B">
        <w:t xml:space="preserve">. </w:t>
      </w:r>
    </w:p>
    <w:p w14:paraId="10010F6F" w14:textId="307D5DF7" w:rsidR="00A00780" w:rsidRDefault="00A4193B" w:rsidP="00FD50B8">
      <w:pPr>
        <w:pStyle w:val="Para"/>
      </w:pPr>
      <w:r w:rsidRPr="00A4193B">
        <w:t>Martin F Chaplin has mentioned in his paper that the intramolecular motions within proteins necessary for biological activity are strongly dependent on the degree of plasticization, which is determined by the level of hydration [1]. Put simply, this can be understood as water is necessary for biological activity.</w:t>
      </w:r>
    </w:p>
    <w:p w14:paraId="5836DF35" w14:textId="07F1E363" w:rsidR="00A00780" w:rsidRPr="00143A39" w:rsidRDefault="00A00780" w:rsidP="00FD50B8">
      <w:pPr>
        <w:pStyle w:val="Para"/>
      </w:pPr>
      <w:r>
        <w:t xml:space="preserve">Water makes up </w:t>
      </w:r>
      <w:r w:rsidRPr="00A15777">
        <w:t>about 70% of the human body</w:t>
      </w:r>
      <w:r>
        <w:t xml:space="preserve">, </w:t>
      </w:r>
      <w:r w:rsidR="00BB3F65">
        <w:t>t</w:t>
      </w:r>
      <w:r w:rsidR="00BB3F65" w:rsidRPr="00BB3F65">
        <w:t>he brain contains more than 75% water</w:t>
      </w:r>
      <w:r w:rsidR="00BB3F65">
        <w:t>.</w:t>
      </w:r>
      <w:r w:rsidR="00AD2034">
        <w:t xml:space="preserve"> R</w:t>
      </w:r>
      <w:r w:rsidR="00AE1B12">
        <w:t>elated r</w:t>
      </w:r>
      <w:r w:rsidR="00AD2034">
        <w:t>esearch</w:t>
      </w:r>
      <w:r w:rsidR="00C92E33">
        <w:t>es</w:t>
      </w:r>
      <w:r w:rsidR="00AD2034" w:rsidRPr="00AD2034">
        <w:t xml:space="preserve"> ha</w:t>
      </w:r>
      <w:r w:rsidR="00BC3477">
        <w:t>s</w:t>
      </w:r>
      <w:r w:rsidR="00AD2034" w:rsidRPr="00AD2034">
        <w:t xml:space="preserve"> confirmed that the human brain function is related to water intake, especially cognitive and emotional functions</w:t>
      </w:r>
      <w:r w:rsidR="00216B6E">
        <w:t xml:space="preserve"> [2]</w:t>
      </w:r>
      <w:r w:rsidR="00956831">
        <w:t>[3]</w:t>
      </w:r>
      <w:r w:rsidR="00AD2034" w:rsidRPr="00AD2034">
        <w:t>.</w:t>
      </w:r>
      <w:r w:rsidR="00BC3477">
        <w:t xml:space="preserve"> </w:t>
      </w:r>
      <w:r w:rsidR="000E145D" w:rsidRPr="000E145D">
        <w:t>When our bodies are dehydrated, whether adults or children, concentration, memory, reaction speed, and positive emotions are worse than usual</w:t>
      </w:r>
      <w:r w:rsidR="00BC3477" w:rsidRPr="00BC3477">
        <w:t>.</w:t>
      </w:r>
      <w:r w:rsidR="00542F06">
        <w:t xml:space="preserve"> </w:t>
      </w:r>
      <w:r w:rsidR="00542F06" w:rsidRPr="00542F06">
        <w:t>Severe dehydration can even lead to death.</w:t>
      </w:r>
    </w:p>
    <w:p w14:paraId="4B8F1468" w14:textId="44AD830C"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w:t>
      </w:r>
      <w:r w:rsidR="00454972">
        <w:rPr>
          <w:rStyle w:val="Label"/>
          <w14:ligatures w14:val="standard"/>
        </w:rPr>
        <w:t>2</w:t>
      </w:r>
      <w:r w:rsidR="00586A35" w:rsidRPr="00586A35">
        <w:rPr>
          <w14:ligatures w14:val="standard"/>
        </w:rPr>
        <w:t> </w:t>
      </w:r>
      <w:r w:rsidR="00422AF0">
        <w:rPr>
          <w14:ligatures w14:val="standard"/>
        </w:rPr>
        <w:t xml:space="preserve">Water </w:t>
      </w:r>
      <w:r w:rsidR="00631F29">
        <w:rPr>
          <w14:ligatures w14:val="standard"/>
        </w:rPr>
        <w:t>S</w:t>
      </w:r>
      <w:r w:rsidR="00631F29">
        <w:rPr>
          <w:rFonts w:ascii="SimSun" w:eastAsia="SimSun" w:hAnsi="SimSun" w:hint="eastAsia"/>
          <w:lang w:eastAsia="zh-CN"/>
          <w14:ligatures w14:val="standard"/>
        </w:rPr>
        <w:t>carcity</w:t>
      </w:r>
    </w:p>
    <w:p w14:paraId="4B0EC648" w14:textId="3329F693" w:rsidR="00062D29" w:rsidRDefault="009F7A1F" w:rsidP="00FD50B8">
      <w:pPr>
        <w:pStyle w:val="Para"/>
        <w:rPr>
          <w:lang w:eastAsia="it-IT"/>
        </w:rPr>
      </w:pPr>
      <w:r w:rsidRPr="009F7A1F">
        <w:rPr>
          <w:lang w:eastAsia="it-IT"/>
        </w:rPr>
        <w:t>Water seems to be inexhaustible in most of our lives.</w:t>
      </w:r>
      <w:r>
        <w:rPr>
          <w:lang w:eastAsia="it-IT"/>
        </w:rPr>
        <w:t xml:space="preserve"> </w:t>
      </w:r>
      <w:r w:rsidR="00C76574" w:rsidRPr="00C76574">
        <w:rPr>
          <w:lang w:eastAsia="it-IT"/>
        </w:rPr>
        <w:t xml:space="preserve">With the development of the economy and the increase of the population, the demand for water resources continues to increase. Meanwhile, with the unreasonable exploitation and utilization of water resources, many countries and regions have experienced water shortage problems of varying degrees. This is </w:t>
      </w:r>
      <w:r w:rsidR="00E93D58">
        <w:rPr>
          <w:lang w:eastAsia="it-IT"/>
        </w:rPr>
        <w:t xml:space="preserve">what we </w:t>
      </w:r>
      <w:r w:rsidR="00C76574" w:rsidRPr="00C76574">
        <w:rPr>
          <w:lang w:eastAsia="it-IT"/>
        </w:rPr>
        <w:t>called Water scarcity.</w:t>
      </w:r>
    </w:p>
    <w:p w14:paraId="008A935D" w14:textId="77777777" w:rsidR="00FF71A0" w:rsidRDefault="001B38DD" w:rsidP="00FD50B8">
      <w:pPr>
        <w:pStyle w:val="Para"/>
        <w:rPr>
          <w:lang w:eastAsia="it-IT"/>
        </w:rPr>
      </w:pPr>
      <w:r>
        <w:rPr>
          <w:lang w:eastAsia="it-IT"/>
        </w:rPr>
        <w:t>According to the official</w:t>
      </w:r>
      <w:r w:rsidRPr="001B38DD">
        <w:rPr>
          <w:lang w:eastAsia="it-IT"/>
        </w:rPr>
        <w:t xml:space="preserve"> water scarcity report published </w:t>
      </w:r>
      <w:r>
        <w:rPr>
          <w:lang w:eastAsia="it-IT"/>
        </w:rPr>
        <w:t>by</w:t>
      </w:r>
      <w:r w:rsidRPr="001B38DD">
        <w:rPr>
          <w:lang w:eastAsia="it-IT"/>
        </w:rPr>
        <w:t xml:space="preserve"> the Scottish Environmental Protection Agency on 16 June 2022</w:t>
      </w:r>
      <w:r w:rsidR="00FF71A0">
        <w:rPr>
          <w:lang w:eastAsia="it-IT"/>
        </w:rPr>
        <w:t xml:space="preserve"> [4]</w:t>
      </w:r>
      <w:r>
        <w:rPr>
          <w:lang w:eastAsia="it-IT"/>
        </w:rPr>
        <w:t xml:space="preserve">, the </w:t>
      </w:r>
      <w:r w:rsidRPr="001B38DD">
        <w:rPr>
          <w:lang w:eastAsia="it-IT"/>
        </w:rPr>
        <w:t>risk of water scarcity in some areas of Scotland has increase</w:t>
      </w:r>
      <w:r>
        <w:rPr>
          <w:lang w:eastAsia="it-IT"/>
        </w:rPr>
        <w:t>d</w:t>
      </w:r>
      <w:r w:rsidRPr="001B38DD">
        <w:rPr>
          <w:lang w:eastAsia="it-IT"/>
        </w:rPr>
        <w:t xml:space="preserve"> to Alert and in some areas has been raised to an Early Warning level</w:t>
      </w:r>
      <w:r w:rsidR="00FF71A0">
        <w:rPr>
          <w:lang w:eastAsia="it-IT"/>
        </w:rPr>
        <w:t xml:space="preserve">. </w:t>
      </w:r>
    </w:p>
    <w:p w14:paraId="32AF726E" w14:textId="7110A4E7" w:rsidR="00A723F9" w:rsidRDefault="00FF71A0" w:rsidP="00FD50B8">
      <w:pPr>
        <w:pStyle w:val="Para"/>
        <w:rPr>
          <w:lang w:eastAsia="it-IT"/>
        </w:rPr>
      </w:pPr>
      <w:r>
        <w:rPr>
          <w:lang w:eastAsia="it-IT"/>
        </w:rPr>
        <w:t>Not only Scotland</w:t>
      </w:r>
      <w:r w:rsidR="001359D7">
        <w:rPr>
          <w:lang w:eastAsia="it-IT"/>
        </w:rPr>
        <w:t xml:space="preserve"> but</w:t>
      </w:r>
      <w:r>
        <w:rPr>
          <w:lang w:eastAsia="it-IT"/>
        </w:rPr>
        <w:t xml:space="preserve"> t</w:t>
      </w:r>
      <w:r w:rsidRPr="00FF71A0">
        <w:rPr>
          <w:lang w:eastAsia="it-IT"/>
        </w:rPr>
        <w:t>here are</w:t>
      </w:r>
      <w:r w:rsidR="001359D7">
        <w:rPr>
          <w:lang w:eastAsia="it-IT"/>
        </w:rPr>
        <w:t xml:space="preserve"> also</w:t>
      </w:r>
      <w:r w:rsidRPr="00FF71A0">
        <w:rPr>
          <w:lang w:eastAsia="it-IT"/>
        </w:rPr>
        <w:t xml:space="preserve"> still many </w:t>
      </w:r>
      <w:r>
        <w:rPr>
          <w:lang w:eastAsia="it-IT"/>
        </w:rPr>
        <w:t xml:space="preserve">more </w:t>
      </w:r>
      <w:r w:rsidRPr="00FF71A0">
        <w:rPr>
          <w:lang w:eastAsia="it-IT"/>
        </w:rPr>
        <w:t xml:space="preserve">countries and regions in the world facing the problem of water </w:t>
      </w:r>
      <w:r>
        <w:rPr>
          <w:lang w:eastAsia="it-IT"/>
        </w:rPr>
        <w:t>scarcity</w:t>
      </w:r>
      <w:r w:rsidRPr="00FF71A0">
        <w:rPr>
          <w:lang w:eastAsia="it-IT"/>
        </w:rPr>
        <w:t>.</w:t>
      </w:r>
      <w:r>
        <w:rPr>
          <w:lang w:eastAsia="it-IT"/>
        </w:rPr>
        <w:t xml:space="preserve"> </w:t>
      </w:r>
      <w:r w:rsidR="001359D7" w:rsidRPr="001359D7">
        <w:rPr>
          <w:lang w:eastAsia="it-IT"/>
        </w:rPr>
        <w:t>According to the World Resources Institute</w:t>
      </w:r>
      <w:r w:rsidR="001359D7">
        <w:rPr>
          <w:lang w:eastAsia="it-IT"/>
        </w:rPr>
        <w:t xml:space="preserve"> [5]</w:t>
      </w:r>
      <w:r w:rsidR="001359D7" w:rsidRPr="001359D7">
        <w:rPr>
          <w:lang w:eastAsia="it-IT"/>
        </w:rPr>
        <w:t>, nearly a third of the world's population - 2.6 billion people - live in countries with "high water scarcity", with 1.7 billion people in 17 countries living in "extremely water-stressed" places.</w:t>
      </w:r>
    </w:p>
    <w:p w14:paraId="71460332" w14:textId="4E75DB2F" w:rsidR="001A6C9F" w:rsidRDefault="00DD2B33" w:rsidP="00FD50B8">
      <w:pPr>
        <w:pStyle w:val="Para"/>
        <w:rPr>
          <w:lang w:eastAsia="it-IT"/>
        </w:rPr>
      </w:pPr>
      <w:r w:rsidRPr="00DD2B33">
        <w:rPr>
          <w:lang w:eastAsia="it-IT"/>
        </w:rPr>
        <w:t xml:space="preserve">All of the </w:t>
      </w:r>
      <w:r w:rsidR="001A6C9F" w:rsidRPr="001A6C9F">
        <w:rPr>
          <w:lang w:eastAsia="it-IT"/>
        </w:rPr>
        <w:t>facts highlight the problem of water being a scarce resource.</w:t>
      </w:r>
      <w:r w:rsidR="001A6C9F">
        <w:rPr>
          <w:lang w:eastAsia="it-IT"/>
        </w:rPr>
        <w:t xml:space="preserve"> Therefore, </w:t>
      </w:r>
      <w:r w:rsidR="00A064AA">
        <w:rPr>
          <w:lang w:eastAsia="it-IT"/>
        </w:rPr>
        <w:t>protecting water resources</w:t>
      </w:r>
      <w:r w:rsidR="00B04EA7">
        <w:rPr>
          <w:lang w:eastAsia="it-IT"/>
        </w:rPr>
        <w:t xml:space="preserve"> become</w:t>
      </w:r>
      <w:r w:rsidR="00A064AA">
        <w:rPr>
          <w:lang w:eastAsia="it-IT"/>
        </w:rPr>
        <w:t xml:space="preserve"> everyone’s duty.</w:t>
      </w:r>
      <w:r w:rsidR="00B04EA7">
        <w:rPr>
          <w:lang w:eastAsia="it-IT"/>
        </w:rPr>
        <w:t xml:space="preserve"> </w:t>
      </w:r>
    </w:p>
    <w:p w14:paraId="3567D5BA" w14:textId="2538DDB7" w:rsidR="00DD2B33" w:rsidRPr="00933E51" w:rsidRDefault="00DD2B33" w:rsidP="00DD2B33">
      <w:pPr>
        <w:pStyle w:val="Head2"/>
        <w:rPr>
          <w:rFonts w:eastAsia="SimSun"/>
          <w:lang w:eastAsia="zh-CN"/>
        </w:rPr>
      </w:pPr>
      <w:r w:rsidRPr="00143A39">
        <w:rPr>
          <w:rStyle w:val="Label"/>
        </w:rPr>
        <w:t>1.</w:t>
      </w:r>
      <w:r>
        <w:rPr>
          <w:rStyle w:val="Label"/>
        </w:rPr>
        <w:t>3</w:t>
      </w:r>
      <w:r w:rsidRPr="00143A39">
        <w:t> </w:t>
      </w:r>
      <w:r>
        <w:t>Water Conservation</w:t>
      </w:r>
    </w:p>
    <w:p w14:paraId="0F3CEEAD" w14:textId="2F9D1055" w:rsidR="004E057F" w:rsidRDefault="00AA3EA7" w:rsidP="00FD50B8">
      <w:pPr>
        <w:pStyle w:val="Para"/>
        <w:rPr>
          <w:lang w:eastAsia="it-IT"/>
        </w:rPr>
      </w:pPr>
      <w:r>
        <w:rPr>
          <w:lang w:eastAsia="it-IT"/>
        </w:rPr>
        <w:t>Water</w:t>
      </w:r>
      <w:r w:rsidRPr="00E7498E">
        <w:rPr>
          <w:lang w:eastAsia="it-IT"/>
        </w:rPr>
        <w:t xml:space="preserve"> conservation</w:t>
      </w:r>
      <w:r>
        <w:rPr>
          <w:lang w:eastAsia="it-IT"/>
        </w:rPr>
        <w:t xml:space="preserve"> is</w:t>
      </w:r>
      <w:r w:rsidRPr="00E7498E">
        <w:rPr>
          <w:lang w:eastAsia="it-IT"/>
        </w:rPr>
        <w:t xml:space="preserve"> to effectively protect, control and manage water resources.</w:t>
      </w:r>
      <w:r>
        <w:rPr>
          <w:lang w:eastAsia="it-IT"/>
        </w:rPr>
        <w:t xml:space="preserve"> There are a number of ways to achieve water conservation.</w:t>
      </w:r>
    </w:p>
    <w:p w14:paraId="029243CB" w14:textId="6620A2BE" w:rsidR="004E057F" w:rsidRPr="00F0047E" w:rsidRDefault="00290606" w:rsidP="00FD50B8">
      <w:pPr>
        <w:pStyle w:val="Para"/>
      </w:pPr>
      <w:r w:rsidRPr="00E843BB">
        <w:rPr>
          <w:i/>
          <w:iCs/>
        </w:rPr>
        <w:t>1.3</w:t>
      </w:r>
      <w:r w:rsidR="00F0047E" w:rsidRPr="00E843BB">
        <w:rPr>
          <w:i/>
          <w:iCs/>
        </w:rPr>
        <w:t>.1</w:t>
      </w:r>
      <w:r w:rsidRPr="00E843BB">
        <w:rPr>
          <w:i/>
          <w:iCs/>
        </w:rPr>
        <w:t xml:space="preserve"> </w:t>
      </w:r>
      <w:r w:rsidR="00A76383" w:rsidRPr="00E843BB">
        <w:rPr>
          <w:i/>
          <w:iCs/>
        </w:rPr>
        <w:t xml:space="preserve"> </w:t>
      </w:r>
      <w:r w:rsidRPr="00E843BB">
        <w:rPr>
          <w:i/>
          <w:iCs/>
        </w:rPr>
        <w:t>Water conservation at home</w:t>
      </w:r>
      <w:r w:rsidRPr="00F0047E">
        <w:t xml:space="preserve">. </w:t>
      </w:r>
    </w:p>
    <w:p w14:paraId="05C6C884" w14:textId="37884A2C" w:rsidR="00290606" w:rsidRDefault="00AA3EA7" w:rsidP="00FD50B8">
      <w:pPr>
        <w:pStyle w:val="Para"/>
        <w:rPr>
          <w:lang w:eastAsia="it-IT"/>
        </w:rPr>
      </w:pPr>
      <w:r w:rsidRPr="00015FDE">
        <w:t>Developing good water-saving habits can save a lot of water</w:t>
      </w:r>
      <w:r>
        <w:t>. Some simple things we can do at home to save water are listed below</w:t>
      </w:r>
      <w:r w:rsidR="00290606">
        <w:t>:</w:t>
      </w:r>
    </w:p>
    <w:p w14:paraId="2069AD09" w14:textId="009B971D" w:rsidR="00AA3EA7" w:rsidRDefault="00AA3EA7" w:rsidP="00911A5F">
      <w:pPr>
        <w:pStyle w:val="Para"/>
        <w:numPr>
          <w:ilvl w:val="0"/>
          <w:numId w:val="24"/>
        </w:numPr>
        <w:rPr>
          <w:lang w:eastAsia="it-IT"/>
        </w:rPr>
      </w:pPr>
      <w:r>
        <w:rPr>
          <w:lang w:eastAsia="it-IT"/>
        </w:rPr>
        <w:t>Turn off tap while brushing teeth</w:t>
      </w:r>
    </w:p>
    <w:p w14:paraId="6C00EDE7" w14:textId="0C0F1622" w:rsidR="00290606" w:rsidRDefault="00290606" w:rsidP="00911A5F">
      <w:pPr>
        <w:pStyle w:val="Para"/>
        <w:numPr>
          <w:ilvl w:val="0"/>
          <w:numId w:val="24"/>
        </w:numPr>
        <w:rPr>
          <w:lang w:eastAsia="it-IT"/>
        </w:rPr>
      </w:pPr>
      <w:r>
        <w:rPr>
          <w:lang w:eastAsia="it-IT"/>
        </w:rPr>
        <w:t>Take shorter baths</w:t>
      </w:r>
    </w:p>
    <w:p w14:paraId="5ED60567" w14:textId="77777777" w:rsidR="00290606" w:rsidRDefault="00290606" w:rsidP="00911A5F">
      <w:pPr>
        <w:pStyle w:val="Para"/>
        <w:numPr>
          <w:ilvl w:val="0"/>
          <w:numId w:val="24"/>
        </w:numPr>
        <w:rPr>
          <w:lang w:eastAsia="it-IT"/>
        </w:rPr>
      </w:pPr>
      <w:r>
        <w:rPr>
          <w:lang w:eastAsia="it-IT"/>
        </w:rPr>
        <w:t>Turn off tap while applying soap</w:t>
      </w:r>
    </w:p>
    <w:p w14:paraId="5C77CA6B" w14:textId="77777777" w:rsidR="00290606" w:rsidRDefault="00290606" w:rsidP="00911A5F">
      <w:pPr>
        <w:pStyle w:val="Para"/>
        <w:numPr>
          <w:ilvl w:val="0"/>
          <w:numId w:val="24"/>
        </w:numPr>
        <w:rPr>
          <w:lang w:eastAsia="it-IT"/>
        </w:rPr>
      </w:pPr>
      <w:r>
        <w:rPr>
          <w:lang w:eastAsia="it-IT"/>
        </w:rPr>
        <w:t>Turn off tap after each use</w:t>
      </w:r>
    </w:p>
    <w:p w14:paraId="02781CB8" w14:textId="77777777" w:rsidR="00290606" w:rsidRPr="00AA3EA7" w:rsidRDefault="00290606" w:rsidP="00911A5F">
      <w:pPr>
        <w:pStyle w:val="Para"/>
        <w:numPr>
          <w:ilvl w:val="0"/>
          <w:numId w:val="24"/>
        </w:numPr>
        <w:rPr>
          <w:lang w:eastAsia="it-IT"/>
        </w:rPr>
      </w:pPr>
      <w:r>
        <w:rPr>
          <w:lang w:eastAsia="it-IT"/>
        </w:rPr>
        <w:t>Wash  fruits in a bowl of water instead of under running water</w:t>
      </w:r>
    </w:p>
    <w:p w14:paraId="73778CB4" w14:textId="4FEE9532" w:rsidR="00290606" w:rsidRDefault="00290606" w:rsidP="00FD50B8">
      <w:pPr>
        <w:pStyle w:val="Para"/>
      </w:pPr>
      <w:r>
        <w:t>Besides, the u</w:t>
      </w:r>
      <w:r w:rsidRPr="00015FDE">
        <w:t>se</w:t>
      </w:r>
      <w:r>
        <w:t xml:space="preserve"> of</w:t>
      </w:r>
      <w:r w:rsidRPr="00015FDE">
        <w:t xml:space="preserve"> water-saving appliances</w:t>
      </w:r>
      <w:r>
        <w:t xml:space="preserve"> can also achieve the purpose of water conservation. </w:t>
      </w:r>
      <w:r w:rsidRPr="00116403">
        <w:t xml:space="preserve">A review of </w:t>
      </w:r>
      <w:r>
        <w:t>researches</w:t>
      </w:r>
      <w:r w:rsidRPr="00116403">
        <w:t xml:space="preserve"> in the US, Australia and the UK concluded that retrofit programs to install </w:t>
      </w:r>
      <w:r>
        <w:t xml:space="preserve">water-saving </w:t>
      </w:r>
      <w:r w:rsidRPr="00116403">
        <w:t>equipmen</w:t>
      </w:r>
      <w:r>
        <w:t xml:space="preserve">t </w:t>
      </w:r>
      <w:r w:rsidRPr="00116403">
        <w:t>resulted in a 9% to 12% reduction in water consumption</w:t>
      </w:r>
      <w:r>
        <w:t xml:space="preserve"> [6]</w:t>
      </w:r>
      <w:r w:rsidRPr="00116403">
        <w:t>.</w:t>
      </w:r>
    </w:p>
    <w:p w14:paraId="5D2B9FF1" w14:textId="609C456F" w:rsidR="004E057F" w:rsidRPr="004E057F" w:rsidRDefault="00290606" w:rsidP="00FD50B8">
      <w:pPr>
        <w:pStyle w:val="Para"/>
      </w:pPr>
      <w:r w:rsidRPr="00E843BB">
        <w:rPr>
          <w:i/>
          <w:iCs/>
        </w:rPr>
        <w:t>1.3</w:t>
      </w:r>
      <w:r w:rsidRPr="00E843BB">
        <w:rPr>
          <w:rStyle w:val="Label"/>
          <w:rFonts w:cs="Linux Libertine"/>
          <w:b/>
          <w:bCs/>
          <w:i/>
          <w:iCs/>
        </w:rPr>
        <w:t>.</w:t>
      </w:r>
      <w:r w:rsidRPr="00761A17">
        <w:rPr>
          <w:rStyle w:val="Label"/>
          <w:rFonts w:cs="Linux Libertine"/>
          <w:i/>
          <w:iCs/>
        </w:rPr>
        <w:t>2</w:t>
      </w:r>
      <w:r w:rsidR="00DE71B0" w:rsidRPr="00E843BB">
        <w:rPr>
          <w:i/>
          <w:iCs/>
        </w:rPr>
        <w:t xml:space="preserve"> </w:t>
      </w:r>
      <w:r w:rsidR="00A76383" w:rsidRPr="00E843BB">
        <w:rPr>
          <w:i/>
          <w:iCs/>
        </w:rPr>
        <w:t xml:space="preserve"> </w:t>
      </w:r>
      <w:r w:rsidR="00DE71B0" w:rsidRPr="00E843BB">
        <w:rPr>
          <w:i/>
          <w:iCs/>
        </w:rPr>
        <w:t>Agricultural Water Saving Practices</w:t>
      </w:r>
      <w:r w:rsidR="00F0047E" w:rsidRPr="00F0047E">
        <w:t>.</w:t>
      </w:r>
    </w:p>
    <w:p w14:paraId="339ED22E" w14:textId="403F7300" w:rsidR="00542282" w:rsidRDefault="00DE71B0" w:rsidP="00FD50B8">
      <w:pPr>
        <w:pStyle w:val="Para"/>
        <w:rPr>
          <w:lang w:eastAsia="it-IT"/>
        </w:rPr>
      </w:pPr>
      <w:r>
        <w:rPr>
          <w:i/>
        </w:rPr>
        <w:lastRenderedPageBreak/>
        <w:t xml:space="preserve"> </w:t>
      </w:r>
      <w:r w:rsidRPr="00DE71B0">
        <w:t>Saving water is</w:t>
      </w:r>
      <w:r>
        <w:t xml:space="preserve"> not </w:t>
      </w:r>
      <w:r w:rsidRPr="00DE71B0">
        <w:t>just about home</w:t>
      </w:r>
      <w:r>
        <w:t xml:space="preserve"> water-saving.</w:t>
      </w:r>
      <w:r w:rsidR="00F973EF">
        <w:t xml:space="preserve"> </w:t>
      </w:r>
      <w:r w:rsidR="00F973EF" w:rsidRPr="00F973EF">
        <w:t>The use of agricultural water-saving technology has become one of the important ways for many developed countries to alleviate the pressure of agricultural water use.</w:t>
      </w:r>
      <w:r w:rsidR="00542282" w:rsidRPr="00542282">
        <w:t xml:space="preserve"> In some regions, water-saving agriculture includes the following three practices</w:t>
      </w:r>
      <w:r w:rsidR="00C341B6">
        <w:t xml:space="preserve"> [7]</w:t>
      </w:r>
      <w:r w:rsidR="00542282" w:rsidRPr="00542282">
        <w:t xml:space="preserve">: </w:t>
      </w:r>
    </w:p>
    <w:p w14:paraId="61544306" w14:textId="20338E39" w:rsidR="00542282" w:rsidRDefault="00542282" w:rsidP="00911A5F">
      <w:pPr>
        <w:pStyle w:val="Para"/>
        <w:numPr>
          <w:ilvl w:val="0"/>
          <w:numId w:val="25"/>
        </w:numPr>
        <w:rPr>
          <w:lang w:eastAsia="it-IT"/>
        </w:rPr>
      </w:pPr>
      <w:r w:rsidRPr="00542282">
        <w:rPr>
          <w:lang w:eastAsia="it-IT"/>
        </w:rPr>
        <w:t>Water Saving Irrigation</w:t>
      </w:r>
      <w:r w:rsidR="00311951">
        <w:rPr>
          <w:lang w:eastAsia="it-IT"/>
        </w:rPr>
        <w:t>.</w:t>
      </w:r>
    </w:p>
    <w:p w14:paraId="1A4268ED" w14:textId="6B05BE21" w:rsidR="00542282" w:rsidRDefault="00542282" w:rsidP="00911A5F">
      <w:pPr>
        <w:pStyle w:val="Para"/>
        <w:numPr>
          <w:ilvl w:val="0"/>
          <w:numId w:val="25"/>
        </w:numPr>
        <w:rPr>
          <w:lang w:eastAsia="it-IT"/>
        </w:rPr>
      </w:pPr>
      <w:r w:rsidRPr="00542282">
        <w:rPr>
          <w:lang w:eastAsia="it-IT"/>
        </w:rPr>
        <w:t>Limited irrigation</w:t>
      </w:r>
      <w:r w:rsidR="00311951">
        <w:rPr>
          <w:lang w:eastAsia="it-IT"/>
        </w:rPr>
        <w:t>.</w:t>
      </w:r>
    </w:p>
    <w:p w14:paraId="48A9AC0F" w14:textId="74E3EEEE" w:rsidR="00542282" w:rsidRDefault="00542282" w:rsidP="00911A5F">
      <w:pPr>
        <w:pStyle w:val="Para"/>
        <w:numPr>
          <w:ilvl w:val="0"/>
          <w:numId w:val="25"/>
        </w:numPr>
        <w:rPr>
          <w:lang w:eastAsia="it-IT"/>
        </w:rPr>
      </w:pPr>
      <w:r w:rsidRPr="00542282">
        <w:rPr>
          <w:lang w:eastAsia="it-IT"/>
        </w:rPr>
        <w:t>Dryland cultivation</w:t>
      </w:r>
      <w:r w:rsidR="00311951">
        <w:rPr>
          <w:lang w:eastAsia="it-IT"/>
        </w:rPr>
        <w:t xml:space="preserve">. </w:t>
      </w:r>
    </w:p>
    <w:p w14:paraId="7A355B0E" w14:textId="7C31064F" w:rsidR="00E7498E" w:rsidRDefault="00C341B6" w:rsidP="00FD50B8">
      <w:pPr>
        <w:pStyle w:val="Para"/>
      </w:pPr>
      <w:r w:rsidRPr="00C341B6">
        <w:t>Water</w:t>
      </w:r>
      <w:r>
        <w:t xml:space="preserve"> </w:t>
      </w:r>
      <w:r w:rsidRPr="00C341B6">
        <w:t>saving irrigation is the center of water-saving agriculture and an important part of water conservancy modernization.</w:t>
      </w:r>
    </w:p>
    <w:p w14:paraId="7B4F672D" w14:textId="42C6D313" w:rsidR="00D95BE3" w:rsidRPr="005005F0" w:rsidRDefault="005005F0" w:rsidP="00FD50B8">
      <w:pPr>
        <w:pStyle w:val="Para"/>
      </w:pPr>
      <w:r w:rsidRPr="00E843BB">
        <w:rPr>
          <w:i/>
          <w:iCs/>
        </w:rPr>
        <w:t>1.3.</w:t>
      </w:r>
      <w:r w:rsidR="004E057F" w:rsidRPr="00E843BB">
        <w:rPr>
          <w:rStyle w:val="Label"/>
          <w:rFonts w:cs="Linux Libertine"/>
          <w:i/>
          <w:iCs/>
        </w:rPr>
        <w:t>3</w:t>
      </w:r>
      <w:r w:rsidR="004E057F" w:rsidRPr="00E843BB">
        <w:rPr>
          <w:i/>
          <w:iCs/>
        </w:rPr>
        <w:t xml:space="preserve"> </w:t>
      </w:r>
      <w:r w:rsidR="00A76383" w:rsidRPr="00E843BB">
        <w:rPr>
          <w:i/>
          <w:iCs/>
        </w:rPr>
        <w:t xml:space="preserve"> </w:t>
      </w:r>
      <w:r w:rsidR="002B4DC9" w:rsidRPr="00E843BB">
        <w:rPr>
          <w:i/>
          <w:iCs/>
        </w:rPr>
        <w:t xml:space="preserve">Industrial </w:t>
      </w:r>
      <w:r w:rsidR="004E057F" w:rsidRPr="00E843BB">
        <w:rPr>
          <w:i/>
          <w:iCs/>
        </w:rPr>
        <w:t>Water Conservatio</w:t>
      </w:r>
      <w:r w:rsidR="002B4DC9" w:rsidRPr="00E843BB">
        <w:rPr>
          <w:i/>
          <w:iCs/>
        </w:rPr>
        <w:t>n</w:t>
      </w:r>
      <w:r w:rsidR="00D95BE3" w:rsidRPr="005005F0">
        <w:t>.</w:t>
      </w:r>
    </w:p>
    <w:p w14:paraId="0EA8842A" w14:textId="396B8297" w:rsidR="004E057F" w:rsidRDefault="00D95BE3" w:rsidP="00FD50B8">
      <w:pPr>
        <w:pStyle w:val="Para"/>
      </w:pPr>
      <w:r w:rsidRPr="00D95BE3">
        <w:t>In the process of industrial production, it is almost impossible to live without water</w:t>
      </w:r>
      <w:r w:rsidR="001240C5">
        <w:t>.</w:t>
      </w:r>
      <w:r w:rsidR="001240C5" w:rsidRPr="001240C5">
        <w:t xml:space="preserve"> A common use of industrial water is to use fresh or deionized water to remove contaminants from items and equipment.</w:t>
      </w:r>
    </w:p>
    <w:p w14:paraId="2016E39B" w14:textId="67D31F9F" w:rsidR="004E057F" w:rsidRDefault="00D846D9" w:rsidP="00FD50B8">
      <w:pPr>
        <w:pStyle w:val="Para"/>
      </w:pPr>
      <w:r w:rsidRPr="00D846D9">
        <w:t xml:space="preserve">For industrial water use, the </w:t>
      </w:r>
      <w:r w:rsidR="006D157A">
        <w:t>use</w:t>
      </w:r>
      <w:r w:rsidRPr="00D846D9">
        <w:t xml:space="preserve"> of water </w:t>
      </w:r>
      <w:r>
        <w:t>minimization</w:t>
      </w:r>
      <w:r w:rsidRPr="00D846D9">
        <w:t xml:space="preserve"> technology can effectively reduce the demand</w:t>
      </w:r>
      <w:r w:rsidR="006D157A">
        <w:t xml:space="preserve"> for fresh water</w:t>
      </w:r>
      <w:r w:rsidRPr="00D846D9">
        <w:t xml:space="preserve"> in the process of water use, thereby achiev</w:t>
      </w:r>
      <w:r>
        <w:t>ing</w:t>
      </w:r>
      <w:r w:rsidRPr="00D846D9">
        <w:t xml:space="preserve"> the effect of water</w:t>
      </w:r>
      <w:r>
        <w:t xml:space="preserve"> conservation</w:t>
      </w:r>
      <w:r w:rsidR="009532DE">
        <w:t xml:space="preserve"> [8]</w:t>
      </w:r>
      <w:r w:rsidRPr="00D846D9">
        <w:t>.</w:t>
      </w:r>
    </w:p>
    <w:p w14:paraId="29710356" w14:textId="51B48D29" w:rsidR="001C7D6C" w:rsidRPr="007D54D3" w:rsidRDefault="001C7D6C" w:rsidP="00FD50B8">
      <w:pPr>
        <w:pStyle w:val="Para"/>
      </w:pPr>
      <w:r w:rsidRPr="001C7D6C">
        <w:t>We can also save industrial water by raising employee awareness, measuring water usage, optimizing water use, recycling waste, installing water-saving equipment</w:t>
      </w:r>
      <w:r w:rsidR="00582795">
        <w:t xml:space="preserve"> and </w:t>
      </w:r>
      <w:r w:rsidRPr="001C7D6C">
        <w:t>routinely inspecting plumbing.</w:t>
      </w:r>
    </w:p>
    <w:p w14:paraId="2AA0967E" w14:textId="44D56B9F" w:rsidR="00454972" w:rsidRPr="00454972" w:rsidRDefault="00454972" w:rsidP="00454972">
      <w:pPr>
        <w:pStyle w:val="Head1"/>
        <w:spacing w:before="380"/>
      </w:pPr>
      <w:r>
        <w:rPr>
          <w:rStyle w:val="Label"/>
        </w:rPr>
        <w:t>2</w:t>
      </w:r>
      <w:r w:rsidRPr="00454972">
        <w:t> </w:t>
      </w:r>
      <w:r>
        <w:t xml:space="preserve">Related </w:t>
      </w:r>
      <w:r w:rsidR="00D22D47">
        <w:t>Work</w:t>
      </w:r>
    </w:p>
    <w:p w14:paraId="6DBA3351" w14:textId="56EB52A3" w:rsidR="00454972" w:rsidRDefault="003F2685" w:rsidP="00FD50B8">
      <w:pPr>
        <w:pStyle w:val="Para"/>
        <w:rPr>
          <w:lang w:eastAsia="it-IT"/>
        </w:rPr>
      </w:pPr>
      <w:r>
        <w:rPr>
          <w:lang w:eastAsia="it-IT"/>
        </w:rPr>
        <w:t>There are v</w:t>
      </w:r>
      <w:r w:rsidRPr="003F2685">
        <w:rPr>
          <w:lang w:eastAsia="it-IT"/>
        </w:rPr>
        <w:t>arious methods</w:t>
      </w:r>
      <w:r w:rsidR="0002678C">
        <w:rPr>
          <w:lang w:eastAsia="it-IT"/>
        </w:rPr>
        <w:t xml:space="preserve"> that</w:t>
      </w:r>
      <w:r w:rsidRPr="003F2685">
        <w:rPr>
          <w:lang w:eastAsia="it-IT"/>
        </w:rPr>
        <w:t xml:space="preserve"> can be used to educate people about </w:t>
      </w:r>
      <w:r>
        <w:rPr>
          <w:lang w:eastAsia="it-IT"/>
        </w:rPr>
        <w:t>water conservation. One of these method</w:t>
      </w:r>
      <w:r w:rsidR="0002678C">
        <w:rPr>
          <w:lang w:eastAsia="it-IT"/>
        </w:rPr>
        <w:t>s</w:t>
      </w:r>
      <w:r>
        <w:rPr>
          <w:lang w:eastAsia="it-IT"/>
        </w:rPr>
        <w:t xml:space="preserve"> is to educate </w:t>
      </w:r>
      <w:r w:rsidR="0002678C">
        <w:rPr>
          <w:lang w:eastAsia="it-IT"/>
        </w:rPr>
        <w:t xml:space="preserve">people </w:t>
      </w:r>
      <w:r>
        <w:rPr>
          <w:lang w:eastAsia="it-IT"/>
        </w:rPr>
        <w:t>with an</w:t>
      </w:r>
      <w:r w:rsidR="0002678C">
        <w:rPr>
          <w:lang w:eastAsia="it-IT"/>
        </w:rPr>
        <w:t xml:space="preserve"> educational</w:t>
      </w:r>
      <w:r w:rsidR="001E61B7">
        <w:rPr>
          <w:lang w:eastAsia="it-IT"/>
        </w:rPr>
        <w:t xml:space="preserve"> video</w:t>
      </w:r>
      <w:r w:rsidR="0002678C">
        <w:rPr>
          <w:lang w:eastAsia="it-IT"/>
        </w:rPr>
        <w:t xml:space="preserve"> game</w:t>
      </w:r>
      <w:r w:rsidR="0043301B">
        <w:rPr>
          <w:lang w:eastAsia="it-IT"/>
        </w:rPr>
        <w:t>. However,</w:t>
      </w:r>
      <w:r w:rsidR="0002678C">
        <w:rPr>
          <w:lang w:eastAsia="it-IT"/>
        </w:rPr>
        <w:t xml:space="preserve"> </w:t>
      </w:r>
      <w:r w:rsidR="0043301B">
        <w:rPr>
          <w:lang w:eastAsia="it-IT"/>
        </w:rPr>
        <w:t>t</w:t>
      </w:r>
      <w:r w:rsidR="0002678C">
        <w:rPr>
          <w:lang w:eastAsia="it-IT"/>
        </w:rPr>
        <w:t xml:space="preserve">o make an educational game about water conservation, </w:t>
      </w:r>
      <w:r w:rsidR="0043301B">
        <w:rPr>
          <w:lang w:eastAsia="it-IT"/>
        </w:rPr>
        <w:t xml:space="preserve">understanding water conservation is obviously not enough. In order to </w:t>
      </w:r>
      <w:r w:rsidR="0043301B" w:rsidRPr="0043301B">
        <w:rPr>
          <w:lang w:eastAsia="it-IT"/>
        </w:rPr>
        <w:t>create a successful educational video game</w:t>
      </w:r>
      <w:r w:rsidR="0043301B">
        <w:rPr>
          <w:lang w:eastAsia="it-IT"/>
        </w:rPr>
        <w:t xml:space="preserve">, it is important to understand the idea of an educational </w:t>
      </w:r>
      <w:r w:rsidR="001E61B7">
        <w:rPr>
          <w:lang w:eastAsia="it-IT"/>
        </w:rPr>
        <w:t xml:space="preserve">video </w:t>
      </w:r>
      <w:r w:rsidR="0043301B">
        <w:rPr>
          <w:lang w:eastAsia="it-IT"/>
        </w:rPr>
        <w:t>game and how it differs from a normal video game.</w:t>
      </w:r>
    </w:p>
    <w:p w14:paraId="01B544DB" w14:textId="55664105" w:rsidR="00A84FAE" w:rsidRPr="00B05114" w:rsidRDefault="00A84FAE" w:rsidP="00A84FAE">
      <w:pPr>
        <w:pStyle w:val="Head2"/>
        <w:rPr>
          <w:lang w:val="en-GB"/>
        </w:rPr>
      </w:pPr>
      <w:r w:rsidRPr="00B05114">
        <w:rPr>
          <w:rStyle w:val="Label"/>
          <w:lang w:val="en-GB"/>
        </w:rPr>
        <w:t>2.1</w:t>
      </w:r>
      <w:r w:rsidRPr="00143A39">
        <w:t> </w:t>
      </w:r>
      <w:r w:rsidRPr="00B05114">
        <w:rPr>
          <w:lang w:val="en-GB"/>
        </w:rPr>
        <w:t>Video Game</w:t>
      </w:r>
    </w:p>
    <w:p w14:paraId="6C5E88DC" w14:textId="71FCAF09" w:rsidR="00A84FAE" w:rsidRDefault="00046DE6" w:rsidP="00FD50B8">
      <w:pPr>
        <w:pStyle w:val="Para"/>
        <w:rPr>
          <w:lang w:val="en-GB" w:eastAsia="it-IT"/>
        </w:rPr>
      </w:pPr>
      <w:r w:rsidRPr="00046DE6">
        <w:rPr>
          <w:lang w:val="en-GB" w:eastAsia="it-IT"/>
        </w:rPr>
        <w:t>A video game is an electronic game that is interactable on electronic device platforms</w:t>
      </w:r>
      <w:r w:rsidR="00811786">
        <w:rPr>
          <w:lang w:val="en-GB" w:eastAsia="it-IT"/>
        </w:rPr>
        <w:t xml:space="preserve"> with the main purpose of enter</w:t>
      </w:r>
      <w:r w:rsidR="00076E6D">
        <w:rPr>
          <w:lang w:val="en-GB" w:eastAsia="it-IT"/>
        </w:rPr>
        <w:t>tainment</w:t>
      </w:r>
      <w:r w:rsidRPr="00046DE6">
        <w:rPr>
          <w:lang w:val="en-GB" w:eastAsia="it-IT"/>
        </w:rPr>
        <w:t xml:space="preserve">. </w:t>
      </w:r>
      <w:r w:rsidR="00BE624B" w:rsidRPr="00BE624B">
        <w:rPr>
          <w:lang w:val="en-GB" w:eastAsia="it-IT"/>
        </w:rPr>
        <w:t xml:space="preserve">Video games can be </w:t>
      </w:r>
      <w:r w:rsidR="00755AFC" w:rsidRPr="00755AFC">
        <w:rPr>
          <w:lang w:val="en-GB" w:eastAsia="it-IT"/>
        </w:rPr>
        <w:t xml:space="preserve">divided into </w:t>
      </w:r>
      <w:r w:rsidR="000C3DEE">
        <w:rPr>
          <w:lang w:val="en-GB" w:eastAsia="it-IT"/>
        </w:rPr>
        <w:t>4</w:t>
      </w:r>
      <w:r w:rsidR="00755AFC" w:rsidRPr="00755AFC">
        <w:rPr>
          <w:lang w:val="en-GB" w:eastAsia="it-IT"/>
        </w:rPr>
        <w:t xml:space="preserve"> categories according to</w:t>
      </w:r>
      <w:r w:rsidR="00755AFC">
        <w:rPr>
          <w:lang w:val="en-GB" w:eastAsia="it-IT"/>
        </w:rPr>
        <w:t xml:space="preserve"> </w:t>
      </w:r>
      <w:r w:rsidR="00BE624B" w:rsidRPr="00BE624B">
        <w:rPr>
          <w:lang w:val="en-GB" w:eastAsia="it-IT"/>
        </w:rPr>
        <w:t>different platforms</w:t>
      </w:r>
      <w:r w:rsidR="00232DE4">
        <w:rPr>
          <w:lang w:val="en-GB" w:eastAsia="it-IT"/>
        </w:rPr>
        <w:t>:</w:t>
      </w:r>
      <w:r w:rsidR="00BE624B" w:rsidRPr="00BE624B">
        <w:rPr>
          <w:lang w:val="en-GB" w:eastAsia="it-IT"/>
        </w:rPr>
        <w:t xml:space="preserve"> </w:t>
      </w:r>
      <w:r w:rsidR="00AF2E70">
        <w:rPr>
          <w:lang w:val="en-GB" w:eastAsia="it-IT"/>
        </w:rPr>
        <w:t>c</w:t>
      </w:r>
      <w:r w:rsidR="00AF2E70" w:rsidRPr="00AF2E70">
        <w:rPr>
          <w:lang w:val="en-GB" w:eastAsia="it-IT"/>
        </w:rPr>
        <w:t xml:space="preserve">onsole games, arcade games, </w:t>
      </w:r>
      <w:r w:rsidR="00AF2E70">
        <w:rPr>
          <w:lang w:val="en-GB" w:eastAsia="it-IT"/>
        </w:rPr>
        <w:t>PC games</w:t>
      </w:r>
      <w:r w:rsidR="000E1B2F">
        <w:rPr>
          <w:lang w:val="en-GB" w:eastAsia="it-IT"/>
        </w:rPr>
        <w:t>,</w:t>
      </w:r>
      <w:r w:rsidR="00AF2E70" w:rsidRPr="00AF2E70">
        <w:rPr>
          <w:lang w:val="en-GB" w:eastAsia="it-IT"/>
        </w:rPr>
        <w:t xml:space="preserve"> and mobile games</w:t>
      </w:r>
      <w:r w:rsidR="00BE624B" w:rsidRPr="00BE624B">
        <w:rPr>
          <w:lang w:val="en-GB" w:eastAsia="it-IT"/>
        </w:rPr>
        <w:t>.</w:t>
      </w:r>
    </w:p>
    <w:p w14:paraId="4D0D4D26" w14:textId="2FAFB6FB" w:rsidR="00364201" w:rsidRDefault="00C34BA3" w:rsidP="00FD50B8">
      <w:pPr>
        <w:pStyle w:val="Para"/>
        <w:rPr>
          <w:lang w:val="en-GB" w:eastAsia="it-IT"/>
        </w:rPr>
      </w:pPr>
      <w:r w:rsidRPr="00C34BA3">
        <w:rPr>
          <w:lang w:val="en-GB" w:eastAsia="it-IT"/>
        </w:rPr>
        <w:t xml:space="preserve">All </w:t>
      </w:r>
      <w:r>
        <w:rPr>
          <w:lang w:val="en-GB" w:eastAsia="it-IT"/>
        </w:rPr>
        <w:t xml:space="preserve">video </w:t>
      </w:r>
      <w:r w:rsidRPr="00C34BA3">
        <w:rPr>
          <w:lang w:val="en-GB" w:eastAsia="it-IT"/>
        </w:rPr>
        <w:t xml:space="preserve">games are defined by three basic design patterns in order to provide players with a virtual playground: Rules, </w:t>
      </w:r>
      <w:r w:rsidR="007A25D5">
        <w:rPr>
          <w:lang w:val="en-GB" w:eastAsia="it-IT"/>
        </w:rPr>
        <w:t>Play</w:t>
      </w:r>
      <w:r w:rsidRPr="00C34BA3">
        <w:rPr>
          <w:lang w:val="en-GB" w:eastAsia="it-IT"/>
        </w:rPr>
        <w:t>, and Culture</w:t>
      </w:r>
      <w:r w:rsidR="00F46C2C">
        <w:rPr>
          <w:lang w:val="en-GB" w:eastAsia="it-IT"/>
        </w:rPr>
        <w:t xml:space="preserve"> [9]</w:t>
      </w:r>
      <w:r w:rsidR="00D05B8E">
        <w:rPr>
          <w:lang w:val="en-GB" w:eastAsia="it-IT"/>
        </w:rPr>
        <w:t>.</w:t>
      </w:r>
      <w:r w:rsidR="00DB4FE1">
        <w:rPr>
          <w:lang w:val="en-GB" w:eastAsia="it-IT"/>
        </w:rPr>
        <w:t xml:space="preserve"> </w:t>
      </w:r>
    </w:p>
    <w:p w14:paraId="7874E117" w14:textId="77777777" w:rsidR="00364201" w:rsidRDefault="00DB4FE1" w:rsidP="00911A5F">
      <w:pPr>
        <w:pStyle w:val="Para"/>
        <w:numPr>
          <w:ilvl w:val="0"/>
          <w:numId w:val="26"/>
        </w:numPr>
        <w:rPr>
          <w:lang w:val="en-GB" w:eastAsia="it-IT"/>
        </w:rPr>
      </w:pPr>
      <w:r>
        <w:rPr>
          <w:lang w:val="en-GB" w:eastAsia="it-IT"/>
        </w:rPr>
        <w:t>Rule</w:t>
      </w:r>
      <w:r w:rsidR="00FD6229">
        <w:rPr>
          <w:lang w:val="en-GB" w:eastAsia="it-IT"/>
        </w:rPr>
        <w:t>s</w:t>
      </w:r>
      <w:r>
        <w:rPr>
          <w:lang w:val="en-GB" w:eastAsia="it-IT"/>
        </w:rPr>
        <w:t xml:space="preserve"> </w:t>
      </w:r>
      <w:r w:rsidR="00070115" w:rsidRPr="00070115">
        <w:rPr>
          <w:lang w:val="en-GB" w:eastAsia="it-IT"/>
        </w:rPr>
        <w:t>represent</w:t>
      </w:r>
      <w:r w:rsidR="00070115">
        <w:rPr>
          <w:lang w:val="en-GB" w:eastAsia="it-IT"/>
        </w:rPr>
        <w:t>s</w:t>
      </w:r>
      <w:r w:rsidR="00070115" w:rsidRPr="00070115">
        <w:rPr>
          <w:lang w:val="en-GB" w:eastAsia="it-IT"/>
        </w:rPr>
        <w:t xml:space="preserve"> the ‘mechanics’ or operational constraints within the game construct,</w:t>
      </w:r>
      <w:r w:rsidR="00FD6229">
        <w:rPr>
          <w:lang w:val="en-GB" w:eastAsia="it-IT"/>
        </w:rPr>
        <w:t xml:space="preserve"> which </w:t>
      </w:r>
      <w:r w:rsidR="00963CFC" w:rsidRPr="00963CFC">
        <w:rPr>
          <w:lang w:val="en-GB" w:eastAsia="it-IT"/>
        </w:rPr>
        <w:t>governs the level of interactivity within the game</w:t>
      </w:r>
      <w:r w:rsidR="00963CFC">
        <w:rPr>
          <w:lang w:val="en-GB" w:eastAsia="it-IT"/>
        </w:rPr>
        <w:t>.</w:t>
      </w:r>
      <w:r w:rsidR="00CE4319">
        <w:rPr>
          <w:lang w:val="en-GB" w:eastAsia="it-IT"/>
        </w:rPr>
        <w:t xml:space="preserve"> </w:t>
      </w:r>
    </w:p>
    <w:p w14:paraId="1BD2AAC1" w14:textId="77777777" w:rsidR="00364201" w:rsidRDefault="007A25D5" w:rsidP="00911A5F">
      <w:pPr>
        <w:pStyle w:val="Para"/>
        <w:numPr>
          <w:ilvl w:val="0"/>
          <w:numId w:val="26"/>
        </w:numPr>
        <w:rPr>
          <w:lang w:val="en-GB" w:eastAsia="it-IT"/>
        </w:rPr>
      </w:pPr>
      <w:r>
        <w:rPr>
          <w:lang w:val="en-GB" w:eastAsia="it-IT"/>
        </w:rPr>
        <w:t>Play represents the</w:t>
      </w:r>
      <w:r w:rsidR="00EF7599" w:rsidRPr="00EF7599">
        <w:rPr>
          <w:lang w:val="en-GB" w:eastAsia="it-IT"/>
        </w:rPr>
        <w:t xml:space="preserve"> experience the game </w:t>
      </w:r>
      <w:r w:rsidR="00E214BD">
        <w:rPr>
          <w:lang w:val="en-GB" w:eastAsia="it-IT"/>
        </w:rPr>
        <w:t>provides</w:t>
      </w:r>
      <w:r w:rsidR="00EF7599" w:rsidRPr="00EF7599">
        <w:rPr>
          <w:lang w:val="en-GB" w:eastAsia="it-IT"/>
        </w:rPr>
        <w:t xml:space="preserve"> through different tasks and challenges</w:t>
      </w:r>
      <w:r w:rsidR="00E214BD">
        <w:rPr>
          <w:lang w:val="en-GB" w:eastAsia="it-IT"/>
        </w:rPr>
        <w:t>.</w:t>
      </w:r>
      <w:r w:rsidR="00262D60">
        <w:rPr>
          <w:lang w:val="en-GB" w:eastAsia="it-IT"/>
        </w:rPr>
        <w:t xml:space="preserve"> </w:t>
      </w:r>
    </w:p>
    <w:p w14:paraId="05D3ED60" w14:textId="7A8294CC" w:rsidR="00AB4839" w:rsidRDefault="00262D60" w:rsidP="00911A5F">
      <w:pPr>
        <w:pStyle w:val="Para"/>
        <w:numPr>
          <w:ilvl w:val="0"/>
          <w:numId w:val="26"/>
        </w:numPr>
        <w:rPr>
          <w:lang w:val="en-GB" w:eastAsia="it-IT"/>
        </w:rPr>
      </w:pPr>
      <w:r>
        <w:rPr>
          <w:lang w:val="en-GB" w:eastAsia="it-IT"/>
        </w:rPr>
        <w:t>Culture</w:t>
      </w:r>
      <w:r w:rsidR="00364201">
        <w:rPr>
          <w:lang w:val="en-GB" w:eastAsia="it-IT"/>
        </w:rPr>
        <w:t xml:space="preserve"> re</w:t>
      </w:r>
      <w:r w:rsidR="00364201" w:rsidRPr="00364201">
        <w:rPr>
          <w:lang w:val="en-GB" w:eastAsia="it-IT"/>
        </w:rPr>
        <w:t>fers to the beliefs and norms that the game world represents</w:t>
      </w:r>
      <w:r w:rsidR="00364201">
        <w:rPr>
          <w:lang w:val="en-GB" w:eastAsia="it-IT"/>
        </w:rPr>
        <w:t>.</w:t>
      </w:r>
    </w:p>
    <w:p w14:paraId="7E934992" w14:textId="5255DB31" w:rsidR="005005F0" w:rsidRDefault="005005F0" w:rsidP="00FD50B8">
      <w:pPr>
        <w:pStyle w:val="Para"/>
        <w:rPr>
          <w:lang w:val="en-GB" w:eastAsia="it-IT"/>
        </w:rPr>
      </w:pPr>
      <w:r w:rsidRPr="00761A17">
        <w:rPr>
          <w:i/>
          <w:iCs/>
        </w:rPr>
        <w:t>2.1.</w:t>
      </w:r>
      <w:r w:rsidRPr="00761A17">
        <w:rPr>
          <w:rStyle w:val="Label"/>
          <w:rFonts w:cs="Linux Libertine"/>
          <w:i/>
          <w:iCs/>
        </w:rPr>
        <w:t>1</w:t>
      </w:r>
      <w:r w:rsidR="00A76383" w:rsidRPr="00761A17">
        <w:rPr>
          <w:rStyle w:val="Label"/>
          <w:rFonts w:cs="Linux Libertine"/>
          <w:i/>
          <w:iCs/>
        </w:rPr>
        <w:t xml:space="preserve"> </w:t>
      </w:r>
      <w:r w:rsidRPr="00761A17">
        <w:rPr>
          <w:i/>
          <w:iCs/>
        </w:rPr>
        <w:t xml:space="preserve"> </w:t>
      </w:r>
      <w:r w:rsidR="000E1A27" w:rsidRPr="00761A17">
        <w:rPr>
          <w:i/>
          <w:iCs/>
        </w:rPr>
        <w:t>Benefits from Video games</w:t>
      </w:r>
      <w:r w:rsidRPr="005005F0">
        <w:t>.</w:t>
      </w:r>
    </w:p>
    <w:p w14:paraId="3D4D51D7" w14:textId="786C4F3F" w:rsidR="00F65B51" w:rsidRDefault="0028039B" w:rsidP="00FD50B8">
      <w:pPr>
        <w:pStyle w:val="Para"/>
        <w:rPr>
          <w:lang w:val="en-GB" w:eastAsia="it-IT"/>
        </w:rPr>
      </w:pPr>
      <w:r w:rsidRPr="0028039B">
        <w:rPr>
          <w:lang w:val="en-GB" w:eastAsia="it-IT"/>
        </w:rPr>
        <w:t xml:space="preserve">In addition to entertainment value, properly designed video games are believed to provide </w:t>
      </w:r>
      <w:r w:rsidR="005F4BD4">
        <w:rPr>
          <w:lang w:val="en-GB" w:eastAsia="it-IT"/>
        </w:rPr>
        <w:t>benefits</w:t>
      </w:r>
      <w:r w:rsidRPr="0028039B">
        <w:rPr>
          <w:lang w:val="en-GB" w:eastAsia="it-IT"/>
        </w:rPr>
        <w:t xml:space="preserve"> for different ages and understanding levels.</w:t>
      </w:r>
    </w:p>
    <w:p w14:paraId="6720D611" w14:textId="77777777" w:rsidR="00D56128" w:rsidRDefault="00884060" w:rsidP="00911A5F">
      <w:pPr>
        <w:pStyle w:val="Para"/>
        <w:numPr>
          <w:ilvl w:val="0"/>
          <w:numId w:val="26"/>
        </w:numPr>
        <w:rPr>
          <w:lang w:val="en-GB" w:eastAsia="it-IT"/>
        </w:rPr>
      </w:pPr>
      <w:r>
        <w:rPr>
          <w:lang w:val="en-GB" w:eastAsia="it-IT"/>
        </w:rPr>
        <w:t>Video games can e</w:t>
      </w:r>
      <w:r w:rsidR="00F621DC" w:rsidRPr="00F621DC">
        <w:rPr>
          <w:lang w:val="en-GB" w:eastAsia="it-IT"/>
        </w:rPr>
        <w:t>ncourage children to develop good habits</w:t>
      </w:r>
      <w:r w:rsidR="00D56128">
        <w:rPr>
          <w:lang w:val="en-GB" w:eastAsia="it-IT"/>
        </w:rPr>
        <w:t>.</w:t>
      </w:r>
    </w:p>
    <w:p w14:paraId="6E292450" w14:textId="114A7F9F" w:rsidR="00645D06" w:rsidRDefault="00D56128" w:rsidP="00911A5F">
      <w:pPr>
        <w:pStyle w:val="Para"/>
        <w:numPr>
          <w:ilvl w:val="0"/>
          <w:numId w:val="26"/>
        </w:numPr>
        <w:rPr>
          <w:lang w:val="en-GB" w:eastAsia="it-IT"/>
        </w:rPr>
      </w:pPr>
      <w:r>
        <w:rPr>
          <w:lang w:val="en-GB" w:eastAsia="it-IT"/>
        </w:rPr>
        <w:t xml:space="preserve">Video games </w:t>
      </w:r>
      <w:r w:rsidR="001D44B2">
        <w:rPr>
          <w:lang w:val="en-GB" w:eastAsia="it-IT"/>
        </w:rPr>
        <w:t xml:space="preserve">can </w:t>
      </w:r>
      <w:r w:rsidR="00F621DC" w:rsidRPr="00F621DC">
        <w:rPr>
          <w:lang w:val="en-GB" w:eastAsia="it-IT"/>
        </w:rPr>
        <w:t>help the elderly to operate flexibly</w:t>
      </w:r>
      <w:r w:rsidR="001D44B2">
        <w:rPr>
          <w:lang w:val="en-GB" w:eastAsia="it-IT"/>
        </w:rPr>
        <w:t>.</w:t>
      </w:r>
    </w:p>
    <w:p w14:paraId="3251D30D" w14:textId="720EB759" w:rsidR="0013194E" w:rsidRDefault="0013194E" w:rsidP="00911A5F">
      <w:pPr>
        <w:pStyle w:val="Para"/>
        <w:numPr>
          <w:ilvl w:val="0"/>
          <w:numId w:val="26"/>
        </w:numPr>
        <w:rPr>
          <w:lang w:val="en-GB" w:eastAsia="zh-CN"/>
        </w:rPr>
      </w:pPr>
      <w:r w:rsidRPr="0013194E">
        <w:rPr>
          <w:lang w:val="en-GB" w:eastAsia="zh-CN"/>
        </w:rPr>
        <w:t xml:space="preserve">Video games </w:t>
      </w:r>
      <w:r w:rsidR="001D44B2">
        <w:rPr>
          <w:lang w:val="en-GB" w:eastAsia="zh-CN"/>
        </w:rPr>
        <w:t xml:space="preserve">can </w:t>
      </w:r>
      <w:r w:rsidRPr="0013194E">
        <w:rPr>
          <w:lang w:val="en-GB" w:eastAsia="zh-CN"/>
        </w:rPr>
        <w:t>help improve dynamic vision</w:t>
      </w:r>
      <w:r w:rsidR="001D44B2">
        <w:rPr>
          <w:lang w:val="en-GB" w:eastAsia="zh-CN"/>
        </w:rPr>
        <w:t>.</w:t>
      </w:r>
    </w:p>
    <w:p w14:paraId="1C3DA1C2" w14:textId="399CC133" w:rsidR="0013194E" w:rsidRDefault="00D27CB1" w:rsidP="00911A5F">
      <w:pPr>
        <w:pStyle w:val="Para"/>
        <w:numPr>
          <w:ilvl w:val="0"/>
          <w:numId w:val="26"/>
        </w:numPr>
        <w:rPr>
          <w:lang w:val="en-GB" w:eastAsia="zh-CN"/>
        </w:rPr>
      </w:pPr>
      <w:r w:rsidRPr="00D27CB1">
        <w:rPr>
          <w:lang w:val="en-GB" w:eastAsia="zh-CN"/>
        </w:rPr>
        <w:t xml:space="preserve">Video games </w:t>
      </w:r>
      <w:r w:rsidR="001D44B2">
        <w:rPr>
          <w:lang w:val="en-GB" w:eastAsia="zh-CN"/>
        </w:rPr>
        <w:t xml:space="preserve">can help </w:t>
      </w:r>
      <w:r w:rsidRPr="00D27CB1">
        <w:rPr>
          <w:lang w:val="en-GB" w:eastAsia="zh-CN"/>
        </w:rPr>
        <w:t>improve visual search</w:t>
      </w:r>
      <w:r w:rsidR="001D44B2">
        <w:rPr>
          <w:lang w:val="en-GB" w:eastAsia="zh-CN"/>
        </w:rPr>
        <w:t>.</w:t>
      </w:r>
    </w:p>
    <w:p w14:paraId="483C8A83" w14:textId="104C1888" w:rsidR="00D27CB1" w:rsidRDefault="000E1A27" w:rsidP="00FD50B8">
      <w:pPr>
        <w:pStyle w:val="Para"/>
        <w:rPr>
          <w:lang w:val="en-GB" w:eastAsia="zh-CN"/>
        </w:rPr>
      </w:pPr>
      <w:r w:rsidRPr="00761A17">
        <w:rPr>
          <w:i/>
          <w:iCs/>
        </w:rPr>
        <w:t>2.1.</w:t>
      </w:r>
      <w:r w:rsidRPr="00761A17">
        <w:rPr>
          <w:rStyle w:val="Label"/>
          <w:rFonts w:cs="Linux Libertine"/>
          <w:i/>
          <w:iCs/>
        </w:rPr>
        <w:t>2</w:t>
      </w:r>
      <w:r w:rsidR="00A76383" w:rsidRPr="00761A17">
        <w:rPr>
          <w:rStyle w:val="Label"/>
          <w:rFonts w:cs="Linux Libertine"/>
          <w:b/>
          <w:bCs/>
          <w:i/>
          <w:iCs/>
        </w:rPr>
        <w:t xml:space="preserve"> </w:t>
      </w:r>
      <w:r w:rsidRPr="00761A17">
        <w:rPr>
          <w:i/>
          <w:iCs/>
        </w:rPr>
        <w:t xml:space="preserve"> </w:t>
      </w:r>
      <w:r w:rsidR="00A76383" w:rsidRPr="00761A17">
        <w:rPr>
          <w:i/>
          <w:iCs/>
        </w:rPr>
        <w:t>Controversies of Video games</w:t>
      </w:r>
      <w:r w:rsidRPr="005005F0">
        <w:t>.</w:t>
      </w:r>
    </w:p>
    <w:p w14:paraId="4E18460F" w14:textId="77777777" w:rsidR="00224938" w:rsidRDefault="00F65B51" w:rsidP="00FD50B8">
      <w:pPr>
        <w:pStyle w:val="Para"/>
        <w:rPr>
          <w:lang w:val="en-GB" w:eastAsia="it-IT"/>
        </w:rPr>
      </w:pPr>
      <w:r>
        <w:rPr>
          <w:lang w:val="en-GB" w:eastAsia="it-IT"/>
        </w:rPr>
        <w:t>However, b</w:t>
      </w:r>
      <w:r w:rsidRPr="00F65B51">
        <w:rPr>
          <w:lang w:val="en-GB" w:eastAsia="it-IT"/>
        </w:rPr>
        <w:t>eyond beneficial uses</w:t>
      </w:r>
      <w:r>
        <w:rPr>
          <w:lang w:val="en-GB" w:eastAsia="it-IT"/>
        </w:rPr>
        <w:t xml:space="preserve">, </w:t>
      </w:r>
      <w:r w:rsidRPr="00F65B51">
        <w:rPr>
          <w:lang w:val="en-GB" w:eastAsia="it-IT"/>
        </w:rPr>
        <w:t xml:space="preserve">video games </w:t>
      </w:r>
      <w:r>
        <w:rPr>
          <w:lang w:val="en-GB" w:eastAsia="it-IT"/>
        </w:rPr>
        <w:t xml:space="preserve">also </w:t>
      </w:r>
      <w:r w:rsidRPr="00F65B51">
        <w:rPr>
          <w:lang w:val="en-GB" w:eastAsia="it-IT"/>
        </w:rPr>
        <w:t>have many controversies</w:t>
      </w:r>
      <w:r>
        <w:rPr>
          <w:lang w:val="en-GB" w:eastAsia="it-IT"/>
        </w:rPr>
        <w:t>.</w:t>
      </w:r>
      <w:r w:rsidR="006C0843">
        <w:rPr>
          <w:lang w:val="en-GB" w:eastAsia="it-IT"/>
        </w:rPr>
        <w:t xml:space="preserve"> </w:t>
      </w:r>
      <w:r w:rsidR="003C240B" w:rsidRPr="003C240B">
        <w:rPr>
          <w:lang w:val="en-GB" w:eastAsia="it-IT"/>
        </w:rPr>
        <w:t>There are many different aspects of video game controversies.</w:t>
      </w:r>
      <w:r w:rsidR="00677379">
        <w:rPr>
          <w:lang w:val="en-GB" w:eastAsia="it-IT"/>
        </w:rPr>
        <w:t xml:space="preserve"> </w:t>
      </w:r>
    </w:p>
    <w:p w14:paraId="512A74FD" w14:textId="0C2D959F" w:rsidR="00F65B51" w:rsidRDefault="00CD1A13" w:rsidP="00FD50B8">
      <w:pPr>
        <w:pStyle w:val="Para"/>
        <w:rPr>
          <w:lang w:val="en-GB" w:eastAsia="it-IT"/>
        </w:rPr>
      </w:pPr>
      <w:r w:rsidRPr="00CD1A13">
        <w:rPr>
          <w:lang w:val="en-GB" w:eastAsia="it-IT"/>
        </w:rPr>
        <w:t xml:space="preserve">One of them is </w:t>
      </w:r>
      <w:r w:rsidR="00F02A72">
        <w:rPr>
          <w:lang w:val="en-GB" w:eastAsia="it-IT"/>
        </w:rPr>
        <w:t xml:space="preserve">the </w:t>
      </w:r>
      <w:r w:rsidRPr="00CD1A13">
        <w:rPr>
          <w:lang w:val="en-GB" w:eastAsia="it-IT"/>
        </w:rPr>
        <w:t>addiction to video games</w:t>
      </w:r>
      <w:r>
        <w:rPr>
          <w:lang w:val="en-GB" w:eastAsia="it-IT"/>
        </w:rPr>
        <w:t>, s</w:t>
      </w:r>
      <w:r w:rsidR="00224938">
        <w:rPr>
          <w:lang w:val="en-GB" w:eastAsia="it-IT"/>
        </w:rPr>
        <w:t>ome</w:t>
      </w:r>
      <w:r w:rsidR="00677379" w:rsidRPr="00677379">
        <w:rPr>
          <w:lang w:val="en-GB" w:eastAsia="it-IT"/>
        </w:rPr>
        <w:t xml:space="preserve"> parents believe that video games make children addicted to them and do not want to learn. Even because of the need to buy games</w:t>
      </w:r>
      <w:r w:rsidR="00224938">
        <w:rPr>
          <w:lang w:val="en-GB" w:eastAsia="it-IT"/>
        </w:rPr>
        <w:t xml:space="preserve"> to</w:t>
      </w:r>
      <w:r w:rsidR="00677379" w:rsidRPr="00677379">
        <w:rPr>
          <w:lang w:val="en-GB" w:eastAsia="it-IT"/>
        </w:rPr>
        <w:t xml:space="preserve"> steal, robbery, and caus</w:t>
      </w:r>
      <w:r w:rsidR="008F7447">
        <w:rPr>
          <w:lang w:val="en-GB" w:eastAsia="it-IT"/>
        </w:rPr>
        <w:t>e</w:t>
      </w:r>
      <w:r w:rsidR="00677379" w:rsidRPr="00677379">
        <w:rPr>
          <w:lang w:val="en-GB" w:eastAsia="it-IT"/>
        </w:rPr>
        <w:t xml:space="preserve"> various social</w:t>
      </w:r>
      <w:r w:rsidR="008F7447">
        <w:rPr>
          <w:lang w:val="en-GB" w:eastAsia="it-IT"/>
        </w:rPr>
        <w:t xml:space="preserve"> </w:t>
      </w:r>
      <w:r w:rsidR="00677379" w:rsidRPr="00677379">
        <w:rPr>
          <w:lang w:val="en-GB" w:eastAsia="it-IT"/>
        </w:rPr>
        <w:t>problems.</w:t>
      </w:r>
    </w:p>
    <w:p w14:paraId="29DCBC12" w14:textId="746D74A1" w:rsidR="004727C2" w:rsidRDefault="004727C2" w:rsidP="00FD50B8">
      <w:pPr>
        <w:pStyle w:val="Para"/>
        <w:rPr>
          <w:lang w:val="en-GB" w:eastAsia="it-IT"/>
        </w:rPr>
      </w:pPr>
      <w:r w:rsidRPr="004727C2">
        <w:rPr>
          <w:lang w:val="en-GB" w:eastAsia="it-IT"/>
        </w:rPr>
        <w:t xml:space="preserve">Another often controversial </w:t>
      </w:r>
      <w:r>
        <w:rPr>
          <w:lang w:val="en-GB" w:eastAsia="it-IT"/>
        </w:rPr>
        <w:t>aspect</w:t>
      </w:r>
      <w:r w:rsidRPr="004727C2">
        <w:rPr>
          <w:lang w:val="en-GB" w:eastAsia="it-IT"/>
        </w:rPr>
        <w:t xml:space="preserve"> is violence</w:t>
      </w:r>
      <w:r w:rsidR="008D2E64">
        <w:rPr>
          <w:lang w:val="en-GB" w:eastAsia="it-IT"/>
        </w:rPr>
        <w:t>, a</w:t>
      </w:r>
      <w:r w:rsidR="008D2E64" w:rsidRPr="008D2E64">
        <w:rPr>
          <w:lang w:val="en-GB" w:eastAsia="it-IT"/>
        </w:rPr>
        <w:t xml:space="preserve"> very controversial issue with video games is that some video games contain violence</w:t>
      </w:r>
      <w:r w:rsidR="00A72F2D">
        <w:rPr>
          <w:lang w:val="en-GB" w:eastAsia="it-IT"/>
        </w:rPr>
        <w:t>. This</w:t>
      </w:r>
      <w:r w:rsidR="00A72F2D" w:rsidRPr="00A72F2D">
        <w:rPr>
          <w:lang w:val="en-GB" w:eastAsia="it-IT"/>
        </w:rPr>
        <w:t xml:space="preserve"> problem can actually be improved by rating the game</w:t>
      </w:r>
      <w:r w:rsidR="00A72F2D">
        <w:rPr>
          <w:lang w:val="en-GB" w:eastAsia="it-IT"/>
        </w:rPr>
        <w:t xml:space="preserve"> depend</w:t>
      </w:r>
      <w:r w:rsidR="00C215A4">
        <w:rPr>
          <w:lang w:val="en-GB" w:eastAsia="it-IT"/>
        </w:rPr>
        <w:t>ing</w:t>
      </w:r>
      <w:r w:rsidR="00A72F2D">
        <w:rPr>
          <w:lang w:val="en-GB" w:eastAsia="it-IT"/>
        </w:rPr>
        <w:t xml:space="preserve"> on their </w:t>
      </w:r>
      <w:r w:rsidR="00C215A4">
        <w:rPr>
          <w:lang w:val="en-GB" w:eastAsia="it-IT"/>
        </w:rPr>
        <w:t>level of violence.</w:t>
      </w:r>
    </w:p>
    <w:p w14:paraId="2620454B" w14:textId="1B42DAA8" w:rsidR="00025EAA" w:rsidRPr="00B05114" w:rsidRDefault="00025EAA" w:rsidP="00FD50B8">
      <w:pPr>
        <w:pStyle w:val="Para"/>
        <w:rPr>
          <w:lang w:val="en-GB" w:eastAsia="it-IT"/>
        </w:rPr>
      </w:pPr>
      <w:r>
        <w:rPr>
          <w:lang w:val="en-GB" w:eastAsia="it-IT"/>
        </w:rPr>
        <w:t>Apart from these</w:t>
      </w:r>
      <w:r w:rsidR="0021547F">
        <w:rPr>
          <w:lang w:val="en-GB" w:eastAsia="it-IT"/>
        </w:rPr>
        <w:t xml:space="preserve">, </w:t>
      </w:r>
      <w:r w:rsidR="00A138B5">
        <w:rPr>
          <w:lang w:val="en-GB" w:eastAsia="it-IT"/>
        </w:rPr>
        <w:t xml:space="preserve">since the tolerance of sexual themes in video games varies from country to country, </w:t>
      </w:r>
      <w:r w:rsidR="003B6DC2">
        <w:rPr>
          <w:lang w:val="en-GB" w:eastAsia="it-IT"/>
        </w:rPr>
        <w:t xml:space="preserve">sexual theme </w:t>
      </w:r>
      <w:r w:rsidR="00A138B5">
        <w:rPr>
          <w:lang w:val="en-GB" w:eastAsia="it-IT"/>
        </w:rPr>
        <w:t>is</w:t>
      </w:r>
      <w:r w:rsidR="004C4FDC">
        <w:rPr>
          <w:lang w:val="en-GB" w:eastAsia="it-IT"/>
        </w:rPr>
        <w:t xml:space="preserve"> also</w:t>
      </w:r>
      <w:r w:rsidR="00A138B5">
        <w:rPr>
          <w:lang w:val="en-GB" w:eastAsia="it-IT"/>
        </w:rPr>
        <w:t xml:space="preserve"> a </w:t>
      </w:r>
      <w:r w:rsidR="004C4FDC">
        <w:rPr>
          <w:lang w:val="en-GB" w:eastAsia="it-IT"/>
        </w:rPr>
        <w:t xml:space="preserve">very </w:t>
      </w:r>
      <w:r w:rsidR="00230CCE" w:rsidRPr="00230CCE">
        <w:rPr>
          <w:lang w:val="en-GB" w:eastAsia="it-IT"/>
        </w:rPr>
        <w:t>controversial topic</w:t>
      </w:r>
      <w:r w:rsidR="00230CCE">
        <w:rPr>
          <w:lang w:val="en-GB" w:eastAsia="it-IT"/>
        </w:rPr>
        <w:t xml:space="preserve"> </w:t>
      </w:r>
      <w:r w:rsidR="004C4FDC">
        <w:rPr>
          <w:lang w:val="en-GB" w:eastAsia="it-IT"/>
        </w:rPr>
        <w:t>about</w:t>
      </w:r>
      <w:r w:rsidR="00230CCE">
        <w:rPr>
          <w:lang w:val="en-GB" w:eastAsia="it-IT"/>
        </w:rPr>
        <w:t xml:space="preserve"> video games.</w:t>
      </w:r>
    </w:p>
    <w:p w14:paraId="4DB18378" w14:textId="2C9C35B1" w:rsidR="00A84FAE" w:rsidRPr="00B05114" w:rsidRDefault="00A84FAE" w:rsidP="00A84FAE">
      <w:pPr>
        <w:pStyle w:val="Head2"/>
        <w:rPr>
          <w:lang w:val="en-GB"/>
        </w:rPr>
      </w:pPr>
      <w:r w:rsidRPr="00B05114">
        <w:rPr>
          <w:rStyle w:val="Label"/>
          <w:lang w:val="en-GB"/>
        </w:rPr>
        <w:t>2.2</w:t>
      </w:r>
      <w:r w:rsidRPr="00143A39">
        <w:t> </w:t>
      </w:r>
      <w:r w:rsidRPr="00B05114">
        <w:rPr>
          <w:lang w:val="en-GB"/>
        </w:rPr>
        <w:t>Serious Game</w:t>
      </w:r>
    </w:p>
    <w:p w14:paraId="27284669" w14:textId="582C702A" w:rsidR="00BC5F77" w:rsidRDefault="00C40C9C" w:rsidP="00FD50B8">
      <w:pPr>
        <w:pStyle w:val="Para"/>
        <w:rPr>
          <w:lang w:eastAsia="it-IT"/>
        </w:rPr>
      </w:pPr>
      <w:r>
        <w:rPr>
          <w:lang w:eastAsia="it-IT"/>
        </w:rPr>
        <w:t>Serious game is o</w:t>
      </w:r>
      <w:r w:rsidRPr="006778D3">
        <w:rPr>
          <w:lang w:eastAsia="it-IT"/>
        </w:rPr>
        <w:t>riginally defined as "games for application"</w:t>
      </w:r>
      <w:r>
        <w:rPr>
          <w:lang w:eastAsia="it-IT"/>
        </w:rPr>
        <w:t>. It</w:t>
      </w:r>
      <w:r w:rsidR="00A84FAE">
        <w:rPr>
          <w:lang w:eastAsia="it-IT"/>
        </w:rPr>
        <w:t xml:space="preserve"> is </w:t>
      </w:r>
      <w:r w:rsidR="00A84FAE" w:rsidRPr="00763166">
        <w:rPr>
          <w:lang w:eastAsia="it-IT"/>
        </w:rPr>
        <w:t>a type of video game</w:t>
      </w:r>
      <w:r w:rsidR="00A84FAE">
        <w:rPr>
          <w:lang w:eastAsia="it-IT"/>
        </w:rPr>
        <w:t>, but this type of video games are not just for entertainment</w:t>
      </w:r>
      <w:r w:rsidR="00B214AB">
        <w:rPr>
          <w:lang w:eastAsia="it-IT"/>
        </w:rPr>
        <w:t xml:space="preserve"> but for application</w:t>
      </w:r>
      <w:r w:rsidR="00A84FAE">
        <w:rPr>
          <w:lang w:eastAsia="it-IT"/>
        </w:rPr>
        <w:t xml:space="preserve">. </w:t>
      </w:r>
      <w:r w:rsidR="00A84FAE" w:rsidRPr="00396C28">
        <w:rPr>
          <w:lang w:eastAsia="it-IT"/>
        </w:rPr>
        <w:t xml:space="preserve">The main purpose of serious games </w:t>
      </w:r>
      <w:r w:rsidR="00A84FAE">
        <w:rPr>
          <w:lang w:eastAsia="it-IT"/>
        </w:rPr>
        <w:t>is</w:t>
      </w:r>
      <w:r w:rsidR="00A84FAE" w:rsidRPr="00396C28">
        <w:rPr>
          <w:lang w:eastAsia="it-IT"/>
        </w:rPr>
        <w:t xml:space="preserve"> to train or educate players on certain </w:t>
      </w:r>
      <w:r w:rsidR="00A84FAE">
        <w:rPr>
          <w:lang w:eastAsia="it-IT"/>
        </w:rPr>
        <w:t>fields [</w:t>
      </w:r>
      <w:r w:rsidR="006778D3">
        <w:rPr>
          <w:lang w:eastAsia="it-IT"/>
        </w:rPr>
        <w:t>10</w:t>
      </w:r>
      <w:r w:rsidR="00A84FAE">
        <w:rPr>
          <w:lang w:eastAsia="it-IT"/>
        </w:rPr>
        <w:t>].</w:t>
      </w:r>
      <w:r w:rsidR="008C73A9">
        <w:rPr>
          <w:lang w:eastAsia="it-IT"/>
        </w:rPr>
        <w:t xml:space="preserve"> </w:t>
      </w:r>
      <w:r w:rsidR="00BC5F77" w:rsidRPr="00BC5F77">
        <w:rPr>
          <w:lang w:eastAsia="it-IT"/>
        </w:rPr>
        <w:t xml:space="preserve">Since </w:t>
      </w:r>
      <w:r w:rsidR="00BC5F77">
        <w:rPr>
          <w:lang w:eastAsia="it-IT"/>
        </w:rPr>
        <w:t>serious game</w:t>
      </w:r>
      <w:r w:rsidR="00BC5F77" w:rsidRPr="00BC5F77">
        <w:rPr>
          <w:lang w:eastAsia="it-IT"/>
        </w:rPr>
        <w:t xml:space="preserve"> birth in the 1980s, </w:t>
      </w:r>
      <w:r w:rsidR="00BC5F77">
        <w:rPr>
          <w:lang w:eastAsia="it-IT"/>
        </w:rPr>
        <w:t>it</w:t>
      </w:r>
      <w:r w:rsidR="00BC5F77" w:rsidRPr="00BC5F77">
        <w:rPr>
          <w:lang w:eastAsia="it-IT"/>
        </w:rPr>
        <w:t xml:space="preserve"> have been widely used in military, medical, industrial, education, scientific research, training and many other fields.</w:t>
      </w:r>
    </w:p>
    <w:p w14:paraId="3BD7F04C" w14:textId="161D9D30" w:rsidR="0019344D" w:rsidRDefault="0019344D" w:rsidP="00FD50B8">
      <w:pPr>
        <w:pStyle w:val="Para"/>
        <w:rPr>
          <w:lang w:eastAsia="it-IT"/>
        </w:rPr>
      </w:pPr>
      <w:r>
        <w:rPr>
          <w:lang w:eastAsia="it-IT"/>
        </w:rPr>
        <w:t xml:space="preserve">There are several definitions of </w:t>
      </w:r>
      <w:r w:rsidR="00127698">
        <w:rPr>
          <w:lang w:eastAsia="it-IT"/>
        </w:rPr>
        <w:t xml:space="preserve">serious game. The first </w:t>
      </w:r>
      <w:r w:rsidR="00557B36">
        <w:rPr>
          <w:lang w:eastAsia="it-IT"/>
        </w:rPr>
        <w:t xml:space="preserve">formal definition </w:t>
      </w:r>
      <w:r>
        <w:rPr>
          <w:lang w:eastAsia="it-IT"/>
        </w:rPr>
        <w:t xml:space="preserve">was introduced by </w:t>
      </w:r>
      <w:proofErr w:type="spellStart"/>
      <w:r>
        <w:rPr>
          <w:lang w:eastAsia="it-IT"/>
        </w:rPr>
        <w:t>Abt</w:t>
      </w:r>
      <w:proofErr w:type="spellEnd"/>
      <w:r>
        <w:rPr>
          <w:lang w:eastAsia="it-IT"/>
        </w:rPr>
        <w:t xml:space="preserve"> [1</w:t>
      </w:r>
      <w:r w:rsidR="00914993">
        <w:rPr>
          <w:lang w:eastAsia="it-IT"/>
        </w:rPr>
        <w:t>1</w:t>
      </w:r>
      <w:r>
        <w:rPr>
          <w:lang w:eastAsia="it-IT"/>
        </w:rPr>
        <w:t>].</w:t>
      </w:r>
      <w:r w:rsidR="00646A9D">
        <w:rPr>
          <w:lang w:eastAsia="it-IT"/>
        </w:rPr>
        <w:t xml:space="preserve"> </w:t>
      </w:r>
      <w:r w:rsidR="00794360">
        <w:rPr>
          <w:lang w:eastAsia="it-IT"/>
        </w:rPr>
        <w:t xml:space="preserve">In his book, he uses games </w:t>
      </w:r>
      <w:r w:rsidR="00D77EC4">
        <w:rPr>
          <w:lang w:eastAsia="it-IT"/>
        </w:rPr>
        <w:t xml:space="preserve">and simulations </w:t>
      </w:r>
      <w:r w:rsidR="00914993">
        <w:rPr>
          <w:lang w:eastAsia="it-IT"/>
        </w:rPr>
        <w:t>to improve education.</w:t>
      </w:r>
      <w:r w:rsidR="00D77EC4">
        <w:rPr>
          <w:lang w:eastAsia="it-IT"/>
        </w:rPr>
        <w:t xml:space="preserve"> </w:t>
      </w:r>
      <w:r w:rsidR="00EF0528">
        <w:rPr>
          <w:lang w:eastAsia="it-IT"/>
        </w:rPr>
        <w:t>After that</w:t>
      </w:r>
      <w:r w:rsidR="00D77EC4">
        <w:rPr>
          <w:lang w:eastAsia="it-IT"/>
        </w:rPr>
        <w:t>, many teachers were</w:t>
      </w:r>
      <w:r w:rsidR="00826220">
        <w:rPr>
          <w:lang w:eastAsia="it-IT"/>
        </w:rPr>
        <w:t xml:space="preserve"> influenced by him book.</w:t>
      </w:r>
      <w:r w:rsidR="00EF0528">
        <w:rPr>
          <w:lang w:eastAsia="it-IT"/>
        </w:rPr>
        <w:t xml:space="preserve"> </w:t>
      </w:r>
      <w:r w:rsidR="00D87081" w:rsidRPr="00D87081">
        <w:rPr>
          <w:lang w:eastAsia="it-IT"/>
        </w:rPr>
        <w:t>A few years later, the concept of "serious games" was redefined in a white paper by Sawyer</w:t>
      </w:r>
      <w:r w:rsidR="00D87081">
        <w:rPr>
          <w:lang w:eastAsia="it-IT"/>
        </w:rPr>
        <w:t>.</w:t>
      </w:r>
      <w:r w:rsidR="00D613A5">
        <w:rPr>
          <w:lang w:eastAsia="it-IT"/>
        </w:rPr>
        <w:t xml:space="preserve"> </w:t>
      </w:r>
      <w:r w:rsidR="00AA552D">
        <w:rPr>
          <w:lang w:eastAsia="it-IT"/>
        </w:rPr>
        <w:t xml:space="preserve">The </w:t>
      </w:r>
      <w:r w:rsidR="00D613A5" w:rsidRPr="00D613A5">
        <w:rPr>
          <w:lang w:eastAsia="it-IT"/>
        </w:rPr>
        <w:t>updated definition is based on the idea of connecting serious purpose with knowledge and technology from the video game industry</w:t>
      </w:r>
      <w:r w:rsidR="002D2B1E">
        <w:rPr>
          <w:lang w:eastAsia="it-IT"/>
        </w:rPr>
        <w:t xml:space="preserve"> [12]</w:t>
      </w:r>
      <w:r w:rsidR="00D613A5" w:rsidRPr="00D613A5">
        <w:rPr>
          <w:lang w:eastAsia="it-IT"/>
        </w:rPr>
        <w:t>.</w:t>
      </w:r>
    </w:p>
    <w:p w14:paraId="0923F0B0" w14:textId="6F2F4FFC" w:rsidR="004105F1" w:rsidRDefault="00294F06" w:rsidP="00FD50B8">
      <w:pPr>
        <w:pStyle w:val="Para"/>
        <w:rPr>
          <w:lang w:eastAsia="it-IT"/>
        </w:rPr>
      </w:pPr>
      <w:r w:rsidRPr="00294F06">
        <w:rPr>
          <w:lang w:eastAsia="it-IT"/>
        </w:rPr>
        <w:t>At the Serious Games Summit in 2004 and 2005, most people who attended the conference defined serious games as:</w:t>
      </w:r>
    </w:p>
    <w:p w14:paraId="051C76FA" w14:textId="5540C463" w:rsidR="00FD50B8" w:rsidRDefault="00AF0B39" w:rsidP="00911A5F">
      <w:pPr>
        <w:pStyle w:val="Para"/>
        <w:numPr>
          <w:ilvl w:val="0"/>
          <w:numId w:val="27"/>
        </w:numPr>
        <w:rPr>
          <w:lang w:eastAsia="it-IT"/>
        </w:rPr>
      </w:pPr>
      <w:r w:rsidRPr="00AF0B39">
        <w:rPr>
          <w:lang w:eastAsia="it-IT"/>
        </w:rPr>
        <w:t>Interactive technology applications far beyond the traditional game market, including talent training, policy discussion, analysis, visualization, simulation, education, health care, etc.</w:t>
      </w:r>
    </w:p>
    <w:p w14:paraId="112ABE4F" w14:textId="41261BEC" w:rsidR="00583CD9" w:rsidRDefault="002F408E" w:rsidP="00911A5F">
      <w:pPr>
        <w:pStyle w:val="Para"/>
        <w:numPr>
          <w:ilvl w:val="0"/>
          <w:numId w:val="27"/>
        </w:numPr>
        <w:rPr>
          <w:lang w:eastAsia="it-IT"/>
        </w:rPr>
      </w:pPr>
      <w:r>
        <w:rPr>
          <w:lang w:eastAsia="it-IT"/>
        </w:rPr>
        <w:t>Technology</w:t>
      </w:r>
      <w:r w:rsidR="00C27E05">
        <w:rPr>
          <w:lang w:eastAsia="it-IT"/>
        </w:rPr>
        <w:t xml:space="preserve"> applications</w:t>
      </w:r>
      <w:r>
        <w:rPr>
          <w:lang w:eastAsia="it-IT"/>
        </w:rPr>
        <w:t xml:space="preserve"> that</w:t>
      </w:r>
      <w:r w:rsidRPr="002F408E">
        <w:rPr>
          <w:lang w:eastAsia="it-IT"/>
        </w:rPr>
        <w:t xml:space="preserve"> can solve other problems, such as training soldiers to adapt to foreign cultures, getting people to work as a team, and teaching children to understand the principles of science.</w:t>
      </w:r>
    </w:p>
    <w:p w14:paraId="6B4D6ECC" w14:textId="2C288F80" w:rsidR="00F538C1" w:rsidRDefault="00F538C1" w:rsidP="00F538C1">
      <w:pPr>
        <w:pStyle w:val="Para"/>
        <w:rPr>
          <w:lang w:val="en-GB" w:eastAsia="it-IT"/>
        </w:rPr>
      </w:pPr>
      <w:r w:rsidRPr="00761A17">
        <w:rPr>
          <w:i/>
          <w:iCs/>
        </w:rPr>
        <w:t>2.</w:t>
      </w:r>
      <w:r>
        <w:rPr>
          <w:i/>
          <w:iCs/>
        </w:rPr>
        <w:t>2</w:t>
      </w:r>
      <w:r w:rsidRPr="00761A17">
        <w:rPr>
          <w:i/>
          <w:iCs/>
        </w:rPr>
        <w:t>.</w:t>
      </w:r>
      <w:r w:rsidRPr="00761A17">
        <w:rPr>
          <w:rStyle w:val="Label"/>
          <w:rFonts w:cs="Linux Libertine"/>
          <w:i/>
          <w:iCs/>
        </w:rPr>
        <w:t xml:space="preserve">1 </w:t>
      </w:r>
      <w:r w:rsidRPr="00761A17">
        <w:rPr>
          <w:i/>
          <w:iCs/>
        </w:rPr>
        <w:t xml:space="preserve"> </w:t>
      </w:r>
      <w:r>
        <w:rPr>
          <w:i/>
          <w:iCs/>
        </w:rPr>
        <w:t>Different application fie</w:t>
      </w:r>
      <w:r w:rsidR="00BF14FD">
        <w:rPr>
          <w:i/>
          <w:iCs/>
        </w:rPr>
        <w:t>l</w:t>
      </w:r>
      <w:r>
        <w:rPr>
          <w:i/>
          <w:iCs/>
        </w:rPr>
        <w:t>ds</w:t>
      </w:r>
      <w:r w:rsidRPr="005005F0">
        <w:t>.</w:t>
      </w:r>
    </w:p>
    <w:p w14:paraId="09FDDE7F" w14:textId="7E50256F" w:rsidR="00F538C1" w:rsidRDefault="00AB5621" w:rsidP="00583CD9">
      <w:pPr>
        <w:pStyle w:val="Para"/>
        <w:rPr>
          <w:lang w:eastAsia="it-IT"/>
        </w:rPr>
      </w:pPr>
      <w:r w:rsidRPr="00AB5621">
        <w:rPr>
          <w:lang w:eastAsia="it-IT"/>
        </w:rPr>
        <w:lastRenderedPageBreak/>
        <w:t>Under the constraints of the current technical conditions and market environment, the application fields of serious games are mainly in the following aspects</w:t>
      </w:r>
      <w:r>
        <w:rPr>
          <w:lang w:eastAsia="it-IT"/>
        </w:rPr>
        <w:t>:</w:t>
      </w:r>
    </w:p>
    <w:p w14:paraId="63B91FF6" w14:textId="5D1A23AB" w:rsidR="00846A30" w:rsidRDefault="00846A30" w:rsidP="00583CD9">
      <w:pPr>
        <w:pStyle w:val="Para"/>
        <w:rPr>
          <w:lang w:eastAsia="it-IT"/>
        </w:rPr>
      </w:pPr>
      <w:r w:rsidRPr="00761A17">
        <w:rPr>
          <w:i/>
          <w:iCs/>
        </w:rPr>
        <w:t>2.</w:t>
      </w:r>
      <w:r>
        <w:rPr>
          <w:i/>
          <w:iCs/>
        </w:rPr>
        <w:t>2</w:t>
      </w:r>
      <w:r w:rsidRPr="00761A17">
        <w:rPr>
          <w:i/>
          <w:iCs/>
        </w:rPr>
        <w:t>.</w:t>
      </w:r>
      <w:r w:rsidRPr="00761A17">
        <w:rPr>
          <w:rStyle w:val="Label"/>
          <w:rFonts w:cs="Linux Libertine"/>
          <w:i/>
          <w:iCs/>
        </w:rPr>
        <w:t>1</w:t>
      </w:r>
      <w:r>
        <w:rPr>
          <w:rStyle w:val="Label"/>
          <w:rFonts w:cs="Linux Libertine"/>
          <w:i/>
          <w:iCs/>
        </w:rPr>
        <w:t>.1</w:t>
      </w:r>
      <w:r w:rsidRPr="00761A17">
        <w:rPr>
          <w:rStyle w:val="Label"/>
          <w:rFonts w:cs="Linux Libertine"/>
          <w:i/>
          <w:iCs/>
        </w:rPr>
        <w:t xml:space="preserve"> </w:t>
      </w:r>
      <w:r w:rsidRPr="00761A17">
        <w:rPr>
          <w:i/>
          <w:iCs/>
        </w:rPr>
        <w:t xml:space="preserve"> </w:t>
      </w:r>
      <w:r w:rsidR="00AD1996">
        <w:rPr>
          <w:i/>
          <w:iCs/>
        </w:rPr>
        <w:t>Education</w:t>
      </w:r>
    </w:p>
    <w:p w14:paraId="7075A15F" w14:textId="2F9EBAE9" w:rsidR="00AB5621" w:rsidRDefault="00092A12" w:rsidP="00AE4159">
      <w:pPr>
        <w:pStyle w:val="Para"/>
        <w:rPr>
          <w:rFonts w:eastAsia="SimSun"/>
          <w:lang w:eastAsia="zh-CN"/>
        </w:rPr>
      </w:pPr>
      <w:r>
        <w:rPr>
          <w:lang w:eastAsia="it-IT"/>
        </w:rPr>
        <w:t>Video</w:t>
      </w:r>
      <w:r w:rsidRPr="00281EE4">
        <w:rPr>
          <w:lang w:eastAsia="it-IT"/>
        </w:rPr>
        <w:t xml:space="preserve"> games </w:t>
      </w:r>
      <w:r>
        <w:rPr>
          <w:lang w:eastAsia="it-IT"/>
        </w:rPr>
        <w:t xml:space="preserve">that are </w:t>
      </w:r>
      <w:r w:rsidRPr="00281EE4">
        <w:rPr>
          <w:lang w:eastAsia="it-IT"/>
        </w:rPr>
        <w:t>used for game-based learning are often referred to as "educational games"</w:t>
      </w:r>
      <w:r>
        <w:rPr>
          <w:lang w:eastAsia="it-IT"/>
        </w:rPr>
        <w:t xml:space="preserve">. It is a type of  </w:t>
      </w:r>
      <w:r w:rsidR="00EB1E32">
        <w:rPr>
          <w:lang w:eastAsia="it-IT"/>
        </w:rPr>
        <w:t>serious game</w:t>
      </w:r>
      <w:r w:rsidR="00F95E4E">
        <w:rPr>
          <w:lang w:eastAsia="it-IT"/>
        </w:rPr>
        <w:t xml:space="preserve">, which </w:t>
      </w:r>
      <w:r w:rsidR="002517F4">
        <w:rPr>
          <w:lang w:eastAsia="it-IT"/>
        </w:rPr>
        <w:t xml:space="preserve">is </w:t>
      </w:r>
      <w:r w:rsidR="00F95E4E" w:rsidRPr="00F95E4E">
        <w:rPr>
          <w:lang w:eastAsia="it-IT"/>
        </w:rPr>
        <w:t>developed specifically for a specific educational purpose</w:t>
      </w:r>
      <w:r w:rsidR="00EB1E32">
        <w:rPr>
          <w:lang w:eastAsia="it-IT"/>
        </w:rPr>
        <w:t xml:space="preserve">. </w:t>
      </w:r>
      <w:r>
        <w:rPr>
          <w:lang w:eastAsia="it-IT"/>
        </w:rPr>
        <w:t>Video</w:t>
      </w:r>
      <w:r w:rsidRPr="00755B4F">
        <w:rPr>
          <w:lang w:eastAsia="it-IT"/>
        </w:rPr>
        <w:t xml:space="preserve"> games and educational </w:t>
      </w:r>
      <w:r>
        <w:rPr>
          <w:lang w:eastAsia="it-IT"/>
        </w:rPr>
        <w:t xml:space="preserve">video </w:t>
      </w:r>
      <w:r w:rsidRPr="00755B4F">
        <w:rPr>
          <w:lang w:eastAsia="it-IT"/>
        </w:rPr>
        <w:t>games have many common features, but they differ in purpose and content design.</w:t>
      </w:r>
      <w:r>
        <w:rPr>
          <w:lang w:eastAsia="it-IT"/>
        </w:rPr>
        <w:t xml:space="preserve"> </w:t>
      </w:r>
      <w:r w:rsidRPr="00CE1301">
        <w:rPr>
          <w:lang w:eastAsia="it-IT"/>
        </w:rPr>
        <w:t>The main purpose of video games is entertainment, but the educational game is to impart knowledge while having fun.</w:t>
      </w:r>
      <w:r w:rsidR="00AE4159">
        <w:rPr>
          <w:lang w:eastAsia="it-IT"/>
        </w:rPr>
        <w:t xml:space="preserve"> </w:t>
      </w:r>
      <w:r w:rsidR="00AE4159" w:rsidRPr="00AE4159">
        <w:rPr>
          <w:lang w:eastAsia="it-IT"/>
        </w:rPr>
        <w:t>Computer experts use game-related technologies to develop educational software that educates people while they play.</w:t>
      </w:r>
      <w:r w:rsidR="00AE4159">
        <w:rPr>
          <w:lang w:eastAsia="it-IT"/>
        </w:rPr>
        <w:t xml:space="preserve"> </w:t>
      </w:r>
      <w:r w:rsidR="00FA0B25">
        <w:rPr>
          <w:lang w:eastAsia="it-IT"/>
        </w:rPr>
        <w:t>This type of g</w:t>
      </w:r>
      <w:r w:rsidR="00AE4159" w:rsidRPr="00092A12">
        <w:rPr>
          <w:lang w:eastAsia="it-IT"/>
        </w:rPr>
        <w:t>ame-based learning attracts learners to first learn about the game world and eventually learn about the subject embedded within the game through productive play</w:t>
      </w:r>
      <w:r w:rsidR="00AE4159">
        <w:rPr>
          <w:lang w:eastAsia="it-IT"/>
        </w:rPr>
        <w:t>.</w:t>
      </w:r>
    </w:p>
    <w:p w14:paraId="77754433" w14:textId="756383F0" w:rsidR="00867448" w:rsidRDefault="00867448" w:rsidP="00AE4159">
      <w:pPr>
        <w:pStyle w:val="Para"/>
        <w:rPr>
          <w:rFonts w:eastAsia="SimSun"/>
          <w:lang w:eastAsia="zh-CN"/>
        </w:rPr>
      </w:pPr>
      <w:r w:rsidRPr="00867448">
        <w:rPr>
          <w:rFonts w:eastAsia="SimSun"/>
          <w:lang w:eastAsia="zh-CN"/>
        </w:rPr>
        <w:t xml:space="preserve">In many </w:t>
      </w:r>
      <w:r w:rsidR="005F0BB2">
        <w:rPr>
          <w:rFonts w:eastAsia="SimSun"/>
          <w:lang w:eastAsia="zh-CN"/>
        </w:rPr>
        <w:t>countries</w:t>
      </w:r>
      <w:r w:rsidRPr="00867448">
        <w:rPr>
          <w:rFonts w:eastAsia="SimSun"/>
          <w:lang w:eastAsia="zh-CN"/>
        </w:rPr>
        <w:t>, teaching in the form of interactive courseware has been used as early as a few years ago</w:t>
      </w:r>
      <w:r>
        <w:rPr>
          <w:rFonts w:eastAsia="SimSun"/>
          <w:lang w:eastAsia="zh-CN"/>
        </w:rPr>
        <w:t>.</w:t>
      </w:r>
      <w:r w:rsidR="00E018CE">
        <w:rPr>
          <w:rFonts w:eastAsia="SimSun"/>
          <w:lang w:eastAsia="zh-CN"/>
        </w:rPr>
        <w:t xml:space="preserve"> </w:t>
      </w:r>
      <w:r w:rsidR="00E018CE" w:rsidRPr="00E018CE">
        <w:rPr>
          <w:rFonts w:eastAsia="SimSun"/>
          <w:lang w:eastAsia="zh-CN"/>
        </w:rPr>
        <w:t>Th</w:t>
      </w:r>
      <w:r w:rsidR="00E018CE">
        <w:rPr>
          <w:rFonts w:eastAsia="SimSun"/>
          <w:lang w:eastAsia="zh-CN"/>
        </w:rPr>
        <w:t>o</w:t>
      </w:r>
      <w:r w:rsidR="00E018CE" w:rsidRPr="00E018CE">
        <w:rPr>
          <w:rFonts w:eastAsia="SimSun"/>
          <w:lang w:eastAsia="zh-CN"/>
        </w:rPr>
        <w:t>se multimedia courseware can actually be regarded as an early serious game. Although their interaction is too simple to be regarded as a</w:t>
      </w:r>
      <w:r w:rsidR="00E018CE">
        <w:rPr>
          <w:rFonts w:eastAsia="SimSun"/>
          <w:lang w:eastAsia="zh-CN"/>
        </w:rPr>
        <w:t>n actual</w:t>
      </w:r>
      <w:r w:rsidR="00E018CE" w:rsidRPr="00E018CE">
        <w:rPr>
          <w:rFonts w:eastAsia="SimSun"/>
          <w:lang w:eastAsia="zh-CN"/>
        </w:rPr>
        <w:t xml:space="preserve"> game, this teaching concept is exactly the same as that of an educational game.</w:t>
      </w:r>
      <w:r w:rsidR="00BD473A">
        <w:rPr>
          <w:rFonts w:eastAsia="SimSun"/>
          <w:lang w:eastAsia="zh-CN"/>
        </w:rPr>
        <w:t xml:space="preserve"> </w:t>
      </w:r>
      <w:r w:rsidR="00BD473A" w:rsidRPr="00BD473A">
        <w:rPr>
          <w:rFonts w:eastAsia="SimSun"/>
          <w:lang w:eastAsia="zh-CN"/>
        </w:rPr>
        <w:t xml:space="preserve">With the development of internet technology and the spread of computer games, educational games are also developing very </w:t>
      </w:r>
      <w:r w:rsidR="006921CC">
        <w:rPr>
          <w:rFonts w:eastAsia="SimSun"/>
          <w:lang w:eastAsia="zh-CN"/>
        </w:rPr>
        <w:t>rapid</w:t>
      </w:r>
      <w:r w:rsidR="00BD473A" w:rsidRPr="00BD473A">
        <w:rPr>
          <w:rFonts w:eastAsia="SimSun"/>
          <w:lang w:eastAsia="zh-CN"/>
        </w:rPr>
        <w:t>ly</w:t>
      </w:r>
      <w:r w:rsidR="00920FB3">
        <w:rPr>
          <w:rFonts w:eastAsia="SimSun"/>
          <w:lang w:eastAsia="zh-CN"/>
        </w:rPr>
        <w:t xml:space="preserve"> </w:t>
      </w:r>
      <w:r w:rsidR="00920FB3" w:rsidRPr="00920FB3">
        <w:rPr>
          <w:rFonts w:eastAsia="SimSun"/>
          <w:lang w:eastAsia="zh-CN"/>
        </w:rPr>
        <w:t xml:space="preserve">and this educational tool has gradually become </w:t>
      </w:r>
      <w:r w:rsidR="00315E2F">
        <w:rPr>
          <w:rFonts w:eastAsia="SimSun"/>
          <w:lang w:eastAsia="zh-CN"/>
        </w:rPr>
        <w:t xml:space="preserve">a </w:t>
      </w:r>
      <w:r w:rsidR="00920FB3" w:rsidRPr="00920FB3">
        <w:rPr>
          <w:rFonts w:eastAsia="SimSun"/>
          <w:lang w:eastAsia="zh-CN"/>
        </w:rPr>
        <w:t>mainstream</w:t>
      </w:r>
      <w:r w:rsidR="00973410">
        <w:rPr>
          <w:rFonts w:eastAsia="SimSun"/>
          <w:lang w:eastAsia="zh-CN"/>
        </w:rPr>
        <w:t xml:space="preserve"> educational approach</w:t>
      </w:r>
      <w:r w:rsidR="00BD473A" w:rsidRPr="00BD473A">
        <w:rPr>
          <w:rFonts w:eastAsia="SimSun"/>
          <w:lang w:eastAsia="zh-CN"/>
        </w:rPr>
        <w:t>.</w:t>
      </w:r>
      <w:r w:rsidR="00D92E8B">
        <w:rPr>
          <w:rFonts w:eastAsia="SimSun"/>
          <w:lang w:eastAsia="zh-CN"/>
        </w:rPr>
        <w:t xml:space="preserve"> </w:t>
      </w:r>
    </w:p>
    <w:p w14:paraId="25ACA766" w14:textId="77777777" w:rsidR="00143F5E" w:rsidRDefault="003916E2" w:rsidP="004501A9">
      <w:pPr>
        <w:pStyle w:val="Para"/>
        <w:rPr>
          <w:rFonts w:eastAsia="SimSun"/>
          <w:lang w:eastAsia="zh-CN"/>
        </w:rPr>
      </w:pPr>
      <w:r w:rsidRPr="003916E2">
        <w:rPr>
          <w:rFonts w:eastAsia="SimSun"/>
          <w:lang w:eastAsia="zh-CN"/>
        </w:rPr>
        <w:t>Understanding new concepts through play can bring a sense of personal reward, and well-designed educational games can motivate players and provide them with the ideal learning environment. This is why the design of educational games is important</w:t>
      </w:r>
      <w:r w:rsidR="002C5812" w:rsidRPr="002C5812">
        <w:rPr>
          <w:rFonts w:eastAsia="SimSun"/>
          <w:lang w:eastAsia="zh-CN"/>
        </w:rPr>
        <w:t>.</w:t>
      </w:r>
      <w:r w:rsidR="00CF3C76">
        <w:rPr>
          <w:rFonts w:eastAsia="SimSun"/>
          <w:lang w:eastAsia="zh-CN"/>
        </w:rPr>
        <w:t xml:space="preserve"> </w:t>
      </w:r>
      <w:r w:rsidR="00CF3C76" w:rsidRPr="00CF3C76">
        <w:rPr>
          <w:rFonts w:eastAsia="SimSun"/>
          <w:lang w:eastAsia="zh-CN"/>
        </w:rPr>
        <w:t>Educational game design is a broad subject that encompasses very different approaches and methodologies.</w:t>
      </w:r>
      <w:r w:rsidR="00154012">
        <w:rPr>
          <w:rFonts w:eastAsia="SimSun"/>
          <w:lang w:eastAsia="zh-CN"/>
        </w:rPr>
        <w:t xml:space="preserve"> </w:t>
      </w:r>
      <w:r w:rsidR="00154012" w:rsidRPr="00154012">
        <w:rPr>
          <w:rFonts w:eastAsia="SimSun"/>
          <w:lang w:eastAsia="zh-CN"/>
        </w:rPr>
        <w:t>Prensky states that effective educational game design must strike a balance between fun and educational value</w:t>
      </w:r>
      <w:r w:rsidR="005525AA">
        <w:rPr>
          <w:rFonts w:eastAsia="SimSun"/>
          <w:lang w:eastAsia="zh-CN"/>
        </w:rPr>
        <w:t xml:space="preserve"> [13]</w:t>
      </w:r>
      <w:r w:rsidR="00154012" w:rsidRPr="00154012">
        <w:rPr>
          <w:rFonts w:eastAsia="SimSun"/>
          <w:lang w:eastAsia="zh-CN"/>
        </w:rPr>
        <w:t>.</w:t>
      </w:r>
      <w:r w:rsidR="004501A9">
        <w:rPr>
          <w:rFonts w:eastAsia="SimSun"/>
          <w:lang w:eastAsia="zh-CN"/>
        </w:rPr>
        <w:t xml:space="preserve"> </w:t>
      </w:r>
      <w:r w:rsidR="003C6E00" w:rsidRPr="003C6E00">
        <w:rPr>
          <w:rFonts w:eastAsia="SimSun"/>
          <w:lang w:eastAsia="zh-CN"/>
        </w:rPr>
        <w:t xml:space="preserve">It is </w:t>
      </w:r>
      <w:r w:rsidR="003C6E00">
        <w:rPr>
          <w:rFonts w:eastAsia="SimSun"/>
          <w:lang w:eastAsia="zh-CN"/>
        </w:rPr>
        <w:t xml:space="preserve">very </w:t>
      </w:r>
      <w:r w:rsidR="003C6E00" w:rsidRPr="003C6E00">
        <w:rPr>
          <w:rFonts w:eastAsia="SimSun"/>
          <w:lang w:eastAsia="zh-CN"/>
        </w:rPr>
        <w:t>important to define the teaching requirements before starting the design.</w:t>
      </w:r>
      <w:r w:rsidR="007405C1">
        <w:rPr>
          <w:rFonts w:eastAsia="SimSun"/>
          <w:lang w:eastAsia="zh-CN"/>
        </w:rPr>
        <w:t xml:space="preserve"> </w:t>
      </w:r>
    </w:p>
    <w:p w14:paraId="23692A3B" w14:textId="0F1F5CDB" w:rsidR="004501A9" w:rsidRDefault="006B12F2" w:rsidP="004501A9">
      <w:pPr>
        <w:pStyle w:val="Para"/>
        <w:rPr>
          <w:rFonts w:eastAsia="SimSun"/>
          <w:lang w:eastAsia="zh-CN"/>
        </w:rPr>
      </w:pPr>
      <w:r w:rsidRPr="006B12F2">
        <w:rPr>
          <w:rFonts w:eastAsia="SimSun"/>
          <w:lang w:eastAsia="zh-CN"/>
        </w:rPr>
        <w:t>When designing the game, the first thing should do is to choose the right genre for the game to develop.</w:t>
      </w:r>
      <w:r w:rsidR="00143F5E">
        <w:rPr>
          <w:rFonts w:eastAsia="SimSun"/>
          <w:lang w:eastAsia="zh-CN"/>
        </w:rPr>
        <w:t xml:space="preserve"> </w:t>
      </w:r>
      <w:r w:rsidR="00143F5E" w:rsidRPr="00143F5E">
        <w:rPr>
          <w:rFonts w:eastAsia="SimSun"/>
          <w:lang w:eastAsia="zh-CN"/>
        </w:rPr>
        <w:t>By doing so, a suitable language can be designed to describe the game and thus a suitable engine</w:t>
      </w:r>
      <w:r w:rsidR="00143F5E">
        <w:rPr>
          <w:rFonts w:eastAsia="SimSun"/>
          <w:lang w:eastAsia="zh-CN"/>
        </w:rPr>
        <w:t xml:space="preserve"> can be </w:t>
      </w:r>
      <w:r w:rsidR="0072096F">
        <w:rPr>
          <w:rFonts w:eastAsia="SimSun"/>
          <w:lang w:eastAsia="zh-CN"/>
        </w:rPr>
        <w:t>choose to support that language</w:t>
      </w:r>
      <w:r w:rsidR="00143F5E" w:rsidRPr="00143F5E">
        <w:rPr>
          <w:rFonts w:eastAsia="SimSun"/>
          <w:lang w:eastAsia="zh-CN"/>
        </w:rPr>
        <w:t>.</w:t>
      </w:r>
      <w:r w:rsidR="0072096F">
        <w:rPr>
          <w:rFonts w:eastAsia="SimSun"/>
          <w:lang w:eastAsia="zh-CN"/>
        </w:rPr>
        <w:t xml:space="preserve"> </w:t>
      </w:r>
      <w:r w:rsidR="003311AC">
        <w:rPr>
          <w:rFonts w:eastAsia="SimSun"/>
          <w:lang w:eastAsia="zh-CN"/>
        </w:rPr>
        <w:t>The second thing is to add</w:t>
      </w:r>
      <w:r w:rsidR="003311AC" w:rsidRPr="003311AC">
        <w:rPr>
          <w:rFonts w:eastAsia="SimSun"/>
          <w:lang w:eastAsia="zh-CN"/>
        </w:rPr>
        <w:t xml:space="preserve"> evaluation and adjustment to the design</w:t>
      </w:r>
      <w:r w:rsidR="003311AC">
        <w:rPr>
          <w:rFonts w:eastAsia="SimSun"/>
          <w:lang w:eastAsia="zh-CN"/>
        </w:rPr>
        <w:t>.</w:t>
      </w:r>
      <w:r w:rsidR="00D90064">
        <w:rPr>
          <w:rFonts w:eastAsia="SimSun"/>
          <w:lang w:eastAsia="zh-CN"/>
        </w:rPr>
        <w:t xml:space="preserve"> </w:t>
      </w:r>
      <w:r w:rsidR="00D90064" w:rsidRPr="00D90064">
        <w:rPr>
          <w:rFonts w:eastAsia="SimSun"/>
          <w:lang w:eastAsia="zh-CN"/>
        </w:rPr>
        <w:t>Designers need to facilitate evaluation tools and support for adaptive learning scenarios without breaking game models.</w:t>
      </w:r>
      <w:r w:rsidR="009D6C5F">
        <w:rPr>
          <w:rFonts w:eastAsia="SimSun"/>
          <w:lang w:eastAsia="zh-CN"/>
        </w:rPr>
        <w:t xml:space="preserve"> Then, the last step is to </w:t>
      </w:r>
      <w:r w:rsidR="00866445">
        <w:rPr>
          <w:rFonts w:eastAsia="SimSun"/>
          <w:lang w:eastAsia="zh-CN"/>
        </w:rPr>
        <w:t>i</w:t>
      </w:r>
      <w:r w:rsidR="00866445" w:rsidRPr="00866445">
        <w:rPr>
          <w:rFonts w:eastAsia="SimSun"/>
          <w:lang w:eastAsia="zh-CN"/>
        </w:rPr>
        <w:t>ntegrat</w:t>
      </w:r>
      <w:r w:rsidR="00866445">
        <w:rPr>
          <w:rFonts w:eastAsia="SimSun"/>
          <w:lang w:eastAsia="zh-CN"/>
        </w:rPr>
        <w:t>e</w:t>
      </w:r>
      <w:r w:rsidR="00866445" w:rsidRPr="00866445">
        <w:rPr>
          <w:rFonts w:eastAsia="SimSun"/>
          <w:lang w:eastAsia="zh-CN"/>
        </w:rPr>
        <w:t xml:space="preserve"> games with a standards-compliant learning management system means packaging them as learning objects and including standard metadata to facilitate their discovery, integration</w:t>
      </w:r>
      <w:r w:rsidR="00866445">
        <w:rPr>
          <w:rFonts w:eastAsia="SimSun"/>
          <w:lang w:eastAsia="zh-CN"/>
        </w:rPr>
        <w:t>,</w:t>
      </w:r>
      <w:r w:rsidR="00866445" w:rsidRPr="00866445">
        <w:rPr>
          <w:rFonts w:eastAsia="SimSun"/>
          <w:lang w:eastAsia="zh-CN"/>
        </w:rPr>
        <w:t xml:space="preserve"> and deployment</w:t>
      </w:r>
      <w:r w:rsidR="0094587B">
        <w:rPr>
          <w:rFonts w:eastAsia="SimSun"/>
          <w:lang w:eastAsia="zh-CN"/>
        </w:rPr>
        <w:t xml:space="preserve"> [14]</w:t>
      </w:r>
      <w:r w:rsidR="00866445" w:rsidRPr="00866445">
        <w:rPr>
          <w:rFonts w:eastAsia="SimSun"/>
          <w:lang w:eastAsia="zh-CN"/>
        </w:rPr>
        <w:t>.</w:t>
      </w:r>
    </w:p>
    <w:p w14:paraId="4139F60E" w14:textId="184FD7A8" w:rsidR="00CF5C48" w:rsidRDefault="00CF5C48" w:rsidP="004501A9">
      <w:pPr>
        <w:pStyle w:val="Para"/>
        <w:rPr>
          <w:i/>
          <w:iCs/>
        </w:rPr>
      </w:pPr>
      <w:r w:rsidRPr="00761A17">
        <w:rPr>
          <w:i/>
          <w:iCs/>
        </w:rPr>
        <w:t>2.</w:t>
      </w:r>
      <w:r>
        <w:rPr>
          <w:i/>
          <w:iCs/>
        </w:rPr>
        <w:t>2</w:t>
      </w:r>
      <w:r w:rsidRPr="00761A17">
        <w:rPr>
          <w:i/>
          <w:iCs/>
        </w:rPr>
        <w:t>.</w:t>
      </w:r>
      <w:r w:rsidRPr="00761A17">
        <w:rPr>
          <w:rStyle w:val="Label"/>
          <w:rFonts w:cs="Linux Libertine"/>
          <w:i/>
          <w:iCs/>
        </w:rPr>
        <w:t>1</w:t>
      </w:r>
      <w:r>
        <w:rPr>
          <w:rStyle w:val="Label"/>
          <w:rFonts w:cs="Linux Libertine"/>
          <w:i/>
          <w:iCs/>
        </w:rPr>
        <w:t>.</w:t>
      </w:r>
      <w:r w:rsidR="00BB54E2">
        <w:rPr>
          <w:rStyle w:val="Label"/>
          <w:rFonts w:cs="Linux Libertine"/>
          <w:i/>
          <w:iCs/>
        </w:rPr>
        <w:t>2</w:t>
      </w:r>
      <w:r w:rsidRPr="00761A17">
        <w:rPr>
          <w:rStyle w:val="Label"/>
          <w:rFonts w:cs="Linux Libertine"/>
          <w:i/>
          <w:iCs/>
        </w:rPr>
        <w:t xml:space="preserve"> </w:t>
      </w:r>
      <w:r w:rsidRPr="00761A17">
        <w:rPr>
          <w:i/>
          <w:iCs/>
        </w:rPr>
        <w:t xml:space="preserve"> </w:t>
      </w:r>
      <w:r w:rsidR="00BB54E2" w:rsidRPr="00BB54E2">
        <w:rPr>
          <w:i/>
          <w:iCs/>
        </w:rPr>
        <w:t>Military</w:t>
      </w:r>
      <w:r w:rsidR="00B6260B">
        <w:rPr>
          <w:i/>
          <w:iCs/>
        </w:rPr>
        <w:t xml:space="preserve"> serious game</w:t>
      </w:r>
    </w:p>
    <w:p w14:paraId="2A39E05E" w14:textId="5F72865E" w:rsidR="00BB54E2" w:rsidRDefault="00FC1D2E" w:rsidP="004501A9">
      <w:pPr>
        <w:pStyle w:val="Para"/>
        <w:rPr>
          <w:rFonts w:eastAsia="SimSun"/>
          <w:lang w:val="en-GB" w:eastAsia="zh-CN"/>
        </w:rPr>
      </w:pPr>
      <w:r w:rsidRPr="00FC1D2E">
        <w:rPr>
          <w:rFonts w:eastAsia="SimSun"/>
          <w:lang w:val="en-GB" w:eastAsia="zh-CN"/>
        </w:rPr>
        <w:t xml:space="preserve">With the development of computer technology and artificial intelligence, the armies of various countries have started to use advanced technology to devise various training games that simulate real battles. </w:t>
      </w:r>
      <w:r w:rsidR="00753D69">
        <w:t xml:space="preserve">Basically, military serious game provides experiences to players through simulations. </w:t>
      </w:r>
      <w:r w:rsidRPr="00FC1D2E">
        <w:rPr>
          <w:rFonts w:eastAsia="SimSun"/>
          <w:lang w:val="en-GB" w:eastAsia="zh-CN"/>
        </w:rPr>
        <w:t xml:space="preserve">While playing the </w:t>
      </w:r>
      <w:r w:rsidRPr="00FC1D2E">
        <w:rPr>
          <w:rFonts w:eastAsia="SimSun"/>
          <w:lang w:val="en-GB" w:eastAsia="zh-CN"/>
        </w:rPr>
        <w:t>games, they improve the command skills of officers and the ability of soldiers to deal with various battlefield situations.</w:t>
      </w:r>
    </w:p>
    <w:p w14:paraId="4799AA33" w14:textId="4A99BE82" w:rsidR="00BE5429" w:rsidRDefault="00BE5429" w:rsidP="00C44B93">
      <w:pPr>
        <w:pStyle w:val="Para"/>
        <w:rPr>
          <w:rFonts w:eastAsia="SimSun"/>
          <w:lang w:val="en-GB" w:eastAsia="zh-CN"/>
        </w:rPr>
      </w:pPr>
      <w:r>
        <w:rPr>
          <w:rFonts w:eastAsia="SimSun"/>
          <w:lang w:val="en-GB" w:eastAsia="zh-CN"/>
        </w:rPr>
        <w:t>Military serious games can be classified into three</w:t>
      </w:r>
      <w:r w:rsidR="002A629E">
        <w:rPr>
          <w:rFonts w:eastAsia="SimSun"/>
          <w:lang w:val="en-GB" w:eastAsia="zh-CN"/>
        </w:rPr>
        <w:t xml:space="preserve"> types</w:t>
      </w:r>
      <w:r w:rsidR="00C44B93">
        <w:rPr>
          <w:rFonts w:eastAsia="SimSun"/>
          <w:lang w:val="en-GB" w:eastAsia="zh-CN"/>
        </w:rPr>
        <w:t xml:space="preserve">: </w:t>
      </w:r>
      <w:r w:rsidR="00C44B93" w:rsidRPr="00C44B93">
        <w:rPr>
          <w:rFonts w:eastAsia="SimSun"/>
          <w:lang w:val="en-GB" w:eastAsia="zh-CN"/>
        </w:rPr>
        <w:t>information provision/PR, awareness/behavio</w:t>
      </w:r>
      <w:r w:rsidR="00C44B93">
        <w:rPr>
          <w:rFonts w:eastAsia="SimSun"/>
          <w:lang w:val="en-GB" w:eastAsia="zh-CN"/>
        </w:rPr>
        <w:t>u</w:t>
      </w:r>
      <w:r w:rsidR="00C44B93" w:rsidRPr="00C44B93">
        <w:rPr>
          <w:rFonts w:eastAsia="SimSun"/>
          <w:lang w:val="en-GB" w:eastAsia="zh-CN"/>
        </w:rPr>
        <w:t>r transition and</w:t>
      </w:r>
      <w:r w:rsidR="00C44B93">
        <w:rPr>
          <w:rFonts w:eastAsia="SimSun"/>
          <w:lang w:val="en-GB" w:eastAsia="zh-CN"/>
        </w:rPr>
        <w:t xml:space="preserve"> </w:t>
      </w:r>
      <w:r w:rsidR="00C44B93" w:rsidRPr="00C44B93">
        <w:rPr>
          <w:rFonts w:eastAsia="SimSun"/>
          <w:lang w:val="en-GB" w:eastAsia="zh-CN"/>
        </w:rPr>
        <w:t>training</w:t>
      </w:r>
      <w:r w:rsidR="00153384">
        <w:rPr>
          <w:rFonts w:eastAsia="SimSun"/>
          <w:lang w:val="en-GB" w:eastAsia="zh-CN"/>
        </w:rPr>
        <w:t xml:space="preserve"> [15]</w:t>
      </w:r>
      <w:r w:rsidR="00C44B93" w:rsidRPr="00C44B93">
        <w:rPr>
          <w:rFonts w:eastAsia="SimSun"/>
          <w:lang w:val="en-GB" w:eastAsia="zh-CN"/>
        </w:rPr>
        <w:t>.</w:t>
      </w:r>
      <w:r w:rsidR="00B60BE1">
        <w:rPr>
          <w:rFonts w:eastAsia="SimSun"/>
          <w:lang w:val="en-GB" w:eastAsia="zh-CN"/>
        </w:rPr>
        <w:t xml:space="preserve"> Information provision/PR is aimed at </w:t>
      </w:r>
      <w:r w:rsidR="00DC7196">
        <w:rPr>
          <w:rFonts w:eastAsia="SimSun"/>
          <w:lang w:val="en-GB" w:eastAsia="zh-CN"/>
        </w:rPr>
        <w:t xml:space="preserve">public relations and </w:t>
      </w:r>
      <w:r w:rsidR="00BD2233">
        <w:rPr>
          <w:rFonts w:eastAsia="SimSun"/>
          <w:lang w:val="en-GB" w:eastAsia="zh-CN"/>
        </w:rPr>
        <w:t xml:space="preserve">military information delivery, an example of this </w:t>
      </w:r>
      <w:r w:rsidR="004C713D">
        <w:rPr>
          <w:rFonts w:eastAsia="SimSun"/>
          <w:lang w:val="en-GB" w:eastAsia="zh-CN"/>
        </w:rPr>
        <w:t>is the game America’s Army.</w:t>
      </w:r>
      <w:r w:rsidR="00F57293">
        <w:rPr>
          <w:rFonts w:eastAsia="SimSun"/>
          <w:lang w:val="en-GB" w:eastAsia="zh-CN"/>
        </w:rPr>
        <w:t xml:space="preserve"> A</w:t>
      </w:r>
      <w:r w:rsidR="00F57293" w:rsidRPr="00C44B93">
        <w:rPr>
          <w:rFonts w:eastAsia="SimSun"/>
          <w:lang w:val="en-GB" w:eastAsia="zh-CN"/>
        </w:rPr>
        <w:t>wareness/behavio</w:t>
      </w:r>
      <w:r w:rsidR="00F57293">
        <w:rPr>
          <w:rFonts w:eastAsia="SimSun"/>
          <w:lang w:val="en-GB" w:eastAsia="zh-CN"/>
        </w:rPr>
        <w:t>u</w:t>
      </w:r>
      <w:r w:rsidR="00F57293" w:rsidRPr="00C44B93">
        <w:rPr>
          <w:rFonts w:eastAsia="SimSun"/>
          <w:lang w:val="en-GB" w:eastAsia="zh-CN"/>
        </w:rPr>
        <w:t>r transition</w:t>
      </w:r>
      <w:r w:rsidR="00F57293">
        <w:rPr>
          <w:rFonts w:eastAsia="SimSun"/>
          <w:lang w:val="en-GB" w:eastAsia="zh-CN"/>
        </w:rPr>
        <w:t xml:space="preserve"> can be regarded as</w:t>
      </w:r>
      <w:r w:rsidR="003D2C06" w:rsidRPr="003D2C06">
        <w:rPr>
          <w:rFonts w:eastAsia="SimSun"/>
          <w:lang w:val="en-GB" w:eastAsia="zh-CN"/>
        </w:rPr>
        <w:t xml:space="preserve"> the change of awareness of armed forces, promotion of recruitment, and simulation training participation.</w:t>
      </w:r>
      <w:r w:rsidR="0028334A">
        <w:rPr>
          <w:rFonts w:eastAsia="SimSun"/>
          <w:lang w:val="en-GB" w:eastAsia="zh-CN"/>
        </w:rPr>
        <w:t xml:space="preserve"> Training defines the type of game that </w:t>
      </w:r>
      <w:r w:rsidR="005612D3" w:rsidRPr="005612D3">
        <w:rPr>
          <w:rFonts w:eastAsia="SimSun"/>
          <w:lang w:val="en-GB" w:eastAsia="zh-CN"/>
        </w:rPr>
        <w:t>developed for virtual military training such as military training, military health training, basic military medicine, communication education, weapons education, etc. It is widely used in the army, air force and navy.</w:t>
      </w:r>
      <w:r w:rsidR="00E8278F">
        <w:rPr>
          <w:rFonts w:eastAsia="SimSun"/>
          <w:lang w:val="en-GB" w:eastAsia="zh-CN"/>
        </w:rPr>
        <w:t xml:space="preserve"> </w:t>
      </w:r>
      <w:r w:rsidR="00E8278F" w:rsidRPr="00E8278F">
        <w:rPr>
          <w:rFonts w:eastAsia="SimSun"/>
          <w:lang w:val="en-GB" w:eastAsia="zh-CN"/>
        </w:rPr>
        <w:t>It consists of a simulation game representing actual training situations and a war game as a military simulation game.</w:t>
      </w:r>
    </w:p>
    <w:p w14:paraId="072E5872" w14:textId="7218F505" w:rsidR="001338A8" w:rsidRDefault="001338A8" w:rsidP="00C44B93">
      <w:pPr>
        <w:pStyle w:val="Para"/>
        <w:rPr>
          <w:rFonts w:eastAsia="SimSun"/>
          <w:lang w:val="en-GB" w:eastAsia="zh-CN"/>
        </w:rPr>
      </w:pPr>
      <w:r>
        <w:rPr>
          <w:rFonts w:eastAsia="SimSun"/>
          <w:lang w:val="en-GB" w:eastAsia="zh-CN"/>
        </w:rPr>
        <w:t>The</w:t>
      </w:r>
      <w:r w:rsidR="004A0309">
        <w:rPr>
          <w:rFonts w:eastAsia="SimSun"/>
          <w:lang w:val="en-GB" w:eastAsia="zh-CN"/>
        </w:rPr>
        <w:t>re are a number of</w:t>
      </w:r>
      <w:r>
        <w:rPr>
          <w:rFonts w:eastAsia="SimSun"/>
          <w:lang w:val="en-GB" w:eastAsia="zh-CN"/>
        </w:rPr>
        <w:t xml:space="preserve"> benefit</w:t>
      </w:r>
      <w:r w:rsidR="004A0309">
        <w:rPr>
          <w:rFonts w:eastAsia="SimSun"/>
          <w:lang w:val="en-GB" w:eastAsia="zh-CN"/>
        </w:rPr>
        <w:t>s</w:t>
      </w:r>
      <w:r>
        <w:rPr>
          <w:rFonts w:eastAsia="SimSun"/>
          <w:lang w:val="en-GB" w:eastAsia="zh-CN"/>
        </w:rPr>
        <w:t xml:space="preserve"> </w:t>
      </w:r>
      <w:r w:rsidR="00FE5B64">
        <w:rPr>
          <w:rFonts w:eastAsia="SimSun"/>
          <w:lang w:val="en-GB" w:eastAsia="zh-CN"/>
        </w:rPr>
        <w:t>to</w:t>
      </w:r>
      <w:r>
        <w:rPr>
          <w:rFonts w:eastAsia="SimSun"/>
          <w:lang w:val="en-GB" w:eastAsia="zh-CN"/>
        </w:rPr>
        <w:t xml:space="preserve"> using </w:t>
      </w:r>
      <w:r w:rsidR="004A0309" w:rsidRPr="004A0309">
        <w:rPr>
          <w:rFonts w:eastAsia="SimSun"/>
          <w:lang w:val="en-GB" w:eastAsia="zh-CN"/>
        </w:rPr>
        <w:t>military training simulator</w:t>
      </w:r>
      <w:r w:rsidR="004A0309">
        <w:rPr>
          <w:rFonts w:eastAsia="SimSun"/>
          <w:lang w:val="en-GB" w:eastAsia="zh-CN"/>
        </w:rPr>
        <w:t>s</w:t>
      </w:r>
      <w:r w:rsidR="00F04A09">
        <w:rPr>
          <w:rFonts w:eastAsia="SimSun"/>
          <w:lang w:val="en-GB" w:eastAsia="zh-CN"/>
        </w:rPr>
        <w:t xml:space="preserve">. To carry out </w:t>
      </w:r>
      <w:r w:rsidR="00F44640">
        <w:rPr>
          <w:rFonts w:eastAsia="SimSun"/>
          <w:lang w:val="en-GB" w:eastAsia="zh-CN"/>
        </w:rPr>
        <w:t>an actual training in the armed force, it cost a lot of time</w:t>
      </w:r>
      <w:r w:rsidR="00B53F10">
        <w:rPr>
          <w:rFonts w:eastAsia="SimSun"/>
          <w:lang w:val="en-GB" w:eastAsia="zh-CN"/>
        </w:rPr>
        <w:t>, money</w:t>
      </w:r>
      <w:r w:rsidR="00F44640">
        <w:rPr>
          <w:rFonts w:eastAsia="SimSun"/>
          <w:lang w:val="en-GB" w:eastAsia="zh-CN"/>
        </w:rPr>
        <w:t xml:space="preserve"> </w:t>
      </w:r>
      <w:r w:rsidR="00F24703">
        <w:rPr>
          <w:rFonts w:eastAsia="SimSun"/>
          <w:lang w:val="en-GB" w:eastAsia="zh-CN"/>
        </w:rPr>
        <w:t xml:space="preserve">and human resources to </w:t>
      </w:r>
      <w:r w:rsidR="00B53F10">
        <w:rPr>
          <w:rFonts w:eastAsia="SimSun"/>
          <w:lang w:val="en-GB" w:eastAsia="zh-CN"/>
        </w:rPr>
        <w:t xml:space="preserve">prepare all the </w:t>
      </w:r>
      <w:r w:rsidR="004A61BF">
        <w:rPr>
          <w:rFonts w:eastAsia="SimSun"/>
          <w:lang w:val="en-GB" w:eastAsia="zh-CN"/>
        </w:rPr>
        <w:t>equipment needed.</w:t>
      </w:r>
      <w:r w:rsidR="00F47090">
        <w:rPr>
          <w:rFonts w:eastAsia="SimSun"/>
          <w:lang w:val="en-GB" w:eastAsia="zh-CN"/>
        </w:rPr>
        <w:t xml:space="preserve"> </w:t>
      </w:r>
      <w:r w:rsidR="000C37C2" w:rsidRPr="000C37C2">
        <w:rPr>
          <w:rFonts w:eastAsia="SimSun"/>
          <w:lang w:val="en-GB" w:eastAsia="zh-CN"/>
        </w:rPr>
        <w:t>A training simulator is a good solution to save these costs</w:t>
      </w:r>
      <w:r w:rsidR="00EA592C">
        <w:rPr>
          <w:rFonts w:eastAsia="SimSun"/>
          <w:lang w:val="en-GB" w:eastAsia="zh-CN"/>
        </w:rPr>
        <w:t xml:space="preserve">. </w:t>
      </w:r>
    </w:p>
    <w:p w14:paraId="427CB88D" w14:textId="7151F160" w:rsidR="008956B4" w:rsidRDefault="008956B4" w:rsidP="00C44B93">
      <w:pPr>
        <w:pStyle w:val="Para"/>
        <w:rPr>
          <w:rFonts w:eastAsia="SimSun"/>
          <w:lang w:val="en-GB" w:eastAsia="zh-CN"/>
        </w:rPr>
      </w:pPr>
      <w:r w:rsidRPr="008956B4">
        <w:rPr>
          <w:rFonts w:eastAsia="SimSun"/>
          <w:lang w:val="en-GB" w:eastAsia="zh-CN"/>
        </w:rPr>
        <w:t xml:space="preserve">The representative example </w:t>
      </w:r>
      <w:r>
        <w:rPr>
          <w:rFonts w:eastAsia="SimSun"/>
          <w:lang w:val="en-GB" w:eastAsia="zh-CN"/>
        </w:rPr>
        <w:t xml:space="preserve">of </w:t>
      </w:r>
      <w:r w:rsidR="001908D7">
        <w:rPr>
          <w:rFonts w:eastAsia="SimSun"/>
          <w:lang w:val="en-GB" w:eastAsia="zh-CN"/>
        </w:rPr>
        <w:t xml:space="preserve">military serious game </w:t>
      </w:r>
      <w:r w:rsidRPr="008956B4">
        <w:rPr>
          <w:rFonts w:eastAsia="SimSun"/>
          <w:lang w:val="en-GB" w:eastAsia="zh-CN"/>
        </w:rPr>
        <w:t xml:space="preserve">is America’s Army, </w:t>
      </w:r>
      <w:r w:rsidR="001908D7">
        <w:rPr>
          <w:rFonts w:eastAsia="SimSun"/>
          <w:lang w:val="en-GB" w:eastAsia="zh-CN"/>
        </w:rPr>
        <w:t xml:space="preserve">it is </w:t>
      </w:r>
      <w:r w:rsidRPr="008956B4">
        <w:rPr>
          <w:rFonts w:eastAsia="SimSun"/>
          <w:lang w:val="en-GB" w:eastAsia="zh-CN"/>
        </w:rPr>
        <w:t xml:space="preserve">an FPS game developed by the US Department of </w:t>
      </w:r>
      <w:proofErr w:type="spellStart"/>
      <w:r w:rsidRPr="008956B4">
        <w:rPr>
          <w:rFonts w:eastAsia="SimSun"/>
          <w:lang w:val="en-GB" w:eastAsia="zh-CN"/>
        </w:rPr>
        <w:t>Defense</w:t>
      </w:r>
      <w:proofErr w:type="spellEnd"/>
      <w:r w:rsidRPr="008956B4">
        <w:rPr>
          <w:rFonts w:eastAsia="SimSun"/>
          <w:lang w:val="en-GB" w:eastAsia="zh-CN"/>
        </w:rPr>
        <w:t>.</w:t>
      </w:r>
      <w:r w:rsidR="00380709">
        <w:rPr>
          <w:rFonts w:eastAsia="SimSun"/>
          <w:lang w:val="en-GB" w:eastAsia="zh-CN"/>
        </w:rPr>
        <w:t xml:space="preserve"> This game was designed </w:t>
      </w:r>
      <w:r w:rsidR="00380709" w:rsidRPr="00380709">
        <w:rPr>
          <w:rFonts w:eastAsia="SimSun"/>
          <w:lang w:val="en-GB" w:eastAsia="zh-CN"/>
        </w:rPr>
        <w:t>to inform, educate, and recruit prospective soldiers</w:t>
      </w:r>
      <w:r w:rsidR="007309DB">
        <w:rPr>
          <w:rFonts w:eastAsia="SimSun"/>
          <w:lang w:val="en-GB" w:eastAsia="zh-CN"/>
        </w:rPr>
        <w:t xml:space="preserve"> in America.</w:t>
      </w:r>
      <w:r w:rsidR="00B1476C">
        <w:rPr>
          <w:rFonts w:eastAsia="SimSun"/>
          <w:lang w:val="en-GB" w:eastAsia="zh-CN"/>
        </w:rPr>
        <w:t xml:space="preserve"> </w:t>
      </w:r>
      <w:r w:rsidR="00B1476C" w:rsidRPr="00B1476C">
        <w:rPr>
          <w:rFonts w:eastAsia="SimSun"/>
          <w:lang w:val="en-GB" w:eastAsia="zh-CN"/>
        </w:rPr>
        <w:t>According to game historian Carrie McLeroy, America's Army has "grown in ways its originators couldn't have imagined".</w:t>
      </w:r>
      <w:r w:rsidR="00D648A9">
        <w:rPr>
          <w:rFonts w:eastAsia="SimSun"/>
          <w:lang w:val="en-GB" w:eastAsia="zh-CN"/>
        </w:rPr>
        <w:t xml:space="preserve"> </w:t>
      </w:r>
      <w:r w:rsidR="001D115A" w:rsidRPr="001D115A">
        <w:rPr>
          <w:rFonts w:eastAsia="SimSun"/>
          <w:lang w:val="en-GB" w:eastAsia="zh-CN"/>
        </w:rPr>
        <w:t>There are a lot of training and simulation applications developed with America’s Army platform that have already been used to train and educate U.S. Army soldiers.</w:t>
      </w:r>
    </w:p>
    <w:p w14:paraId="55FCE8E0" w14:textId="06383106" w:rsidR="00692C69" w:rsidRDefault="00692C69" w:rsidP="00692C69">
      <w:pPr>
        <w:pStyle w:val="Para"/>
        <w:rPr>
          <w:i/>
          <w:iCs/>
        </w:rPr>
      </w:pPr>
      <w:r w:rsidRPr="00761A17">
        <w:rPr>
          <w:i/>
          <w:iCs/>
        </w:rPr>
        <w:t>2.</w:t>
      </w:r>
      <w:r>
        <w:rPr>
          <w:i/>
          <w:iCs/>
        </w:rPr>
        <w:t>2</w:t>
      </w:r>
      <w:r w:rsidRPr="00761A17">
        <w:rPr>
          <w:i/>
          <w:iCs/>
        </w:rPr>
        <w:t>.</w:t>
      </w:r>
      <w:r w:rsidRPr="00761A17">
        <w:rPr>
          <w:rStyle w:val="Label"/>
          <w:rFonts w:cs="Linux Libertine"/>
          <w:i/>
          <w:iCs/>
        </w:rPr>
        <w:t>1</w:t>
      </w:r>
      <w:r>
        <w:rPr>
          <w:rStyle w:val="Label"/>
          <w:rFonts w:cs="Linux Libertine"/>
          <w:i/>
          <w:iCs/>
        </w:rPr>
        <w:t>.</w:t>
      </w:r>
      <w:r w:rsidR="00C22428">
        <w:rPr>
          <w:rStyle w:val="Label"/>
          <w:rFonts w:cs="Linux Libertine"/>
          <w:i/>
          <w:iCs/>
        </w:rPr>
        <w:t>3</w:t>
      </w:r>
      <w:r w:rsidRPr="00761A17">
        <w:rPr>
          <w:rStyle w:val="Label"/>
          <w:rFonts w:cs="Linux Libertine"/>
          <w:i/>
          <w:iCs/>
        </w:rPr>
        <w:t xml:space="preserve"> </w:t>
      </w:r>
      <w:r w:rsidRPr="00761A17">
        <w:rPr>
          <w:i/>
          <w:iCs/>
        </w:rPr>
        <w:t xml:space="preserve"> </w:t>
      </w:r>
      <w:r>
        <w:rPr>
          <w:i/>
          <w:iCs/>
        </w:rPr>
        <w:t>Medic</w:t>
      </w:r>
      <w:r w:rsidR="00C22428">
        <w:rPr>
          <w:i/>
          <w:iCs/>
        </w:rPr>
        <w:t>al</w:t>
      </w:r>
      <w:r w:rsidR="009D16B2">
        <w:rPr>
          <w:i/>
          <w:iCs/>
        </w:rPr>
        <w:t>/Healthcare</w:t>
      </w:r>
      <w:r w:rsidR="00B6260B">
        <w:rPr>
          <w:i/>
          <w:iCs/>
        </w:rPr>
        <w:t xml:space="preserve"> serious game</w:t>
      </w:r>
    </w:p>
    <w:p w14:paraId="25789B38" w14:textId="253DBF3B" w:rsidR="00C22428" w:rsidRDefault="00B6260B" w:rsidP="00692C69">
      <w:pPr>
        <w:pStyle w:val="Para"/>
      </w:pPr>
      <w:r w:rsidRPr="00B6260B">
        <w:t>Medic</w:t>
      </w:r>
      <w:r w:rsidR="008E51D6">
        <w:t>al</w:t>
      </w:r>
      <w:r w:rsidRPr="00B6260B">
        <w:t xml:space="preserve"> is another area of application covered by serious games.</w:t>
      </w:r>
      <w:r w:rsidR="008E51D6">
        <w:t xml:space="preserve"> </w:t>
      </w:r>
      <w:r w:rsidR="008E51D6" w:rsidRPr="008E51D6">
        <w:t>Medical serious games make up the second largest segment of serious games after educational games.</w:t>
      </w:r>
      <w:r w:rsidR="00C002F9">
        <w:t xml:space="preserve"> </w:t>
      </w:r>
    </w:p>
    <w:p w14:paraId="4CDDF4F4" w14:textId="2D6278F4" w:rsidR="001B0E16" w:rsidRDefault="001B0E16" w:rsidP="00692C69">
      <w:pPr>
        <w:pStyle w:val="Para"/>
      </w:pPr>
      <w:r w:rsidRPr="001B0E16">
        <w:t>In 2020, the U.S. Food and Drug Administration (FDA) approved a video game as a prescription drug for the treatment of ADHD in children. This incident broadened the idea of cross-border linkage between domestic and foreign game and medical industries. How games can be used in digital healthcare has also become an important issue for the industry.</w:t>
      </w:r>
    </w:p>
    <w:p w14:paraId="6FA5D5ED" w14:textId="667ADC84" w:rsidR="00692C69" w:rsidRDefault="003F6E49" w:rsidP="003F6E49">
      <w:pPr>
        <w:pStyle w:val="Para"/>
      </w:pPr>
      <w:r w:rsidRPr="003F6E49">
        <w:t>In practical applications, the combination of functional games and digital medicine can provide solutions for improving patients' "clinical compliance"</w:t>
      </w:r>
      <w:r w:rsidR="00B64C6A">
        <w:t>, which</w:t>
      </w:r>
      <w:r w:rsidR="00B64C6A" w:rsidRPr="00B64C6A">
        <w:t xml:space="preserve"> means that if gamification is implemented in the medical field, patients will remain motivated for a longer period of time in the treatment process.</w:t>
      </w:r>
    </w:p>
    <w:p w14:paraId="2F02EFCD" w14:textId="60C4C7E2" w:rsidR="006756B0" w:rsidRDefault="00314821" w:rsidP="003F6E49">
      <w:pPr>
        <w:pStyle w:val="Para"/>
        <w:rPr>
          <w:rFonts w:eastAsia="SimSun"/>
          <w:lang w:val="en-GB" w:eastAsia="zh-CN"/>
        </w:rPr>
      </w:pPr>
      <w:r w:rsidRPr="00314821">
        <w:t xml:space="preserve">Not only for treatment use, but serious games can also use for medical training. </w:t>
      </w:r>
      <w:r w:rsidR="009A502F" w:rsidRPr="009A502F">
        <w:t>Medical simulation plays a key role in training in all fields of medicine</w:t>
      </w:r>
      <w:r w:rsidR="00C94C3B" w:rsidRPr="00C94C3B">
        <w:t>.</w:t>
      </w:r>
      <w:r w:rsidR="00727FDB">
        <w:t xml:space="preserve"> </w:t>
      </w:r>
      <w:r w:rsidR="00727FDB" w:rsidRPr="00727FDB">
        <w:t xml:space="preserve">Research has proven that video games can improve </w:t>
      </w:r>
      <w:r w:rsidR="00B6491E">
        <w:t>doctor</w:t>
      </w:r>
      <w:r w:rsidR="00727FDB" w:rsidRPr="00727FDB">
        <w:t xml:space="preserve"> performance, and they are a practical approach to healthcare simulation training. They also allow learners to make their own decisions and begin to understand what is happening at every point in the serious game progression.</w:t>
      </w:r>
      <w:r w:rsidR="004D3C65">
        <w:t xml:space="preserve"> </w:t>
      </w:r>
      <w:r w:rsidR="004D3C65" w:rsidRPr="004D3C65">
        <w:t xml:space="preserve">Compared to non-simulation training, a medical simulation training program can improve performance, reduce response times and reduce deviations </w:t>
      </w:r>
      <w:r w:rsidR="004D3C65" w:rsidRPr="004D3C65">
        <w:lastRenderedPageBreak/>
        <w:t xml:space="preserve">from practice standards. It increases trainee confidence, competence and improves patient safety. Medical simulation training can also </w:t>
      </w:r>
      <w:r w:rsidR="00597FF3">
        <w:t xml:space="preserve">reduce cost and </w:t>
      </w:r>
      <w:r w:rsidR="004D3C65" w:rsidRPr="004D3C65">
        <w:t>improve process efficiency</w:t>
      </w:r>
      <w:r w:rsidR="008B2ED4">
        <w:t xml:space="preserve"> [17]</w:t>
      </w:r>
      <w:r w:rsidR="006756B0">
        <w:t>.</w:t>
      </w:r>
    </w:p>
    <w:p w14:paraId="126AA7DF" w14:textId="1871EF19" w:rsidR="00495F83" w:rsidRPr="003F6E49" w:rsidRDefault="006756B0" w:rsidP="003F6E49">
      <w:pPr>
        <w:pStyle w:val="Para"/>
      </w:pPr>
      <w:r>
        <w:t xml:space="preserve">Serious </w:t>
      </w:r>
      <w:r w:rsidRPr="006756B0">
        <w:t xml:space="preserve">games enhance the benefits of medical simulation training by combining academic lessons with repetitive practice. Therefore, </w:t>
      </w:r>
      <w:r w:rsidR="00297661">
        <w:t>using serious</w:t>
      </w:r>
      <w:r w:rsidRPr="006756B0">
        <w:t xml:space="preserve"> games</w:t>
      </w:r>
      <w:r w:rsidR="007C116A">
        <w:t xml:space="preserve"> in medical training</w:t>
      </w:r>
      <w:r w:rsidRPr="006756B0">
        <w:t xml:space="preserve"> can help to generate learning outcomes that improve content retention and comprehension for long-term success in clinical settings. As the decision-making process is strengthened, learners are able to continue to be confident professionals and practitioners.</w:t>
      </w:r>
    </w:p>
    <w:p w14:paraId="0EF34115" w14:textId="349B125C" w:rsidR="00982AB7" w:rsidRDefault="003D7FE7" w:rsidP="00982AB7">
      <w:pPr>
        <w:pStyle w:val="Head1"/>
        <w:spacing w:before="380"/>
      </w:pPr>
      <w:r>
        <w:rPr>
          <w:rStyle w:val="Label"/>
        </w:rPr>
        <w:t>3</w:t>
      </w:r>
      <w:r w:rsidRPr="00454972">
        <w:t> </w:t>
      </w:r>
      <w:r w:rsidR="00402E26">
        <w:t>Project Approach</w:t>
      </w:r>
    </w:p>
    <w:p w14:paraId="3C1C2A57" w14:textId="26251AEF" w:rsidR="00F370EC" w:rsidRDefault="0017243C" w:rsidP="00F370EC">
      <w:pPr>
        <w:pStyle w:val="Para"/>
        <w:rPr>
          <w:lang w:eastAsia="it-IT"/>
        </w:rPr>
      </w:pPr>
      <w:r w:rsidRPr="0017243C">
        <w:rPr>
          <w:lang w:eastAsia="it-IT"/>
        </w:rPr>
        <w:t xml:space="preserve">In order to achieve </w:t>
      </w:r>
      <w:r w:rsidR="0087252C">
        <w:rPr>
          <w:lang w:eastAsia="it-IT"/>
        </w:rPr>
        <w:t xml:space="preserve">a </w:t>
      </w:r>
      <w:r w:rsidRPr="0017243C">
        <w:rPr>
          <w:lang w:eastAsia="it-IT"/>
        </w:rPr>
        <w:t xml:space="preserve">better result, I chose to use a mature game engine to make </w:t>
      </w:r>
      <w:r w:rsidR="0087252C">
        <w:rPr>
          <w:lang w:eastAsia="it-IT"/>
        </w:rPr>
        <w:t>the educational game about water conservation.</w:t>
      </w:r>
      <w:r w:rsidR="00C11EDF">
        <w:rPr>
          <w:lang w:eastAsia="it-IT"/>
        </w:rPr>
        <w:t xml:space="preserve"> I have researched </w:t>
      </w:r>
      <w:r w:rsidR="003D27DD">
        <w:rPr>
          <w:lang w:eastAsia="it-IT"/>
        </w:rPr>
        <w:t xml:space="preserve">different game engines and </w:t>
      </w:r>
      <w:r w:rsidR="004A5054">
        <w:rPr>
          <w:lang w:eastAsia="it-IT"/>
        </w:rPr>
        <w:t xml:space="preserve">ended up choosing Unity 3D as the tool to </w:t>
      </w:r>
      <w:r w:rsidR="00096F14">
        <w:rPr>
          <w:lang w:eastAsia="it-IT"/>
        </w:rPr>
        <w:t>create the game</w:t>
      </w:r>
      <w:r w:rsidR="008D3F6E">
        <w:rPr>
          <w:lang w:eastAsia="it-IT"/>
        </w:rPr>
        <w:t>, since</w:t>
      </w:r>
    </w:p>
    <w:p w14:paraId="74CCC742" w14:textId="3F1865BC" w:rsidR="003D7FE7" w:rsidRPr="009418A9" w:rsidRDefault="00402E26" w:rsidP="003D7FE7">
      <w:pPr>
        <w:pStyle w:val="Head2"/>
        <w:rPr>
          <w:lang w:val="en-GB"/>
        </w:rPr>
      </w:pPr>
      <w:r w:rsidRPr="00B05114">
        <w:rPr>
          <w:rStyle w:val="Label"/>
          <w:lang w:val="en-GB"/>
        </w:rPr>
        <w:t>3.</w:t>
      </w:r>
      <w:r w:rsidR="003D7FE7" w:rsidRPr="00B05114">
        <w:rPr>
          <w:rStyle w:val="Label"/>
          <w:lang w:val="en-GB"/>
        </w:rPr>
        <w:t>1</w:t>
      </w:r>
      <w:r w:rsidR="003D7FE7" w:rsidRPr="00143A39">
        <w:t> </w:t>
      </w:r>
      <w:r w:rsidR="003D7FE7" w:rsidRPr="00B05114">
        <w:rPr>
          <w:lang w:val="en-GB"/>
        </w:rPr>
        <w:t>Game</w:t>
      </w:r>
      <w:r w:rsidRPr="00B05114">
        <w:rPr>
          <w:lang w:val="en-GB"/>
        </w:rPr>
        <w:t xml:space="preserve"> </w:t>
      </w:r>
      <w:r w:rsidR="00C22B97">
        <w:rPr>
          <w:lang w:val="en-GB"/>
        </w:rPr>
        <w:t>Engine</w:t>
      </w:r>
    </w:p>
    <w:p w14:paraId="59729018" w14:textId="07FA2EB5" w:rsidR="0048502B" w:rsidRDefault="00823682" w:rsidP="00FD50B8">
      <w:pPr>
        <w:pStyle w:val="Para"/>
        <w:rPr>
          <w:lang w:eastAsia="it-IT"/>
        </w:rPr>
      </w:pPr>
      <w:bookmarkStart w:id="1" w:name="_Hlk106636544"/>
      <w:bookmarkStart w:id="2" w:name="_Hlk106636525"/>
      <w:r>
        <w:rPr>
          <w:lang w:eastAsia="it-IT"/>
        </w:rPr>
        <w:t>Game</w:t>
      </w:r>
      <w:r w:rsidR="003A2EDB" w:rsidRPr="003A2EDB">
        <w:rPr>
          <w:lang w:eastAsia="it-IT"/>
        </w:rPr>
        <w:t xml:space="preserve"> engine</w:t>
      </w:r>
      <w:r>
        <w:rPr>
          <w:lang w:eastAsia="it-IT"/>
        </w:rPr>
        <w:t>s</w:t>
      </w:r>
      <w:r w:rsidR="003A2EDB" w:rsidRPr="003A2EDB">
        <w:rPr>
          <w:lang w:eastAsia="it-IT"/>
        </w:rPr>
        <w:t xml:space="preserve"> </w:t>
      </w:r>
      <w:r>
        <w:rPr>
          <w:lang w:eastAsia="it-IT"/>
        </w:rPr>
        <w:t>are</w:t>
      </w:r>
      <w:r w:rsidR="003A2EDB" w:rsidRPr="003A2EDB">
        <w:rPr>
          <w:lang w:eastAsia="it-IT"/>
        </w:rPr>
        <w:t xml:space="preserve"> software development environment used originally to develop video games.</w:t>
      </w:r>
      <w:r w:rsidR="006C657E">
        <w:rPr>
          <w:lang w:eastAsia="it-IT"/>
        </w:rPr>
        <w:t xml:space="preserve"> </w:t>
      </w:r>
      <w:r>
        <w:rPr>
          <w:lang w:eastAsia="it-IT"/>
        </w:rPr>
        <w:t>They</w:t>
      </w:r>
      <w:r w:rsidR="006C657E" w:rsidRPr="006C657E">
        <w:rPr>
          <w:lang w:eastAsia="it-IT"/>
        </w:rPr>
        <w:t xml:space="preserve"> are used to improve the efficiency of game development</w:t>
      </w:r>
      <w:r w:rsidR="007B01E2">
        <w:rPr>
          <w:lang w:eastAsia="it-IT"/>
        </w:rPr>
        <w:t>.</w:t>
      </w:r>
      <w:r w:rsidR="0086371D">
        <w:rPr>
          <w:lang w:eastAsia="it-IT"/>
        </w:rPr>
        <w:t xml:space="preserve"> </w:t>
      </w:r>
    </w:p>
    <w:p w14:paraId="23DE8CFA" w14:textId="7EDBD3CD" w:rsidR="003835AE" w:rsidRDefault="003835AE" w:rsidP="00FD50B8">
      <w:pPr>
        <w:pStyle w:val="Para"/>
        <w:rPr>
          <w:lang w:eastAsia="it-IT"/>
        </w:rPr>
      </w:pPr>
      <w:r w:rsidRPr="003835AE">
        <w:rPr>
          <w:lang w:eastAsia="it-IT"/>
        </w:rPr>
        <w:t>A game engine is like an engine that controls the running of the game. A game work can be divided into two parts: game engine and game resources.</w:t>
      </w:r>
      <w:r w:rsidR="00CE397D">
        <w:rPr>
          <w:lang w:eastAsia="it-IT"/>
        </w:rPr>
        <w:t xml:space="preserve"> </w:t>
      </w:r>
      <w:r w:rsidR="00CE397D" w:rsidRPr="00CE397D">
        <w:rPr>
          <w:lang w:eastAsia="it-IT"/>
        </w:rPr>
        <w:t>The game engine calls the</w:t>
      </w:r>
      <w:r w:rsidR="00CE397D">
        <w:rPr>
          <w:lang w:eastAsia="it-IT"/>
        </w:rPr>
        <w:t xml:space="preserve"> </w:t>
      </w:r>
      <w:r w:rsidR="00CE397D" w:rsidRPr="00CE397D">
        <w:rPr>
          <w:lang w:eastAsia="it-IT"/>
        </w:rPr>
        <w:t>resources sequentially according to the requirements of the game design.</w:t>
      </w:r>
    </w:p>
    <w:p w14:paraId="3CC59CB1" w14:textId="2D6B54D0" w:rsidR="003A2EDB" w:rsidRDefault="0048502B" w:rsidP="00FD50B8">
      <w:pPr>
        <w:pStyle w:val="Para"/>
        <w:rPr>
          <w:lang w:eastAsia="it-IT"/>
        </w:rPr>
      </w:pPr>
      <w:r w:rsidRPr="0048502B">
        <w:rPr>
          <w:lang w:eastAsia="it-IT"/>
        </w:rPr>
        <w:t>The main functions of a game engine usually include 2D or 3D graphics rendering, physics engine, animation, artificial intelligence, sound and streaming, etc.</w:t>
      </w:r>
      <w:r>
        <w:rPr>
          <w:lang w:eastAsia="it-IT"/>
        </w:rPr>
        <w:t xml:space="preserve"> </w:t>
      </w:r>
      <w:r w:rsidR="0086371D">
        <w:rPr>
          <w:lang w:eastAsia="it-IT"/>
        </w:rPr>
        <w:t xml:space="preserve">With game engines, developers can </w:t>
      </w:r>
      <w:r w:rsidR="000F49F8" w:rsidRPr="000F49F8">
        <w:rPr>
          <w:lang w:eastAsia="it-IT"/>
        </w:rPr>
        <w:t xml:space="preserve">quickly create game programs without </w:t>
      </w:r>
      <w:r w:rsidR="00061382">
        <w:rPr>
          <w:lang w:eastAsia="it-IT"/>
        </w:rPr>
        <w:t xml:space="preserve">having to </w:t>
      </w:r>
      <w:r w:rsidR="000F49F8" w:rsidRPr="000F49F8">
        <w:rPr>
          <w:lang w:eastAsia="it-IT"/>
        </w:rPr>
        <w:t xml:space="preserve">start from </w:t>
      </w:r>
      <w:r w:rsidR="00D26712">
        <w:rPr>
          <w:lang w:eastAsia="it-IT"/>
        </w:rPr>
        <w:t>each function</w:t>
      </w:r>
      <w:r w:rsidR="007C30C6">
        <w:rPr>
          <w:lang w:eastAsia="it-IT"/>
        </w:rPr>
        <w:t>.</w:t>
      </w:r>
    </w:p>
    <w:p w14:paraId="6B5F6466" w14:textId="3AEA9BE8" w:rsidR="006F564D" w:rsidRDefault="006F564D" w:rsidP="006F564D">
      <w:pPr>
        <w:pStyle w:val="Para"/>
        <w:rPr>
          <w:i/>
          <w:iCs/>
        </w:rPr>
      </w:pPr>
      <w:r>
        <w:rPr>
          <w:i/>
          <w:iCs/>
        </w:rPr>
        <w:t>3</w:t>
      </w:r>
      <w:r w:rsidRPr="00761A17">
        <w:rPr>
          <w:i/>
          <w:iCs/>
        </w:rPr>
        <w:t>.</w:t>
      </w:r>
      <w:r>
        <w:rPr>
          <w:i/>
          <w:iCs/>
        </w:rPr>
        <w:t>1</w:t>
      </w:r>
      <w:r w:rsidRPr="00761A17">
        <w:rPr>
          <w:i/>
          <w:iCs/>
        </w:rPr>
        <w:t>.</w:t>
      </w:r>
      <w:r w:rsidRPr="00761A17">
        <w:rPr>
          <w:rStyle w:val="Label"/>
          <w:rFonts w:cs="Linux Libertine"/>
          <w:i/>
          <w:iCs/>
        </w:rPr>
        <w:t xml:space="preserve">1 </w:t>
      </w:r>
      <w:r w:rsidRPr="00761A17">
        <w:rPr>
          <w:i/>
          <w:iCs/>
        </w:rPr>
        <w:t xml:space="preserve"> </w:t>
      </w:r>
      <w:r w:rsidR="00C27860">
        <w:rPr>
          <w:i/>
          <w:iCs/>
        </w:rPr>
        <w:t>Components of a Game Engine</w:t>
      </w:r>
    </w:p>
    <w:p w14:paraId="09A17E64" w14:textId="5787D788" w:rsidR="00123C33" w:rsidRDefault="004515A5" w:rsidP="00FD50B8">
      <w:pPr>
        <w:pStyle w:val="Para"/>
        <w:rPr>
          <w:lang w:eastAsia="it-IT"/>
        </w:rPr>
      </w:pPr>
      <w:r>
        <w:rPr>
          <w:lang w:eastAsia="it-IT"/>
        </w:rPr>
        <w:t>A complete game engine consists of many different components</w:t>
      </w:r>
      <w:r w:rsidR="0031340B">
        <w:rPr>
          <w:lang w:eastAsia="it-IT"/>
        </w:rPr>
        <w:t xml:space="preserve">, </w:t>
      </w:r>
      <w:r w:rsidR="0031340B" w:rsidRPr="0031340B">
        <w:rPr>
          <w:lang w:eastAsia="it-IT"/>
        </w:rPr>
        <w:t xml:space="preserve">each </w:t>
      </w:r>
      <w:r w:rsidR="008B7A49">
        <w:rPr>
          <w:lang w:eastAsia="it-IT"/>
        </w:rPr>
        <w:t>component has</w:t>
      </w:r>
      <w:r w:rsidR="0031340B" w:rsidRPr="0031340B">
        <w:rPr>
          <w:lang w:eastAsia="it-IT"/>
        </w:rPr>
        <w:t xml:space="preserve"> its own specific function</w:t>
      </w:r>
      <w:r w:rsidR="008B7A49">
        <w:rPr>
          <w:lang w:eastAsia="it-IT"/>
        </w:rPr>
        <w:t xml:space="preserve">. </w:t>
      </w:r>
      <w:r w:rsidR="009B59CD">
        <w:rPr>
          <w:lang w:eastAsia="it-IT"/>
        </w:rPr>
        <w:t>Game engines have 5 main components</w:t>
      </w:r>
      <w:r w:rsidR="00BF4CDA">
        <w:rPr>
          <w:lang w:eastAsia="it-IT"/>
        </w:rPr>
        <w:t xml:space="preserve">: </w:t>
      </w:r>
      <w:r w:rsidR="004270DE">
        <w:rPr>
          <w:lang w:eastAsia="it-IT"/>
        </w:rPr>
        <w:t>R</w:t>
      </w:r>
      <w:r w:rsidR="00BF4CDA">
        <w:rPr>
          <w:lang w:eastAsia="it-IT"/>
        </w:rPr>
        <w:t>endering engine</w:t>
      </w:r>
      <w:r w:rsidR="004270DE">
        <w:rPr>
          <w:lang w:eastAsia="it-IT"/>
        </w:rPr>
        <w:t>, Artificial Intelligence, Physics engine, Sound engine</w:t>
      </w:r>
      <w:r w:rsidR="00E50C85">
        <w:rPr>
          <w:lang w:eastAsia="it-IT"/>
        </w:rPr>
        <w:t xml:space="preserve"> and Networking.</w:t>
      </w:r>
    </w:p>
    <w:p w14:paraId="1164648F" w14:textId="400503DE" w:rsidR="002D1F6D" w:rsidRDefault="002D1F6D" w:rsidP="00FD50B8">
      <w:pPr>
        <w:pStyle w:val="Para"/>
        <w:rPr>
          <w:lang w:eastAsia="it-IT"/>
        </w:rPr>
      </w:pPr>
      <w:r w:rsidRPr="002D1F6D">
        <w:rPr>
          <w:lang w:eastAsia="it-IT"/>
        </w:rPr>
        <w:t>Rendering is one of the most important functions of game engines. Once a 3D model has been created, the artist will give the model a material map in accordance with the different facets, which is equivalent to skinning the skeleton, and then the rendering engine will calculate all the effects of the model, animation, lighting and effects in real time and display them on the screen. Rendering engine is the most complex of all the engine components and its power directly determines the quality of the final output.</w:t>
      </w:r>
    </w:p>
    <w:p w14:paraId="1B723EA2" w14:textId="5B54FFF5" w:rsidR="001D0DC7" w:rsidRDefault="001D0DC7" w:rsidP="00FD50B8">
      <w:pPr>
        <w:pStyle w:val="Para"/>
        <w:rPr>
          <w:lang w:eastAsia="it-IT"/>
        </w:rPr>
      </w:pPr>
      <w:r w:rsidRPr="001D0DC7">
        <w:rPr>
          <w:lang w:eastAsia="it-IT"/>
        </w:rPr>
        <w:t>Artificial intelligence in video games is a unique sub-field, distinct from academic AI. It is used to improve the gamer experience, rather than machine learning or decision making</w:t>
      </w:r>
      <w:r w:rsidR="002E1A43">
        <w:rPr>
          <w:lang w:eastAsia="it-IT"/>
        </w:rPr>
        <w:t xml:space="preserve"> [18]</w:t>
      </w:r>
      <w:r w:rsidRPr="001D0DC7">
        <w:rPr>
          <w:lang w:eastAsia="it-IT"/>
        </w:rPr>
        <w:t>.</w:t>
      </w:r>
    </w:p>
    <w:p w14:paraId="66EC3736" w14:textId="038D5EDE" w:rsidR="008B2F8C" w:rsidRDefault="008B2F8C" w:rsidP="00FD50B8">
      <w:pPr>
        <w:pStyle w:val="Para"/>
        <w:rPr>
          <w:lang w:eastAsia="it-IT"/>
        </w:rPr>
      </w:pPr>
      <w:r w:rsidRPr="008B2F8C">
        <w:rPr>
          <w:lang w:eastAsia="it-IT"/>
        </w:rPr>
        <w:t>Another important component of the game engine is the physics, which allows the movement of objects to follow a fixed pattern. For example, when a character jumps up, the gravity value built into the system will determine how high he can jump and how fast he can fall, and the trajectory of bullets and the way vehicles lurch are all determined by the physics system.</w:t>
      </w:r>
      <w:r w:rsidR="008D220D">
        <w:rPr>
          <w:lang w:eastAsia="it-IT"/>
        </w:rPr>
        <w:t xml:space="preserve"> </w:t>
      </w:r>
      <w:r w:rsidR="008D220D" w:rsidRPr="008D220D">
        <w:rPr>
          <w:lang w:eastAsia="it-IT"/>
        </w:rPr>
        <w:t>The core part of the physics system is collision detection, which detects the physical edges of various objects in the game.</w:t>
      </w:r>
      <w:r w:rsidR="009C6875">
        <w:rPr>
          <w:lang w:eastAsia="it-IT"/>
        </w:rPr>
        <w:t xml:space="preserve"> </w:t>
      </w:r>
      <w:r w:rsidR="009C6875" w:rsidRPr="009C6875">
        <w:rPr>
          <w:lang w:eastAsia="it-IT"/>
        </w:rPr>
        <w:t>This technology prevents two 3D objects from passing through each other when they collide, which ensures that when you hit a wall, you don't go through it or knock it over, as collision detection determines the position and the relationship between the two based on the properties between you and the wall.</w:t>
      </w:r>
    </w:p>
    <w:p w14:paraId="4B98597F" w14:textId="6C566D53" w:rsidR="003A2EDB" w:rsidRDefault="004C186F" w:rsidP="006B51FF">
      <w:pPr>
        <w:pStyle w:val="Para"/>
        <w:rPr>
          <w:lang w:eastAsia="it-IT"/>
        </w:rPr>
      </w:pPr>
      <w:r w:rsidRPr="004C186F">
        <w:rPr>
          <w:lang w:eastAsia="it-IT"/>
        </w:rPr>
        <w:t>A sound or audio engine controls the sound effects produced by in-game interactions</w:t>
      </w:r>
      <w:r w:rsidR="00790726">
        <w:rPr>
          <w:lang w:eastAsia="it-IT"/>
        </w:rPr>
        <w:t>.</w:t>
      </w:r>
      <w:r w:rsidR="005E2C5B">
        <w:rPr>
          <w:lang w:eastAsia="it-IT"/>
        </w:rPr>
        <w:t xml:space="preserve"> </w:t>
      </w:r>
      <w:r w:rsidR="006B51FF" w:rsidRPr="006B51FF">
        <w:rPr>
          <w:lang w:eastAsia="it-IT"/>
        </w:rPr>
        <w:t>For example, the sound of opening and closing doors and the sound of running and jumping</w:t>
      </w:r>
      <w:r w:rsidR="006B51FF">
        <w:rPr>
          <w:lang w:eastAsia="it-IT"/>
        </w:rPr>
        <w:t>.</w:t>
      </w:r>
    </w:p>
    <w:p w14:paraId="4AAD0562" w14:textId="229A588D" w:rsidR="006B51FF" w:rsidRDefault="00FB74E3" w:rsidP="006B51FF">
      <w:pPr>
        <w:pStyle w:val="Para"/>
        <w:rPr>
          <w:lang w:eastAsia="it-IT"/>
        </w:rPr>
      </w:pPr>
      <w:r w:rsidRPr="00FB74E3">
        <w:rPr>
          <w:lang w:eastAsia="it-IT"/>
        </w:rPr>
        <w:t xml:space="preserve">The network engine supports multiplayer or social gaming, allowing you to </w:t>
      </w:r>
      <w:r w:rsidR="00F97FC8">
        <w:rPr>
          <w:lang w:eastAsia="it-IT"/>
        </w:rPr>
        <w:t>interact</w:t>
      </w:r>
      <w:r w:rsidRPr="00FB74E3">
        <w:rPr>
          <w:lang w:eastAsia="it-IT"/>
        </w:rPr>
        <w:t xml:space="preserve"> with other </w:t>
      </w:r>
      <w:r w:rsidR="00F97FC8">
        <w:rPr>
          <w:lang w:eastAsia="it-IT"/>
        </w:rPr>
        <w:t>players.</w:t>
      </w:r>
    </w:p>
    <w:p w14:paraId="35979F5B" w14:textId="16C5BC92" w:rsidR="00C36547" w:rsidRDefault="00C36547" w:rsidP="00C36547">
      <w:pPr>
        <w:pStyle w:val="Para"/>
        <w:rPr>
          <w:i/>
          <w:iCs/>
        </w:rPr>
      </w:pPr>
      <w:r>
        <w:rPr>
          <w:i/>
          <w:iCs/>
        </w:rPr>
        <w:t>3</w:t>
      </w:r>
      <w:r w:rsidRPr="00761A17">
        <w:rPr>
          <w:i/>
          <w:iCs/>
        </w:rPr>
        <w:t>.</w:t>
      </w:r>
      <w:r>
        <w:rPr>
          <w:i/>
          <w:iCs/>
        </w:rPr>
        <w:t>1</w:t>
      </w:r>
      <w:r w:rsidRPr="00761A17">
        <w:rPr>
          <w:i/>
          <w:iCs/>
        </w:rPr>
        <w:t>.</w:t>
      </w:r>
      <w:r>
        <w:rPr>
          <w:rStyle w:val="Label"/>
          <w:rFonts w:cs="Linux Libertine"/>
          <w:i/>
          <w:iCs/>
        </w:rPr>
        <w:t>2</w:t>
      </w:r>
      <w:r w:rsidRPr="00761A17">
        <w:rPr>
          <w:rStyle w:val="Label"/>
          <w:rFonts w:cs="Linux Libertine"/>
          <w:i/>
          <w:iCs/>
        </w:rPr>
        <w:t xml:space="preserve"> </w:t>
      </w:r>
      <w:r w:rsidRPr="00761A17">
        <w:rPr>
          <w:i/>
          <w:iCs/>
        </w:rPr>
        <w:t xml:space="preserve"> </w:t>
      </w:r>
      <w:r w:rsidR="001943BB">
        <w:rPr>
          <w:i/>
          <w:iCs/>
        </w:rPr>
        <w:t>Mainstream</w:t>
      </w:r>
      <w:r>
        <w:rPr>
          <w:i/>
          <w:iCs/>
        </w:rPr>
        <w:t xml:space="preserve"> Game Engine</w:t>
      </w:r>
      <w:r w:rsidR="003A7A72">
        <w:rPr>
          <w:i/>
          <w:iCs/>
        </w:rPr>
        <w:t>s</w:t>
      </w:r>
    </w:p>
    <w:p w14:paraId="1643EECB" w14:textId="480A73D3" w:rsidR="00C36547" w:rsidRDefault="004A73DC" w:rsidP="006B51FF">
      <w:pPr>
        <w:pStyle w:val="Para"/>
        <w:rPr>
          <w:lang w:eastAsia="it-IT"/>
        </w:rPr>
      </w:pPr>
      <w:r w:rsidRPr="004A73DC">
        <w:rPr>
          <w:lang w:eastAsia="it-IT"/>
        </w:rPr>
        <w:t>Which engine is better, is always a hot topic in the game development industry</w:t>
      </w:r>
      <w:r w:rsidR="000F7858">
        <w:rPr>
          <w:lang w:eastAsia="it-IT"/>
        </w:rPr>
        <w:t xml:space="preserve">. </w:t>
      </w:r>
      <w:r w:rsidR="00E21938">
        <w:rPr>
          <w:lang w:eastAsia="it-IT"/>
        </w:rPr>
        <w:t>There are two mainstream game engine</w:t>
      </w:r>
      <w:r w:rsidR="0026695C">
        <w:rPr>
          <w:lang w:eastAsia="it-IT"/>
        </w:rPr>
        <w:t>s</w:t>
      </w:r>
      <w:r w:rsidR="00FC643C">
        <w:rPr>
          <w:lang w:eastAsia="it-IT"/>
        </w:rPr>
        <w:t>:</w:t>
      </w:r>
      <w:r w:rsidRPr="004A73DC">
        <w:rPr>
          <w:lang w:eastAsia="it-IT"/>
        </w:rPr>
        <w:t xml:space="preserve"> </w:t>
      </w:r>
      <w:r>
        <w:rPr>
          <w:lang w:eastAsia="it-IT"/>
        </w:rPr>
        <w:t>Unity 3D</w:t>
      </w:r>
      <w:r w:rsidR="00FC643C">
        <w:rPr>
          <w:lang w:eastAsia="it-IT"/>
        </w:rPr>
        <w:t xml:space="preserve"> and</w:t>
      </w:r>
      <w:r>
        <w:rPr>
          <w:lang w:eastAsia="it-IT"/>
        </w:rPr>
        <w:t xml:space="preserve"> Unreal Engine</w:t>
      </w:r>
      <w:r w:rsidR="00FC643C">
        <w:rPr>
          <w:lang w:eastAsia="it-IT"/>
        </w:rPr>
        <w:t>.</w:t>
      </w:r>
    </w:p>
    <w:p w14:paraId="503516AF" w14:textId="6BAD3730" w:rsidR="00A43ACD" w:rsidRPr="00A43ACD" w:rsidRDefault="00A43ACD" w:rsidP="00A43ACD">
      <w:pPr>
        <w:pStyle w:val="Para"/>
        <w:rPr>
          <w:i/>
          <w:iCs/>
        </w:rPr>
      </w:pPr>
      <w:r>
        <w:rPr>
          <w:i/>
          <w:iCs/>
        </w:rPr>
        <w:t>3</w:t>
      </w:r>
      <w:r w:rsidRPr="00761A17">
        <w:rPr>
          <w:i/>
          <w:iCs/>
        </w:rPr>
        <w:t>.</w:t>
      </w:r>
      <w:r>
        <w:rPr>
          <w:i/>
          <w:iCs/>
        </w:rPr>
        <w:t>1</w:t>
      </w:r>
      <w:r w:rsidRPr="00761A17">
        <w:rPr>
          <w:i/>
          <w:iCs/>
        </w:rPr>
        <w:t>.</w:t>
      </w:r>
      <w:r>
        <w:rPr>
          <w:rStyle w:val="Label"/>
          <w:rFonts w:cs="Linux Libertine"/>
          <w:i/>
          <w:iCs/>
        </w:rPr>
        <w:t>2.1</w:t>
      </w:r>
      <w:r w:rsidRPr="00761A17">
        <w:rPr>
          <w:rStyle w:val="Label"/>
          <w:rFonts w:cs="Linux Libertine"/>
          <w:i/>
          <w:iCs/>
        </w:rPr>
        <w:t xml:space="preserve"> </w:t>
      </w:r>
      <w:r w:rsidRPr="00761A17">
        <w:rPr>
          <w:i/>
          <w:iCs/>
        </w:rPr>
        <w:t xml:space="preserve"> </w:t>
      </w:r>
      <w:r>
        <w:rPr>
          <w:i/>
          <w:iCs/>
        </w:rPr>
        <w:t>Unity 3D</w:t>
      </w:r>
    </w:p>
    <w:p w14:paraId="62CBEDBD" w14:textId="61EC6E14" w:rsidR="00B3097E" w:rsidRDefault="00A4071E" w:rsidP="00E05926">
      <w:pPr>
        <w:pStyle w:val="Para"/>
        <w:rPr>
          <w:lang w:eastAsia="it-IT"/>
        </w:rPr>
      </w:pPr>
      <w:r w:rsidRPr="00204A09">
        <w:rPr>
          <w:lang w:eastAsia="it-IT"/>
        </w:rPr>
        <w:t>Unity3D is a multi-platform comprehensive game developm</w:t>
      </w:r>
      <w:bookmarkEnd w:id="1"/>
      <w:r w:rsidRPr="00204A09">
        <w:rPr>
          <w:lang w:eastAsia="it-IT"/>
        </w:rPr>
        <w:t>ent tool developed by Unity Technologies</w:t>
      </w:r>
      <w:r>
        <w:rPr>
          <w:lang w:eastAsia="it-IT"/>
        </w:rPr>
        <w:t xml:space="preserve"> that allows </w:t>
      </w:r>
      <w:bookmarkEnd w:id="2"/>
      <w:r>
        <w:rPr>
          <w:lang w:eastAsia="it-IT"/>
        </w:rPr>
        <w:t xml:space="preserve">user to create </w:t>
      </w:r>
      <w:r w:rsidRPr="002E0A37">
        <w:rPr>
          <w:lang w:eastAsia="it-IT"/>
        </w:rPr>
        <w:t>interactive 3D video games,</w:t>
      </w:r>
      <w:r>
        <w:rPr>
          <w:lang w:eastAsia="it-IT"/>
        </w:rPr>
        <w:t xml:space="preserve"> it can also be used for </w:t>
      </w:r>
      <w:r w:rsidRPr="002E0A37">
        <w:rPr>
          <w:lang w:eastAsia="it-IT"/>
        </w:rPr>
        <w:t>architectural visualization, real-time 3D animation, etc.</w:t>
      </w:r>
      <w:r w:rsidR="00D043C8">
        <w:rPr>
          <w:lang w:eastAsia="it-IT"/>
        </w:rPr>
        <w:t xml:space="preserve"> </w:t>
      </w:r>
    </w:p>
    <w:p w14:paraId="4B3F3BC8" w14:textId="36632E33" w:rsidR="00CA450D" w:rsidRDefault="00CA450D" w:rsidP="00E05926">
      <w:pPr>
        <w:pStyle w:val="Para"/>
        <w:rPr>
          <w:lang w:eastAsia="it-IT"/>
        </w:rPr>
      </w:pPr>
      <w:r w:rsidRPr="00CA450D">
        <w:rPr>
          <w:lang w:eastAsia="it-IT"/>
        </w:rPr>
        <w:t>As the world's leading platform for real-time interactive content creation, Unity has a massive user base. One of the reasons Unity has so many users and a large community of game development companies is that the language code is easy to learn and intuitive.</w:t>
      </w:r>
      <w:r>
        <w:rPr>
          <w:lang w:eastAsia="it-IT"/>
        </w:rPr>
        <w:t xml:space="preserve"> </w:t>
      </w:r>
      <w:r w:rsidR="00066463">
        <w:rPr>
          <w:lang w:eastAsia="it-IT"/>
        </w:rPr>
        <w:t xml:space="preserve">It </w:t>
      </w:r>
      <w:r w:rsidR="00066463" w:rsidRPr="00066463">
        <w:rPr>
          <w:lang w:eastAsia="it-IT"/>
        </w:rPr>
        <w:t xml:space="preserve">integrates the </w:t>
      </w:r>
      <w:proofErr w:type="spellStart"/>
      <w:r w:rsidR="00066463" w:rsidRPr="00066463">
        <w:rPr>
          <w:lang w:eastAsia="it-IT"/>
        </w:rPr>
        <w:t>MonoDeveloper</w:t>
      </w:r>
      <w:proofErr w:type="spellEnd"/>
      <w:r w:rsidR="00066463" w:rsidRPr="00066463">
        <w:rPr>
          <w:lang w:eastAsia="it-IT"/>
        </w:rPr>
        <w:t xml:space="preserve"> compiler platform and supports 3 scripting languages, C#, JavaScript, and Boo, with C# and JavaScript being the most common scripting languages used in game development.</w:t>
      </w:r>
    </w:p>
    <w:p w14:paraId="55F484B5" w14:textId="7F85DD0F" w:rsidR="0035331D" w:rsidRDefault="00B62C42" w:rsidP="00A17484">
      <w:pPr>
        <w:pStyle w:val="Para"/>
        <w:rPr>
          <w:lang w:eastAsia="it-IT"/>
        </w:rPr>
      </w:pPr>
      <w:r>
        <w:rPr>
          <w:lang w:eastAsia="it-IT"/>
        </w:rPr>
        <w:t xml:space="preserve">There are many </w:t>
      </w:r>
      <w:r w:rsidR="00837745" w:rsidRPr="00837745">
        <w:rPr>
          <w:lang w:eastAsia="it-IT"/>
        </w:rPr>
        <w:t>well-known companies in the game industry use Unity 3D as their game development tools, such as Activision, Blizzard, EA, Ubisoft, Tencent, and NetEase</w:t>
      </w:r>
      <w:r w:rsidR="006E66E7">
        <w:rPr>
          <w:lang w:eastAsia="it-IT"/>
        </w:rPr>
        <w:t>.</w:t>
      </w:r>
      <w:r w:rsidR="00034E87">
        <w:rPr>
          <w:lang w:eastAsia="it-IT"/>
        </w:rPr>
        <w:t xml:space="preserve"> </w:t>
      </w:r>
      <w:r w:rsidR="00DC4E7A" w:rsidRPr="00DC4E7A">
        <w:rPr>
          <w:lang w:eastAsia="it-IT"/>
        </w:rPr>
        <w:t xml:space="preserve">Half of </w:t>
      </w:r>
      <w:r w:rsidR="00821E7F">
        <w:rPr>
          <w:lang w:eastAsia="it-IT"/>
        </w:rPr>
        <w:t xml:space="preserve">the </w:t>
      </w:r>
      <w:r w:rsidR="00DC4E7A" w:rsidRPr="00DC4E7A">
        <w:rPr>
          <w:lang w:eastAsia="it-IT"/>
        </w:rPr>
        <w:t>games across</w:t>
      </w:r>
      <w:r w:rsidR="00DC4E7A">
        <w:rPr>
          <w:lang w:eastAsia="it-IT"/>
        </w:rPr>
        <w:t xml:space="preserve"> all</w:t>
      </w:r>
      <w:r w:rsidR="00DC4E7A" w:rsidRPr="00DC4E7A">
        <w:rPr>
          <w:lang w:eastAsia="it-IT"/>
        </w:rPr>
        <w:t xml:space="preserve"> platform</w:t>
      </w:r>
      <w:r w:rsidR="00DC4E7A">
        <w:rPr>
          <w:lang w:eastAsia="it-IT"/>
        </w:rPr>
        <w:t>s</w:t>
      </w:r>
      <w:r w:rsidR="00DC4E7A" w:rsidRPr="00DC4E7A">
        <w:rPr>
          <w:lang w:eastAsia="it-IT"/>
        </w:rPr>
        <w:t xml:space="preserve"> are based on Unity, and 53% of the top 1000 games on the Apple App Store and Google Play </w:t>
      </w:r>
      <w:r w:rsidR="00821E7F">
        <w:rPr>
          <w:lang w:eastAsia="it-IT"/>
        </w:rPr>
        <w:t>were</w:t>
      </w:r>
      <w:r w:rsidR="00DC4E7A" w:rsidRPr="00DC4E7A">
        <w:rPr>
          <w:lang w:eastAsia="it-IT"/>
        </w:rPr>
        <w:t xml:space="preserve"> created </w:t>
      </w:r>
      <w:r w:rsidR="00821E7F">
        <w:rPr>
          <w:lang w:eastAsia="it-IT"/>
        </w:rPr>
        <w:t>with</w:t>
      </w:r>
      <w:r w:rsidR="00DC4E7A" w:rsidRPr="00DC4E7A">
        <w:rPr>
          <w:lang w:eastAsia="it-IT"/>
        </w:rPr>
        <w:t xml:space="preserve"> Unity.</w:t>
      </w:r>
      <w:r w:rsidR="00A17484">
        <w:rPr>
          <w:lang w:eastAsia="it-IT"/>
        </w:rPr>
        <w:t xml:space="preserve"> Furthermore, m</w:t>
      </w:r>
      <w:r w:rsidR="00556EFE">
        <w:rPr>
          <w:lang w:eastAsia="it-IT"/>
        </w:rPr>
        <w:t xml:space="preserve">any </w:t>
      </w:r>
      <w:r w:rsidR="00E96433">
        <w:rPr>
          <w:lang w:eastAsia="it-IT"/>
        </w:rPr>
        <w:t xml:space="preserve">famous games were created with </w:t>
      </w:r>
      <w:r w:rsidR="00433961">
        <w:rPr>
          <w:lang w:eastAsia="it-IT"/>
        </w:rPr>
        <w:t>Unity 3</w:t>
      </w:r>
      <w:r w:rsidR="003379BA">
        <w:rPr>
          <w:lang w:eastAsia="it-IT"/>
        </w:rPr>
        <w:t>D, such as</w:t>
      </w:r>
      <w:r w:rsidR="008733FB">
        <w:rPr>
          <w:lang w:eastAsia="it-IT"/>
        </w:rPr>
        <w:t xml:space="preserve"> Cities:</w:t>
      </w:r>
      <w:r w:rsidR="00721708">
        <w:rPr>
          <w:lang w:eastAsia="it-IT"/>
        </w:rPr>
        <w:t xml:space="preserve"> Skylines,</w:t>
      </w:r>
      <w:r w:rsidR="005643F0">
        <w:rPr>
          <w:lang w:eastAsia="it-IT"/>
        </w:rPr>
        <w:t xml:space="preserve"> </w:t>
      </w:r>
      <w:r w:rsidR="005643F0" w:rsidRPr="005643F0">
        <w:rPr>
          <w:lang w:eastAsia="it-IT"/>
        </w:rPr>
        <w:t xml:space="preserve">Escape from </w:t>
      </w:r>
      <w:proofErr w:type="spellStart"/>
      <w:r w:rsidR="005643F0" w:rsidRPr="005643F0">
        <w:rPr>
          <w:lang w:eastAsia="it-IT"/>
        </w:rPr>
        <w:t>Tarkov</w:t>
      </w:r>
      <w:proofErr w:type="spellEnd"/>
      <w:r w:rsidR="005643F0">
        <w:rPr>
          <w:lang w:eastAsia="it-IT"/>
        </w:rPr>
        <w:t xml:space="preserve">, </w:t>
      </w:r>
      <w:r w:rsidR="00855965">
        <w:rPr>
          <w:lang w:eastAsia="it-IT"/>
        </w:rPr>
        <w:t>Human: Fall Flat</w:t>
      </w:r>
      <w:r w:rsidR="00E2170F">
        <w:rPr>
          <w:lang w:eastAsia="it-IT"/>
        </w:rPr>
        <w:t xml:space="preserve">, </w:t>
      </w:r>
      <w:proofErr w:type="spellStart"/>
      <w:r w:rsidR="00E2170F">
        <w:rPr>
          <w:lang w:eastAsia="it-IT"/>
        </w:rPr>
        <w:t>G</w:t>
      </w:r>
      <w:r w:rsidR="00D90F1E">
        <w:rPr>
          <w:lang w:eastAsia="it-IT"/>
        </w:rPr>
        <w:t>enshin</w:t>
      </w:r>
      <w:proofErr w:type="spellEnd"/>
      <w:r w:rsidR="00D90F1E">
        <w:rPr>
          <w:lang w:eastAsia="it-IT"/>
        </w:rPr>
        <w:t xml:space="preserve"> Impact, Fall Guys</w:t>
      </w:r>
      <w:r w:rsidR="003379BA">
        <w:rPr>
          <w:lang w:eastAsia="it-IT"/>
        </w:rPr>
        <w:t>, etc.</w:t>
      </w:r>
    </w:p>
    <w:p w14:paraId="09D1B172" w14:textId="00E7197D" w:rsidR="00BB326D" w:rsidRDefault="00BB326D" w:rsidP="00BB326D">
      <w:pPr>
        <w:pStyle w:val="Para"/>
        <w:rPr>
          <w:i/>
          <w:iCs/>
        </w:rPr>
      </w:pPr>
      <w:r>
        <w:rPr>
          <w:i/>
          <w:iCs/>
        </w:rPr>
        <w:t>3</w:t>
      </w:r>
      <w:r w:rsidRPr="00761A17">
        <w:rPr>
          <w:i/>
          <w:iCs/>
        </w:rPr>
        <w:t>.</w:t>
      </w:r>
      <w:r>
        <w:rPr>
          <w:i/>
          <w:iCs/>
        </w:rPr>
        <w:t>1</w:t>
      </w:r>
      <w:r w:rsidRPr="00761A17">
        <w:rPr>
          <w:i/>
          <w:iCs/>
        </w:rPr>
        <w:t>.</w:t>
      </w:r>
      <w:r>
        <w:rPr>
          <w:rStyle w:val="Label"/>
          <w:rFonts w:cs="Linux Libertine"/>
          <w:i/>
          <w:iCs/>
        </w:rPr>
        <w:t>2.2</w:t>
      </w:r>
      <w:r w:rsidRPr="00761A17">
        <w:rPr>
          <w:rStyle w:val="Label"/>
          <w:rFonts w:cs="Linux Libertine"/>
          <w:i/>
          <w:iCs/>
        </w:rPr>
        <w:t xml:space="preserve"> </w:t>
      </w:r>
      <w:r w:rsidRPr="00761A17">
        <w:rPr>
          <w:i/>
          <w:iCs/>
        </w:rPr>
        <w:t xml:space="preserve"> </w:t>
      </w:r>
      <w:r>
        <w:rPr>
          <w:i/>
          <w:iCs/>
        </w:rPr>
        <w:t>Unreal Engine</w:t>
      </w:r>
    </w:p>
    <w:p w14:paraId="4D7E856E" w14:textId="3A4CA969" w:rsidR="00BB326D" w:rsidRDefault="00852765" w:rsidP="00A17484">
      <w:pPr>
        <w:pStyle w:val="Para"/>
      </w:pPr>
      <w:r>
        <w:t xml:space="preserve">Unreal Engine is also a </w:t>
      </w:r>
      <w:r w:rsidR="005B6965">
        <w:t xml:space="preserve">multi-platform game development tool, </w:t>
      </w:r>
      <w:r w:rsidR="005A19A7">
        <w:t>which developed by Epic Games.</w:t>
      </w:r>
      <w:r w:rsidR="00A551C4">
        <w:t xml:space="preserve"> </w:t>
      </w:r>
      <w:r w:rsidR="00A551C4" w:rsidRPr="00A551C4">
        <w:t>Compared to other engines, Unreal Engine is not only efficient and all-powerful, it also empowers developers with the ability to preview development results directly.</w:t>
      </w:r>
      <w:r w:rsidR="00B54D90">
        <w:t xml:space="preserve"> </w:t>
      </w:r>
      <w:r w:rsidR="005C0AD1" w:rsidRPr="005C0AD1">
        <w:t>It is well-known for its visual script development and realistic quality, which is why it is considered an AAA game engine.</w:t>
      </w:r>
    </w:p>
    <w:p w14:paraId="768363BD" w14:textId="66078C1C" w:rsidR="004A0F5C" w:rsidRPr="00A17484" w:rsidRDefault="004B4220" w:rsidP="004A0F5C">
      <w:pPr>
        <w:pStyle w:val="Para"/>
        <w:rPr>
          <w:lang w:eastAsia="it-IT"/>
        </w:rPr>
      </w:pPr>
      <w:r>
        <w:rPr>
          <w:lang w:eastAsia="it-IT"/>
        </w:rPr>
        <w:lastRenderedPageBreak/>
        <w:t xml:space="preserve">Different from Unity, </w:t>
      </w:r>
      <w:r w:rsidR="00AF4F92" w:rsidRPr="00AF4F92">
        <w:rPr>
          <w:lang w:eastAsia="it-IT"/>
        </w:rPr>
        <w:t>Unreal Engine is written in C++, which is a much harder language for beginners to master. However, one of the main advantages of Unreal is that it includes a visual programming system called blueprints, so game developers don't have to be experts at writing code.</w:t>
      </w:r>
      <w:r w:rsidR="004A0F5C">
        <w:rPr>
          <w:lang w:eastAsia="it-IT"/>
        </w:rPr>
        <w:t xml:space="preserve"> </w:t>
      </w:r>
      <w:r w:rsidR="004A0F5C" w:rsidRPr="00BF0A3C">
        <w:rPr>
          <w:lang w:eastAsia="it-IT"/>
        </w:rPr>
        <w:t>With blueprints, it is possible to quickly prototype and launch usable interactive content without even touching a single line of code.</w:t>
      </w:r>
      <w:r w:rsidR="004A0F5C">
        <w:rPr>
          <w:lang w:eastAsia="it-IT"/>
        </w:rPr>
        <w:t xml:space="preserve"> </w:t>
      </w:r>
      <w:r w:rsidR="004A0F5C" w:rsidRPr="000523F8">
        <w:rPr>
          <w:lang w:eastAsia="it-IT"/>
        </w:rPr>
        <w:t>This greatly reduces the threshold for the use of game engines</w:t>
      </w:r>
      <w:r w:rsidR="004A0F5C">
        <w:rPr>
          <w:lang w:eastAsia="it-IT"/>
        </w:rPr>
        <w:t>. People can create games even without any program experience</w:t>
      </w:r>
      <w:r w:rsidR="000405CA">
        <w:rPr>
          <w:lang w:eastAsia="it-IT"/>
        </w:rPr>
        <w:t>, which makes</w:t>
      </w:r>
      <w:r w:rsidR="00B04396">
        <w:rPr>
          <w:lang w:eastAsia="it-IT"/>
        </w:rPr>
        <w:t xml:space="preserve"> </w:t>
      </w:r>
      <w:r w:rsidR="00B04396" w:rsidRPr="00B04396">
        <w:rPr>
          <w:lang w:eastAsia="it-IT"/>
        </w:rPr>
        <w:t>Blueprint the main reason why this engine is a great tool for prototyping and iteration</w:t>
      </w:r>
      <w:r w:rsidR="00B04396">
        <w:rPr>
          <w:lang w:eastAsia="it-IT"/>
        </w:rPr>
        <w:t>.</w:t>
      </w:r>
    </w:p>
    <w:p w14:paraId="1C04791B" w14:textId="4DDE24F4" w:rsidR="00D47477" w:rsidRDefault="00D47477" w:rsidP="00D47477">
      <w:pPr>
        <w:pStyle w:val="Para"/>
        <w:rPr>
          <w:i/>
          <w:iCs/>
        </w:rPr>
      </w:pPr>
      <w:r>
        <w:rPr>
          <w:i/>
          <w:iCs/>
        </w:rPr>
        <w:t>3</w:t>
      </w:r>
      <w:r w:rsidRPr="00761A17">
        <w:rPr>
          <w:i/>
          <w:iCs/>
        </w:rPr>
        <w:t>.</w:t>
      </w:r>
      <w:r>
        <w:rPr>
          <w:i/>
          <w:iCs/>
        </w:rPr>
        <w:t>1</w:t>
      </w:r>
      <w:r w:rsidRPr="00761A17">
        <w:rPr>
          <w:i/>
          <w:iCs/>
        </w:rPr>
        <w:t>.</w:t>
      </w:r>
      <w:r>
        <w:rPr>
          <w:rStyle w:val="Label"/>
          <w:rFonts w:cs="Linux Libertine"/>
          <w:i/>
          <w:iCs/>
        </w:rPr>
        <w:t>2</w:t>
      </w:r>
      <w:r w:rsidRPr="00761A17">
        <w:rPr>
          <w:rStyle w:val="Label"/>
          <w:rFonts w:cs="Linux Libertine"/>
          <w:i/>
          <w:iCs/>
        </w:rPr>
        <w:t xml:space="preserve"> </w:t>
      </w:r>
      <w:r w:rsidRPr="00761A17">
        <w:rPr>
          <w:i/>
          <w:iCs/>
        </w:rPr>
        <w:t xml:space="preserve"> </w:t>
      </w:r>
      <w:r>
        <w:rPr>
          <w:i/>
          <w:iCs/>
        </w:rPr>
        <w:t xml:space="preserve">Reasons </w:t>
      </w:r>
      <w:r w:rsidR="00A6078F">
        <w:rPr>
          <w:i/>
          <w:iCs/>
        </w:rPr>
        <w:t>to choose</w:t>
      </w:r>
      <w:r>
        <w:rPr>
          <w:i/>
          <w:iCs/>
        </w:rPr>
        <w:t xml:space="preserve"> Unity 3D</w:t>
      </w:r>
    </w:p>
    <w:p w14:paraId="2A0BE927" w14:textId="759F758E" w:rsidR="00B60B72" w:rsidRPr="00A17484" w:rsidRDefault="00645442" w:rsidP="00A17484">
      <w:pPr>
        <w:pStyle w:val="Para"/>
        <w:rPr>
          <w:lang w:eastAsia="it-IT"/>
        </w:rPr>
      </w:pPr>
      <w:r>
        <w:rPr>
          <w:lang w:eastAsia="it-IT"/>
        </w:rPr>
        <w:t>Unity 3D is easy to learn,</w:t>
      </w:r>
      <w:r w:rsidR="00F25D7E">
        <w:rPr>
          <w:lang w:eastAsia="it-IT"/>
        </w:rPr>
        <w:t xml:space="preserve"> step-by-step</w:t>
      </w:r>
      <w:r>
        <w:rPr>
          <w:lang w:eastAsia="it-IT"/>
        </w:rPr>
        <w:t xml:space="preserve"> </w:t>
      </w:r>
      <w:r w:rsidR="00F25D7E">
        <w:rPr>
          <w:lang w:eastAsia="it-IT"/>
        </w:rPr>
        <w:t>tutorial videos</w:t>
      </w:r>
      <w:r w:rsidR="00011FA1">
        <w:rPr>
          <w:lang w:eastAsia="it-IT"/>
        </w:rPr>
        <w:t xml:space="preserve"> for beginners</w:t>
      </w:r>
      <w:r w:rsidR="00F25D7E">
        <w:rPr>
          <w:lang w:eastAsia="it-IT"/>
        </w:rPr>
        <w:t xml:space="preserve"> can be found on the official website.</w:t>
      </w:r>
      <w:r w:rsidR="0012097B">
        <w:rPr>
          <w:lang w:eastAsia="it-IT"/>
        </w:rPr>
        <w:t xml:space="preserve"> </w:t>
      </w:r>
      <w:r w:rsidR="00F4030B">
        <w:rPr>
          <w:lang w:eastAsia="it-IT"/>
        </w:rPr>
        <w:t>Furthermore, i</w:t>
      </w:r>
      <w:r w:rsidR="004608AC">
        <w:rPr>
          <w:lang w:eastAsia="it-IT"/>
        </w:rPr>
        <w:t>t has m</w:t>
      </w:r>
      <w:r w:rsidR="00461185">
        <w:rPr>
          <w:lang w:eastAsia="it-IT"/>
        </w:rPr>
        <w:t xml:space="preserve">ore </w:t>
      </w:r>
      <w:r w:rsidR="00D468DA">
        <w:rPr>
          <w:lang w:eastAsia="it-IT"/>
        </w:rPr>
        <w:t xml:space="preserve">tutorials on the </w:t>
      </w:r>
      <w:r w:rsidR="00AD365C">
        <w:rPr>
          <w:lang w:eastAsia="it-IT"/>
        </w:rPr>
        <w:t>i</w:t>
      </w:r>
      <w:r w:rsidR="00D468DA">
        <w:rPr>
          <w:lang w:eastAsia="it-IT"/>
        </w:rPr>
        <w:t>nternet</w:t>
      </w:r>
      <w:r w:rsidR="002B0D9C">
        <w:rPr>
          <w:lang w:eastAsia="it-IT"/>
        </w:rPr>
        <w:t xml:space="preserve"> than Unreal Engine</w:t>
      </w:r>
      <w:r w:rsidR="000F0D01">
        <w:rPr>
          <w:lang w:eastAsia="it-IT"/>
        </w:rPr>
        <w:t>, which makes</w:t>
      </w:r>
      <w:r w:rsidR="00FB1D58">
        <w:rPr>
          <w:lang w:eastAsia="it-IT"/>
        </w:rPr>
        <w:t xml:space="preserve"> it easier for me </w:t>
      </w:r>
      <w:r w:rsidR="000F0D01">
        <w:rPr>
          <w:lang w:eastAsia="it-IT"/>
        </w:rPr>
        <w:t>to find useful videos</w:t>
      </w:r>
      <w:r w:rsidR="0081416A">
        <w:rPr>
          <w:lang w:eastAsia="it-IT"/>
        </w:rPr>
        <w:t xml:space="preserve"> and start</w:t>
      </w:r>
      <w:r w:rsidR="0014428C">
        <w:rPr>
          <w:lang w:eastAsia="it-IT"/>
        </w:rPr>
        <w:t xml:space="preserve"> the project earlier.</w:t>
      </w:r>
    </w:p>
    <w:p w14:paraId="6B153630" w14:textId="3932C324" w:rsidR="00A055CD" w:rsidRPr="00A055CD" w:rsidRDefault="009418A9" w:rsidP="00A055CD">
      <w:pPr>
        <w:pStyle w:val="Head2"/>
        <w:rPr>
          <w:rFonts w:ascii="SimSun" w:eastAsia="SimSun" w:hAnsi="SimSun"/>
          <w:lang w:val="en-GB" w:eastAsia="zh-CN"/>
        </w:rPr>
      </w:pPr>
      <w:r w:rsidRPr="009418A9">
        <w:rPr>
          <w:rStyle w:val="Label"/>
          <w:lang w:val="en-GB"/>
        </w:rPr>
        <w:t>3.2</w:t>
      </w:r>
      <w:r w:rsidRPr="00143A39">
        <w:t> </w:t>
      </w:r>
      <w:r w:rsidRPr="009418A9">
        <w:rPr>
          <w:lang w:val="en-GB"/>
        </w:rPr>
        <w:t xml:space="preserve">Game </w:t>
      </w:r>
      <w:r w:rsidR="00C22B97">
        <w:rPr>
          <w:lang w:val="en-GB"/>
        </w:rPr>
        <w:t>Design</w:t>
      </w:r>
    </w:p>
    <w:p w14:paraId="51A1EA52" w14:textId="0B51AD27" w:rsidR="00DA6372" w:rsidRPr="00DA6372" w:rsidRDefault="00DA6372" w:rsidP="00BA1B6F">
      <w:pPr>
        <w:pStyle w:val="Para"/>
      </w:pPr>
      <w:r w:rsidRPr="00DA6372">
        <w:t>This is a preliminary game design and the following</w:t>
      </w:r>
      <w:r>
        <w:t xml:space="preserve"> content</w:t>
      </w:r>
      <w:r w:rsidRPr="00DA6372">
        <w:t xml:space="preserve"> may have been changed slightly during the </w:t>
      </w:r>
      <w:r w:rsidR="006A35E1">
        <w:t xml:space="preserve">continuous </w:t>
      </w:r>
      <w:r>
        <w:t>creation</w:t>
      </w:r>
      <w:r w:rsidRPr="00DA6372">
        <w:t xml:space="preserve"> of this game.</w:t>
      </w:r>
    </w:p>
    <w:p w14:paraId="506149AE" w14:textId="5F0B5AA9" w:rsidR="00BA1B6F" w:rsidRDefault="00BA1B6F" w:rsidP="00BA1B6F">
      <w:pPr>
        <w:pStyle w:val="Para"/>
        <w:rPr>
          <w:i/>
          <w:iCs/>
        </w:rPr>
      </w:pPr>
      <w:r>
        <w:rPr>
          <w:i/>
          <w:iCs/>
        </w:rPr>
        <w:t>3</w:t>
      </w:r>
      <w:r w:rsidRPr="00761A17">
        <w:rPr>
          <w:i/>
          <w:iCs/>
        </w:rPr>
        <w:t>.</w:t>
      </w:r>
      <w:r>
        <w:rPr>
          <w:i/>
          <w:iCs/>
        </w:rPr>
        <w:t>2</w:t>
      </w:r>
      <w:r w:rsidRPr="00761A17">
        <w:rPr>
          <w:i/>
          <w:iCs/>
        </w:rPr>
        <w:t>.</w:t>
      </w:r>
      <w:r>
        <w:rPr>
          <w:rStyle w:val="Label"/>
          <w:rFonts w:cs="Linux Libertine"/>
          <w:i/>
          <w:iCs/>
        </w:rPr>
        <w:t>1</w:t>
      </w:r>
      <w:r w:rsidRPr="00761A17">
        <w:rPr>
          <w:rStyle w:val="Label"/>
          <w:rFonts w:cs="Linux Libertine"/>
          <w:i/>
          <w:iCs/>
        </w:rPr>
        <w:t xml:space="preserve"> </w:t>
      </w:r>
      <w:r w:rsidRPr="00761A17">
        <w:rPr>
          <w:i/>
          <w:iCs/>
        </w:rPr>
        <w:t xml:space="preserve"> </w:t>
      </w:r>
      <w:r>
        <w:rPr>
          <w:i/>
          <w:iCs/>
        </w:rPr>
        <w:t>Overview of</w:t>
      </w:r>
      <w:r w:rsidR="0009071A">
        <w:rPr>
          <w:i/>
          <w:iCs/>
        </w:rPr>
        <w:t xml:space="preserve"> Concepts</w:t>
      </w:r>
      <w:r>
        <w:rPr>
          <w:i/>
          <w:iCs/>
        </w:rPr>
        <w:t xml:space="preserve"> </w:t>
      </w:r>
    </w:p>
    <w:p w14:paraId="100DFE64" w14:textId="15C83AE5" w:rsidR="00B83F34" w:rsidRDefault="00071CF7" w:rsidP="00071CF7">
      <w:pPr>
        <w:pStyle w:val="Para"/>
      </w:pPr>
      <w:r>
        <w:t>The purpose of this game is to create a</w:t>
      </w:r>
      <w:r w:rsidRPr="00884C0E">
        <w:t xml:space="preserve"> serious game teaching children to clean and wash when required but not to use too much water each time.</w:t>
      </w:r>
      <w:r>
        <w:t xml:space="preserve"> </w:t>
      </w:r>
      <w:r w:rsidRPr="006429F1">
        <w:t xml:space="preserve">The game should be educational and teach children </w:t>
      </w:r>
      <w:r>
        <w:t>about water conservation.</w:t>
      </w:r>
    </w:p>
    <w:p w14:paraId="3D882EF2" w14:textId="0B9E9618" w:rsidR="00463579" w:rsidRDefault="001F2F64" w:rsidP="00071CF7">
      <w:pPr>
        <w:pStyle w:val="Para"/>
      </w:pPr>
      <w:r w:rsidRPr="001F2F64">
        <w:t>To give players a more immersive feel, the game is designed as a single-player game from a first-person perspective</w:t>
      </w:r>
      <w:r w:rsidR="00DB64A1" w:rsidRPr="00DB64A1">
        <w:t>.</w:t>
      </w:r>
    </w:p>
    <w:p w14:paraId="7916B701" w14:textId="3D42BEB3" w:rsidR="009538C3" w:rsidRDefault="009538C3" w:rsidP="009538C3">
      <w:pPr>
        <w:pStyle w:val="Para"/>
        <w:rPr>
          <w:i/>
          <w:iCs/>
        </w:rPr>
      </w:pPr>
      <w:r>
        <w:rPr>
          <w:i/>
          <w:iCs/>
        </w:rPr>
        <w:t>3</w:t>
      </w:r>
      <w:r w:rsidRPr="00761A17">
        <w:rPr>
          <w:i/>
          <w:iCs/>
        </w:rPr>
        <w:t>.</w:t>
      </w:r>
      <w:r>
        <w:rPr>
          <w:i/>
          <w:iCs/>
        </w:rPr>
        <w:t>2</w:t>
      </w:r>
      <w:r w:rsidRPr="00761A17">
        <w:rPr>
          <w:i/>
          <w:iCs/>
        </w:rPr>
        <w:t>.</w:t>
      </w:r>
      <w:r>
        <w:rPr>
          <w:rStyle w:val="Label"/>
          <w:rFonts w:cs="Linux Libertine"/>
          <w:i/>
          <w:iCs/>
        </w:rPr>
        <w:t>2</w:t>
      </w:r>
      <w:r w:rsidRPr="00761A17">
        <w:rPr>
          <w:rStyle w:val="Label"/>
          <w:rFonts w:cs="Linux Libertine"/>
          <w:i/>
          <w:iCs/>
        </w:rPr>
        <w:t xml:space="preserve"> </w:t>
      </w:r>
      <w:r w:rsidRPr="00761A17">
        <w:rPr>
          <w:i/>
          <w:iCs/>
        </w:rPr>
        <w:t xml:space="preserve"> </w:t>
      </w:r>
      <w:r>
        <w:rPr>
          <w:i/>
          <w:iCs/>
        </w:rPr>
        <w:t>Players</w:t>
      </w:r>
    </w:p>
    <w:p w14:paraId="449ABB8F" w14:textId="0BD9B73C" w:rsidR="00D4255E" w:rsidRPr="00D4255E" w:rsidRDefault="00B725AF" w:rsidP="009538C3">
      <w:pPr>
        <w:pStyle w:val="Para"/>
      </w:pPr>
      <w:r w:rsidRPr="00B725AF">
        <w:t>The target players of this game are children who may not yet be aware of water conservation</w:t>
      </w:r>
      <w:r w:rsidR="00460EAC">
        <w:t xml:space="preserve">. </w:t>
      </w:r>
      <w:r w:rsidR="00B26242" w:rsidRPr="00B26242">
        <w:t>They can be students of a nursery, primary school, or even secondary school.</w:t>
      </w:r>
    </w:p>
    <w:p w14:paraId="4F9D7A1D" w14:textId="174B38CB" w:rsidR="005327FC" w:rsidRDefault="005327FC" w:rsidP="005327FC">
      <w:pPr>
        <w:pStyle w:val="Para"/>
        <w:rPr>
          <w:i/>
          <w:iCs/>
        </w:rPr>
      </w:pPr>
      <w:r>
        <w:rPr>
          <w:i/>
          <w:iCs/>
        </w:rPr>
        <w:t>3</w:t>
      </w:r>
      <w:r w:rsidRPr="00761A17">
        <w:rPr>
          <w:i/>
          <w:iCs/>
        </w:rPr>
        <w:t>.</w:t>
      </w:r>
      <w:r>
        <w:rPr>
          <w:i/>
          <w:iCs/>
        </w:rPr>
        <w:t>2</w:t>
      </w:r>
      <w:r w:rsidRPr="00761A17">
        <w:rPr>
          <w:i/>
          <w:iCs/>
        </w:rPr>
        <w:t>.</w:t>
      </w:r>
      <w:r>
        <w:rPr>
          <w:rStyle w:val="Label"/>
          <w:rFonts w:cs="Linux Libertine"/>
          <w:i/>
          <w:iCs/>
        </w:rPr>
        <w:t>3</w:t>
      </w:r>
      <w:r w:rsidRPr="00761A17">
        <w:rPr>
          <w:rStyle w:val="Label"/>
          <w:rFonts w:cs="Linux Libertine"/>
          <w:i/>
          <w:iCs/>
        </w:rPr>
        <w:t xml:space="preserve"> </w:t>
      </w:r>
      <w:r w:rsidRPr="00761A17">
        <w:rPr>
          <w:i/>
          <w:iCs/>
        </w:rPr>
        <w:t xml:space="preserve"> </w:t>
      </w:r>
      <w:r>
        <w:rPr>
          <w:i/>
          <w:iCs/>
        </w:rPr>
        <w:t xml:space="preserve">Context </w:t>
      </w:r>
      <w:r w:rsidR="0076206F">
        <w:rPr>
          <w:i/>
          <w:iCs/>
        </w:rPr>
        <w:t>Description</w:t>
      </w:r>
    </w:p>
    <w:p w14:paraId="3BCE7D97" w14:textId="5D05864D" w:rsidR="0076206F" w:rsidRPr="0076206F" w:rsidRDefault="00601DD2" w:rsidP="005327FC">
      <w:pPr>
        <w:pStyle w:val="Para"/>
      </w:pPr>
      <w:r w:rsidRPr="00601DD2">
        <w:t>Th</w:t>
      </w:r>
      <w:r>
        <w:t>e</w:t>
      </w:r>
      <w:r w:rsidRPr="00601DD2">
        <w:t xml:space="preserve"> game can be run on a computer and ideally</w:t>
      </w:r>
      <w:r w:rsidR="00987AFC">
        <w:t>,</w:t>
      </w:r>
      <w:r w:rsidRPr="00601DD2">
        <w:t xml:space="preserve"> it would also</w:t>
      </w:r>
      <w:r w:rsidR="005C2A30">
        <w:t xml:space="preserve"> </w:t>
      </w:r>
      <w:r w:rsidR="005C2A30" w:rsidRPr="005C2A30">
        <w:t xml:space="preserve">be available on a </w:t>
      </w:r>
      <w:r w:rsidR="005C2A30">
        <w:t>mobile device</w:t>
      </w:r>
      <w:r w:rsidR="00987AFC">
        <w:t>(</w:t>
      </w:r>
      <w:r w:rsidR="004B610E">
        <w:t>mobile phone, iPad).</w:t>
      </w:r>
    </w:p>
    <w:p w14:paraId="5DF0C732" w14:textId="6BC49598" w:rsidR="009538C3" w:rsidRDefault="0083195E" w:rsidP="00071CF7">
      <w:pPr>
        <w:pStyle w:val="Para"/>
      </w:pPr>
      <w:r>
        <w:t xml:space="preserve">Player </w:t>
      </w:r>
      <w:r w:rsidR="00B26D0F" w:rsidRPr="00B26D0F">
        <w:t xml:space="preserve">only need a few minutes </w:t>
      </w:r>
      <w:r w:rsidR="00B26D0F">
        <w:t xml:space="preserve">of their spare time </w:t>
      </w:r>
      <w:r w:rsidR="00B26D0F" w:rsidRPr="00B26D0F">
        <w:t>to play this game</w:t>
      </w:r>
      <w:r w:rsidR="00B550F6">
        <w:t xml:space="preserve">. </w:t>
      </w:r>
      <w:r w:rsidR="00D801E6" w:rsidRPr="00D801E6">
        <w:t xml:space="preserve">For younger children who </w:t>
      </w:r>
      <w:proofErr w:type="spellStart"/>
      <w:r w:rsidR="00D801E6" w:rsidRPr="00D801E6">
        <w:t>can not</w:t>
      </w:r>
      <w:proofErr w:type="spellEnd"/>
      <w:r w:rsidR="00D801E6" w:rsidRPr="00D801E6">
        <w:t xml:space="preserve"> yet read, they might need an adult to tell them the instructions for the game.</w:t>
      </w:r>
    </w:p>
    <w:p w14:paraId="2D9C300A" w14:textId="36303256" w:rsidR="00D4004B" w:rsidRDefault="00D4004B" w:rsidP="00D4004B">
      <w:pPr>
        <w:pStyle w:val="Para"/>
        <w:rPr>
          <w:i/>
          <w:iCs/>
        </w:rPr>
      </w:pPr>
      <w:r>
        <w:rPr>
          <w:i/>
          <w:iCs/>
        </w:rPr>
        <w:t>3</w:t>
      </w:r>
      <w:r w:rsidRPr="00761A17">
        <w:rPr>
          <w:i/>
          <w:iCs/>
        </w:rPr>
        <w:t>.</w:t>
      </w:r>
      <w:r>
        <w:rPr>
          <w:i/>
          <w:iCs/>
        </w:rPr>
        <w:t>2</w:t>
      </w:r>
      <w:r w:rsidRPr="00761A17">
        <w:rPr>
          <w:i/>
          <w:iCs/>
        </w:rPr>
        <w:t>.</w:t>
      </w:r>
      <w:r>
        <w:rPr>
          <w:rStyle w:val="Label"/>
          <w:rFonts w:cs="Linux Libertine"/>
          <w:i/>
          <w:iCs/>
        </w:rPr>
        <w:t>4</w:t>
      </w:r>
      <w:r w:rsidRPr="00761A17">
        <w:rPr>
          <w:rStyle w:val="Label"/>
          <w:rFonts w:cs="Linux Libertine"/>
          <w:i/>
          <w:iCs/>
        </w:rPr>
        <w:t xml:space="preserve"> </w:t>
      </w:r>
      <w:r w:rsidRPr="00761A17">
        <w:rPr>
          <w:i/>
          <w:iCs/>
        </w:rPr>
        <w:t xml:space="preserve"> </w:t>
      </w:r>
      <w:r>
        <w:rPr>
          <w:i/>
          <w:iCs/>
        </w:rPr>
        <w:t>Instructional Objectives</w:t>
      </w:r>
    </w:p>
    <w:p w14:paraId="7207E2F5" w14:textId="222E3B0B" w:rsidR="00B95BB0" w:rsidRDefault="00B95BB0" w:rsidP="00D4004B">
      <w:pPr>
        <w:pStyle w:val="Para"/>
      </w:pPr>
      <w:r>
        <w:t>After playing this game, player</w:t>
      </w:r>
      <w:r w:rsidR="001E004D">
        <w:t>s</w:t>
      </w:r>
      <w:r>
        <w:t xml:space="preserve"> should </w:t>
      </w:r>
      <w:r w:rsidR="00B6598E">
        <w:t>have a good awareness of water conservation</w:t>
      </w:r>
      <w:r w:rsidR="001E004D">
        <w:t>.</w:t>
      </w:r>
      <w:r w:rsidR="00EE0B98">
        <w:t xml:space="preserve"> They should know that </w:t>
      </w:r>
      <w:r w:rsidR="0021278B">
        <w:t>t</w:t>
      </w:r>
      <w:r w:rsidR="0021278B" w:rsidRPr="0021278B">
        <w:t>he storage of water resources is finite and not inexhaustible.</w:t>
      </w:r>
    </w:p>
    <w:p w14:paraId="653B8855" w14:textId="01DB4FFA" w:rsidR="001E004D" w:rsidRDefault="00EF026E" w:rsidP="00D4004B">
      <w:pPr>
        <w:pStyle w:val="Para"/>
      </w:pPr>
      <w:r>
        <w:t xml:space="preserve">This game can be regarded as a </w:t>
      </w:r>
      <w:r w:rsidR="007C73EF">
        <w:t>survival game</w:t>
      </w:r>
      <w:r w:rsidR="00FD56F9">
        <w:t xml:space="preserve">, </w:t>
      </w:r>
      <w:r w:rsidR="004D7A37">
        <w:t>t</w:t>
      </w:r>
      <w:r w:rsidR="004D7A37" w:rsidRPr="004D7A37">
        <w:t>he performance of players can be measured by the number of days they survive.</w:t>
      </w:r>
    </w:p>
    <w:p w14:paraId="6DF5ECD5" w14:textId="7DCC36D8" w:rsidR="00E14A54" w:rsidRDefault="00E14A54" w:rsidP="00E14A54">
      <w:pPr>
        <w:pStyle w:val="Para"/>
        <w:rPr>
          <w:i/>
          <w:iCs/>
        </w:rPr>
      </w:pPr>
      <w:r>
        <w:rPr>
          <w:i/>
          <w:iCs/>
        </w:rPr>
        <w:t>3</w:t>
      </w:r>
      <w:r w:rsidRPr="00761A17">
        <w:rPr>
          <w:i/>
          <w:iCs/>
        </w:rPr>
        <w:t>.</w:t>
      </w:r>
      <w:r>
        <w:rPr>
          <w:i/>
          <w:iCs/>
        </w:rPr>
        <w:t>2</w:t>
      </w:r>
      <w:r w:rsidRPr="00761A17">
        <w:rPr>
          <w:i/>
          <w:iCs/>
        </w:rPr>
        <w:t>.</w:t>
      </w:r>
      <w:r>
        <w:rPr>
          <w:rStyle w:val="Label"/>
          <w:rFonts w:cs="Linux Libertine"/>
          <w:i/>
          <w:iCs/>
        </w:rPr>
        <w:t>5</w:t>
      </w:r>
      <w:r w:rsidRPr="00761A17">
        <w:rPr>
          <w:rStyle w:val="Label"/>
          <w:rFonts w:cs="Linux Libertine"/>
          <w:i/>
          <w:iCs/>
        </w:rPr>
        <w:t xml:space="preserve"> </w:t>
      </w:r>
      <w:r w:rsidRPr="00761A17">
        <w:rPr>
          <w:i/>
          <w:iCs/>
        </w:rPr>
        <w:t xml:space="preserve"> </w:t>
      </w:r>
      <w:r>
        <w:rPr>
          <w:i/>
          <w:iCs/>
        </w:rPr>
        <w:t>Description of Game Environment</w:t>
      </w:r>
    </w:p>
    <w:p w14:paraId="6FABD1CA" w14:textId="2FB216A7" w:rsidR="00D4004B" w:rsidRDefault="008F6755" w:rsidP="00CC72E1">
      <w:pPr>
        <w:pStyle w:val="Para"/>
      </w:pPr>
      <w:r w:rsidRPr="008F6755">
        <w:t>The game takes place in the home of the character</w:t>
      </w:r>
      <w:r w:rsidR="00E33FBD">
        <w:t xml:space="preserve">. </w:t>
      </w:r>
      <w:r w:rsidR="00773318" w:rsidRPr="00773318">
        <w:t xml:space="preserve">There is a house with a bathroom, a bedroom, and a laundry. Each room has different </w:t>
      </w:r>
      <w:r w:rsidR="00773318">
        <w:t>appliance</w:t>
      </w:r>
      <w:r w:rsidR="00773318" w:rsidRPr="00773318">
        <w:t>s that can interact</w:t>
      </w:r>
      <w:r w:rsidR="00005888">
        <w:t xml:space="preserve">, such as </w:t>
      </w:r>
      <w:r w:rsidR="00FD6BDC">
        <w:t xml:space="preserve">bath tub, </w:t>
      </w:r>
      <w:r w:rsidR="0036485B">
        <w:t>wash sink</w:t>
      </w:r>
      <w:r w:rsidR="00CC72E1">
        <w:t>, washing machine, etc.</w:t>
      </w:r>
      <w:r w:rsidR="00606311">
        <w:t xml:space="preserve"> Outside the house, there is a garden with some plants</w:t>
      </w:r>
      <w:r w:rsidR="0011562F">
        <w:t>.</w:t>
      </w:r>
    </w:p>
    <w:p w14:paraId="7FDCBC2B" w14:textId="0D6F53AD" w:rsidR="002D3753" w:rsidRDefault="002D3753" w:rsidP="002D3753">
      <w:pPr>
        <w:pStyle w:val="Para"/>
        <w:rPr>
          <w:i/>
          <w:iCs/>
        </w:rPr>
      </w:pPr>
      <w:r>
        <w:rPr>
          <w:i/>
          <w:iCs/>
        </w:rPr>
        <w:t>3</w:t>
      </w:r>
      <w:r w:rsidRPr="00761A17">
        <w:rPr>
          <w:i/>
          <w:iCs/>
        </w:rPr>
        <w:t>.</w:t>
      </w:r>
      <w:r>
        <w:rPr>
          <w:i/>
          <w:iCs/>
        </w:rPr>
        <w:t>2</w:t>
      </w:r>
      <w:r w:rsidRPr="00761A17">
        <w:rPr>
          <w:i/>
          <w:iCs/>
        </w:rPr>
        <w:t>.</w:t>
      </w:r>
      <w:r>
        <w:rPr>
          <w:rStyle w:val="Label"/>
          <w:rFonts w:cs="Linux Libertine"/>
          <w:i/>
          <w:iCs/>
        </w:rPr>
        <w:t>5</w:t>
      </w:r>
      <w:r w:rsidRPr="00761A17">
        <w:rPr>
          <w:rStyle w:val="Label"/>
          <w:rFonts w:cs="Linux Libertine"/>
          <w:i/>
          <w:iCs/>
        </w:rPr>
        <w:t xml:space="preserve"> </w:t>
      </w:r>
      <w:r w:rsidRPr="00761A17">
        <w:rPr>
          <w:i/>
          <w:iCs/>
        </w:rPr>
        <w:t xml:space="preserve"> </w:t>
      </w:r>
      <w:r>
        <w:rPr>
          <w:i/>
          <w:iCs/>
        </w:rPr>
        <w:t>Description of Gameplay</w:t>
      </w:r>
    </w:p>
    <w:p w14:paraId="5E1BE014" w14:textId="729FC003" w:rsidR="002D3753" w:rsidRDefault="00517425" w:rsidP="00CC72E1">
      <w:pPr>
        <w:pStyle w:val="Para"/>
      </w:pPr>
      <w:r w:rsidRPr="00517425">
        <w:t xml:space="preserve">The game starts </w:t>
      </w:r>
      <w:r w:rsidR="00717A0E" w:rsidRPr="00717A0E">
        <w:t>in the morning</w:t>
      </w:r>
      <w:r w:rsidRPr="00517425">
        <w:t xml:space="preserve">. Each morning the player is given a certain amount of water and the </w:t>
      </w:r>
      <w:r>
        <w:t>player</w:t>
      </w:r>
      <w:r w:rsidRPr="00517425">
        <w:t xml:space="preserve"> needs to </w:t>
      </w:r>
      <w:r w:rsidRPr="00517425">
        <w:t>complete the tasks</w:t>
      </w:r>
      <w:r>
        <w:t xml:space="preserve"> for the day</w:t>
      </w:r>
      <w:r w:rsidRPr="00517425">
        <w:t xml:space="preserve"> while keeping his hunger and thirst level greater than 0 in order to move on</w:t>
      </w:r>
      <w:r>
        <w:t xml:space="preserve"> safely</w:t>
      </w:r>
      <w:r w:rsidRPr="00517425">
        <w:t xml:space="preserve"> to the next day.</w:t>
      </w:r>
      <w:r w:rsidR="003B6ECB">
        <w:t xml:space="preserve"> </w:t>
      </w:r>
      <w:r w:rsidR="003B6ECB" w:rsidRPr="003B6ECB">
        <w:t>There are a total of three days in the game, with each day having a little more tasks than the previous day.</w:t>
      </w:r>
      <w:r w:rsidR="008A0620">
        <w:t xml:space="preserve"> </w:t>
      </w:r>
      <w:r w:rsidR="008A0620" w:rsidRPr="008A0620">
        <w:t>These tasks may be bathing, washing dishes, washing clothes, brushing teeth and washing face.</w:t>
      </w:r>
      <w:r w:rsidR="00C54DA0">
        <w:t xml:space="preserve"> </w:t>
      </w:r>
      <w:r w:rsidR="00C54DA0" w:rsidRPr="00C54DA0">
        <w:t>When the player has safely passed the third day, which means that the player has not wasted any water, then the player is judged to have won.</w:t>
      </w:r>
      <w:r w:rsidR="00C54DA0">
        <w:t xml:space="preserve"> </w:t>
      </w:r>
      <w:r w:rsidR="00C54DA0" w:rsidRPr="00C54DA0">
        <w:t>If the player does not make it through the third day, the game is lost.</w:t>
      </w:r>
    </w:p>
    <w:p w14:paraId="00429773" w14:textId="6743654B" w:rsidR="00AC60F7" w:rsidRDefault="003E61B4" w:rsidP="00DE3761">
      <w:pPr>
        <w:pStyle w:val="Para"/>
      </w:pPr>
      <w:r w:rsidRPr="003E61B4">
        <w:t>In the main menu, there is an 'Instructions' button, click on it and game instruction</w:t>
      </w:r>
      <w:r w:rsidR="0060222C">
        <w:t>s</w:t>
      </w:r>
      <w:r w:rsidRPr="003E61B4">
        <w:t xml:space="preserve"> will be displayed on the screen</w:t>
      </w:r>
      <w:r w:rsidR="0060222C">
        <w:t>, which will help</w:t>
      </w:r>
      <w:r w:rsidR="00F922DD">
        <w:t xml:space="preserve"> the player to get started.</w:t>
      </w:r>
    </w:p>
    <w:p w14:paraId="1F91D2CD" w14:textId="50FF83EC" w:rsidR="00A650D3" w:rsidRDefault="00A650D3" w:rsidP="00DE3761">
      <w:pPr>
        <w:pStyle w:val="Para"/>
        <w:rPr>
          <w:i/>
          <w:iCs/>
        </w:rPr>
      </w:pPr>
      <w:r>
        <w:rPr>
          <w:i/>
          <w:iCs/>
        </w:rPr>
        <w:t>3</w:t>
      </w:r>
      <w:r w:rsidRPr="00761A17">
        <w:rPr>
          <w:i/>
          <w:iCs/>
        </w:rPr>
        <w:t>.</w:t>
      </w:r>
      <w:r>
        <w:rPr>
          <w:i/>
          <w:iCs/>
        </w:rPr>
        <w:t>2</w:t>
      </w:r>
      <w:r w:rsidRPr="00761A17">
        <w:rPr>
          <w:i/>
          <w:iCs/>
        </w:rPr>
        <w:t>.</w:t>
      </w:r>
      <w:r>
        <w:rPr>
          <w:rStyle w:val="Label"/>
          <w:rFonts w:cs="Linux Libertine"/>
          <w:i/>
          <w:iCs/>
        </w:rPr>
        <w:t>6</w:t>
      </w:r>
      <w:r w:rsidRPr="00761A17">
        <w:rPr>
          <w:rStyle w:val="Label"/>
          <w:rFonts w:cs="Linux Libertine"/>
          <w:i/>
          <w:iCs/>
        </w:rPr>
        <w:t xml:space="preserve"> </w:t>
      </w:r>
      <w:r w:rsidRPr="00761A17">
        <w:rPr>
          <w:i/>
          <w:iCs/>
        </w:rPr>
        <w:t xml:space="preserve"> </w:t>
      </w:r>
      <w:r w:rsidR="009B6759">
        <w:rPr>
          <w:i/>
          <w:iCs/>
        </w:rPr>
        <w:t>Look and Feel of Game</w:t>
      </w:r>
    </w:p>
    <w:p w14:paraId="7574C727" w14:textId="667E3997" w:rsidR="00E14928" w:rsidRDefault="00E64C67" w:rsidP="007D3173">
      <w:pPr>
        <w:pStyle w:val="Para"/>
      </w:pPr>
      <w:r w:rsidRPr="00E64C67">
        <w:t>In the game, the crosshair will become a cursor when it moves to an interactable object.</w:t>
      </w:r>
      <w:r w:rsidR="00BC7433">
        <w:t xml:space="preserve"> The blue bar on the bottom shows the water </w:t>
      </w:r>
      <w:r w:rsidR="00B116C4">
        <w:t>left for the day</w:t>
      </w:r>
      <w:r w:rsidR="00DB5C2A">
        <w:t xml:space="preserve"> </w:t>
      </w:r>
      <w:r w:rsidR="00A82AC4">
        <w:t>(More UI will be added late</w:t>
      </w:r>
      <w:r w:rsidR="00DB5C2A">
        <w:t>r)</w:t>
      </w:r>
      <w:r w:rsidR="00A82AC4">
        <w:t>.</w:t>
      </w:r>
    </w:p>
    <w:p w14:paraId="305D8BD5" w14:textId="455F1C22" w:rsidR="00D82D44" w:rsidRPr="00D82D44" w:rsidRDefault="00ED704A" w:rsidP="00D82D44">
      <w:pPr>
        <w:pStyle w:val="Image"/>
        <w:rPr>
          <w:lang w:eastAsia="zh-CN"/>
        </w:rPr>
      </w:pPr>
      <w:r>
        <w:rPr>
          <w:noProof/>
          <w:lang w:eastAsia="zh-CN"/>
        </w:rPr>
        <w:drawing>
          <wp:inline distT="0" distB="0" distL="0" distR="0" wp14:anchorId="6CC727A1" wp14:editId="40CCABA4">
            <wp:extent cx="2522125" cy="1866900"/>
            <wp:effectExtent l="0" t="0" r="0" b="0"/>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15"/>
                    <a:stretch>
                      <a:fillRect/>
                    </a:stretch>
                  </pic:blipFill>
                  <pic:spPr>
                    <a:xfrm>
                      <a:off x="0" y="0"/>
                      <a:ext cx="2544585" cy="1883525"/>
                    </a:xfrm>
                    <a:prstGeom prst="rect">
                      <a:avLst/>
                    </a:prstGeom>
                  </pic:spPr>
                </pic:pic>
              </a:graphicData>
            </a:graphic>
          </wp:inline>
        </w:drawing>
      </w:r>
    </w:p>
    <w:p w14:paraId="0FCA2D11" w14:textId="7D0A2EE0" w:rsidR="00D82D44" w:rsidRDefault="00D82D44" w:rsidP="00D82D44">
      <w:pPr>
        <w:pStyle w:val="FigureCaption"/>
        <w:jc w:val="both"/>
        <w:rPr>
          <w:lang w:eastAsia="ja-JP"/>
        </w:rPr>
      </w:pPr>
      <w:r w:rsidRPr="00D82D44">
        <w:rPr>
          <w:rStyle w:val="Label"/>
        </w:rPr>
        <w:t>Figure 1:</w:t>
      </w:r>
      <w:r w:rsidRPr="00D82D44">
        <w:rPr>
          <w:lang w:eastAsia="ja-JP"/>
        </w:rPr>
        <w:t xml:space="preserve"> </w:t>
      </w:r>
      <w:r w:rsidR="00E10CCF" w:rsidRPr="00E10CCF">
        <w:rPr>
          <w:lang w:eastAsia="ja-JP"/>
        </w:rPr>
        <w:t xml:space="preserve">Show </w:t>
      </w:r>
      <w:r w:rsidR="00E10CCF">
        <w:rPr>
          <w:lang w:eastAsia="ja-JP"/>
        </w:rPr>
        <w:t>crosshair</w:t>
      </w:r>
      <w:r w:rsidR="00E10CCF" w:rsidRPr="00E10CCF">
        <w:rPr>
          <w:lang w:eastAsia="ja-JP"/>
        </w:rPr>
        <w:t xml:space="preserve"> when objects cannot interact</w:t>
      </w:r>
      <w:r w:rsidR="00E10CCF">
        <w:rPr>
          <w:lang w:eastAsia="ja-JP"/>
        </w:rPr>
        <w:t>.</w:t>
      </w:r>
    </w:p>
    <w:p w14:paraId="776075A7" w14:textId="5DC5A128" w:rsidR="00DA0265" w:rsidRPr="00D82D44" w:rsidRDefault="005B1F0C" w:rsidP="00DA0265">
      <w:pPr>
        <w:pStyle w:val="Image"/>
        <w:rPr>
          <w:lang w:eastAsia="zh-CN"/>
        </w:rPr>
      </w:pPr>
      <w:r>
        <w:rPr>
          <w:noProof/>
          <w:lang w:eastAsia="zh-CN"/>
        </w:rPr>
        <w:drawing>
          <wp:inline distT="0" distB="0" distL="0" distR="0" wp14:anchorId="01C47538" wp14:editId="76C4C3B6">
            <wp:extent cx="2514600" cy="1858184"/>
            <wp:effectExtent l="0" t="0" r="0" b="0"/>
            <wp:docPr id="4" name="Picture 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10;&#10;Description automatically generated"/>
                    <pic:cNvPicPr/>
                  </pic:nvPicPr>
                  <pic:blipFill>
                    <a:blip r:embed="rId16"/>
                    <a:stretch>
                      <a:fillRect/>
                    </a:stretch>
                  </pic:blipFill>
                  <pic:spPr>
                    <a:xfrm>
                      <a:off x="0" y="0"/>
                      <a:ext cx="2532734" cy="1871584"/>
                    </a:xfrm>
                    <a:prstGeom prst="rect">
                      <a:avLst/>
                    </a:prstGeom>
                  </pic:spPr>
                </pic:pic>
              </a:graphicData>
            </a:graphic>
          </wp:inline>
        </w:drawing>
      </w:r>
    </w:p>
    <w:p w14:paraId="4A8E79A2" w14:textId="384F7680" w:rsidR="00DA0265" w:rsidRDefault="00DA0265" w:rsidP="00DA0265">
      <w:pPr>
        <w:pStyle w:val="FigureCaption"/>
        <w:jc w:val="both"/>
        <w:rPr>
          <w:lang w:eastAsia="ja-JP"/>
        </w:rPr>
      </w:pPr>
      <w:r w:rsidRPr="00D82D44">
        <w:rPr>
          <w:rStyle w:val="Label"/>
        </w:rPr>
        <w:t xml:space="preserve">Figure </w:t>
      </w:r>
      <w:r>
        <w:rPr>
          <w:rStyle w:val="Label"/>
        </w:rPr>
        <w:t>2</w:t>
      </w:r>
      <w:r w:rsidRPr="00D82D44">
        <w:rPr>
          <w:rStyle w:val="Label"/>
        </w:rPr>
        <w:t>:</w:t>
      </w:r>
      <w:r w:rsidRPr="00D82D44">
        <w:rPr>
          <w:lang w:eastAsia="ja-JP"/>
        </w:rPr>
        <w:t xml:space="preserve"> </w:t>
      </w:r>
      <w:r w:rsidRPr="00E10CCF">
        <w:rPr>
          <w:lang w:eastAsia="ja-JP"/>
        </w:rPr>
        <w:t xml:space="preserve">Show </w:t>
      </w:r>
      <w:r>
        <w:rPr>
          <w:lang w:eastAsia="ja-JP"/>
        </w:rPr>
        <w:t>cursor</w:t>
      </w:r>
      <w:r w:rsidRPr="00E10CCF">
        <w:rPr>
          <w:lang w:eastAsia="ja-JP"/>
        </w:rPr>
        <w:t xml:space="preserve"> when objects can</w:t>
      </w:r>
      <w:r>
        <w:rPr>
          <w:lang w:eastAsia="ja-JP"/>
        </w:rPr>
        <w:t xml:space="preserve"> </w:t>
      </w:r>
      <w:r w:rsidRPr="00E10CCF">
        <w:rPr>
          <w:lang w:eastAsia="ja-JP"/>
        </w:rPr>
        <w:t>interact</w:t>
      </w:r>
      <w:r>
        <w:rPr>
          <w:lang w:eastAsia="ja-JP"/>
        </w:rPr>
        <w:t>.</w:t>
      </w:r>
    </w:p>
    <w:p w14:paraId="21674759" w14:textId="0CD36728" w:rsidR="002B23C5" w:rsidRDefault="009666BC" w:rsidP="00CC2E13">
      <w:pPr>
        <w:pStyle w:val="Para"/>
      </w:pPr>
      <w:r w:rsidRPr="009666BC">
        <w:t xml:space="preserve">When the tap is on, the player will hear the water running sound, if the tap is on for too long, there will be a special warning sound to remind the player of water waste. Meanwhile, the player will also hear the </w:t>
      </w:r>
      <w:r>
        <w:t xml:space="preserve">character </w:t>
      </w:r>
      <w:r w:rsidRPr="009666BC">
        <w:t>walking and jumping sounds, which make the game more realistic</w:t>
      </w:r>
      <w:r w:rsidR="00525CEA">
        <w:t>.</w:t>
      </w:r>
    </w:p>
    <w:p w14:paraId="53BD0788" w14:textId="69F7AF10" w:rsidR="007F6543" w:rsidRDefault="007F6543" w:rsidP="007F6543">
      <w:pPr>
        <w:pStyle w:val="Para"/>
        <w:rPr>
          <w:i/>
          <w:iCs/>
        </w:rPr>
      </w:pPr>
      <w:r>
        <w:rPr>
          <w:i/>
          <w:iCs/>
        </w:rPr>
        <w:t>3</w:t>
      </w:r>
      <w:r w:rsidRPr="00761A17">
        <w:rPr>
          <w:i/>
          <w:iCs/>
        </w:rPr>
        <w:t>.</w:t>
      </w:r>
      <w:r>
        <w:rPr>
          <w:i/>
          <w:iCs/>
        </w:rPr>
        <w:t>2</w:t>
      </w:r>
      <w:r w:rsidRPr="00761A17">
        <w:rPr>
          <w:i/>
          <w:iCs/>
        </w:rPr>
        <w:t>.</w:t>
      </w:r>
      <w:r>
        <w:rPr>
          <w:rStyle w:val="Label"/>
          <w:rFonts w:cs="Linux Libertine"/>
          <w:i/>
          <w:iCs/>
        </w:rPr>
        <w:t>7</w:t>
      </w:r>
      <w:r w:rsidRPr="00761A17">
        <w:rPr>
          <w:rStyle w:val="Label"/>
          <w:rFonts w:cs="Linux Libertine"/>
          <w:i/>
          <w:iCs/>
        </w:rPr>
        <w:t xml:space="preserve"> </w:t>
      </w:r>
      <w:r w:rsidRPr="00761A17">
        <w:rPr>
          <w:i/>
          <w:iCs/>
        </w:rPr>
        <w:t xml:space="preserve"> </w:t>
      </w:r>
      <w:r>
        <w:rPr>
          <w:i/>
          <w:iCs/>
        </w:rPr>
        <w:t>Game controls</w:t>
      </w:r>
    </w:p>
    <w:p w14:paraId="0D7D0518" w14:textId="5F0EF003" w:rsidR="007F6543" w:rsidRDefault="00042001" w:rsidP="007F6543">
      <w:pPr>
        <w:pStyle w:val="Para"/>
        <w:numPr>
          <w:ilvl w:val="0"/>
          <w:numId w:val="26"/>
        </w:numPr>
        <w:rPr>
          <w:lang w:val="en-GB" w:eastAsia="it-IT"/>
        </w:rPr>
      </w:pPr>
      <w:r w:rsidRPr="00042001">
        <w:rPr>
          <w:lang w:val="en-GB" w:eastAsia="it-IT"/>
        </w:rPr>
        <w:t>Control the player's view with the mouse</w:t>
      </w:r>
      <w:r w:rsidR="007F6543">
        <w:rPr>
          <w:lang w:val="en-GB" w:eastAsia="it-IT"/>
        </w:rPr>
        <w:t xml:space="preserve">. </w:t>
      </w:r>
    </w:p>
    <w:p w14:paraId="10392058" w14:textId="6FF025D2" w:rsidR="007F6543" w:rsidRDefault="00FA6192" w:rsidP="007F6543">
      <w:pPr>
        <w:pStyle w:val="Para"/>
        <w:numPr>
          <w:ilvl w:val="0"/>
          <w:numId w:val="26"/>
        </w:numPr>
        <w:rPr>
          <w:lang w:val="en-GB" w:eastAsia="it-IT"/>
        </w:rPr>
      </w:pPr>
      <w:r>
        <w:rPr>
          <w:lang w:val="en-GB" w:eastAsia="it-IT"/>
        </w:rPr>
        <w:t>Walk</w:t>
      </w:r>
      <w:r w:rsidR="004C0AF5">
        <w:rPr>
          <w:lang w:val="en-GB" w:eastAsia="it-IT"/>
        </w:rPr>
        <w:t xml:space="preserve"> </w:t>
      </w:r>
      <w:r>
        <w:rPr>
          <w:lang w:val="en-GB" w:eastAsia="it-IT"/>
        </w:rPr>
        <w:t>with WASD</w:t>
      </w:r>
      <w:r w:rsidR="007F6543">
        <w:rPr>
          <w:lang w:val="en-GB" w:eastAsia="it-IT"/>
        </w:rPr>
        <w:t xml:space="preserve">. </w:t>
      </w:r>
    </w:p>
    <w:p w14:paraId="7A9A9367" w14:textId="24C43BC0" w:rsidR="007F6543" w:rsidRDefault="00FA6192" w:rsidP="007F6543">
      <w:pPr>
        <w:pStyle w:val="Para"/>
        <w:numPr>
          <w:ilvl w:val="0"/>
          <w:numId w:val="26"/>
        </w:numPr>
        <w:rPr>
          <w:lang w:val="en-GB" w:eastAsia="it-IT"/>
        </w:rPr>
      </w:pPr>
      <w:r>
        <w:rPr>
          <w:lang w:val="en-GB" w:eastAsia="it-IT"/>
        </w:rPr>
        <w:lastRenderedPageBreak/>
        <w:t>Jump with SPACE</w:t>
      </w:r>
      <w:r w:rsidR="007F6543">
        <w:rPr>
          <w:lang w:val="en-GB" w:eastAsia="it-IT"/>
        </w:rPr>
        <w:t>.</w:t>
      </w:r>
    </w:p>
    <w:p w14:paraId="25290F4C" w14:textId="479143BB" w:rsidR="007F6543" w:rsidRDefault="00FA6192" w:rsidP="00FA6192">
      <w:pPr>
        <w:pStyle w:val="Para"/>
        <w:numPr>
          <w:ilvl w:val="0"/>
          <w:numId w:val="26"/>
        </w:numPr>
        <w:rPr>
          <w:lang w:val="en-GB" w:eastAsia="it-IT"/>
        </w:rPr>
      </w:pPr>
      <w:r>
        <w:rPr>
          <w:lang w:val="en-GB" w:eastAsia="it-IT"/>
        </w:rPr>
        <w:t>Run with Shift.</w:t>
      </w:r>
    </w:p>
    <w:p w14:paraId="2AE02CA9" w14:textId="4CAD31E2" w:rsidR="005466D8" w:rsidRPr="00FA6192" w:rsidRDefault="005466D8" w:rsidP="00FA6192">
      <w:pPr>
        <w:pStyle w:val="Para"/>
        <w:numPr>
          <w:ilvl w:val="0"/>
          <w:numId w:val="26"/>
        </w:numPr>
        <w:rPr>
          <w:lang w:val="en-GB" w:eastAsia="it-IT"/>
        </w:rPr>
      </w:pPr>
      <w:r w:rsidRPr="005466D8">
        <w:rPr>
          <w:lang w:val="en-GB" w:eastAsia="it-IT"/>
        </w:rPr>
        <w:t>Click the left mouse button to interact</w:t>
      </w:r>
      <w:r>
        <w:rPr>
          <w:lang w:val="en-GB" w:eastAsia="it-IT"/>
        </w:rPr>
        <w:t xml:space="preserve"> with game objects.</w:t>
      </w:r>
    </w:p>
    <w:p w14:paraId="660AAF06" w14:textId="04A899AA" w:rsidR="00596ED1" w:rsidRPr="00454972" w:rsidRDefault="00596ED1" w:rsidP="00596ED1">
      <w:pPr>
        <w:pStyle w:val="Head1"/>
        <w:spacing w:before="380"/>
      </w:pPr>
      <w:r>
        <w:rPr>
          <w:rStyle w:val="Label"/>
        </w:rPr>
        <w:t>4</w:t>
      </w:r>
      <w:r w:rsidRPr="00454972">
        <w:t> </w:t>
      </w:r>
      <w:r>
        <w:t>Project Plan</w:t>
      </w:r>
    </w:p>
    <w:p w14:paraId="532A01A1" w14:textId="192D12AE" w:rsidR="00E37125" w:rsidRDefault="00596ED1" w:rsidP="00FD50B8">
      <w:pPr>
        <w:pStyle w:val="Para"/>
        <w:rPr>
          <w14:ligatures w14:val="standard"/>
        </w:rPr>
      </w:pPr>
      <w:r w:rsidRPr="0080762F">
        <w:rPr>
          <w:lang w:eastAsia="it-IT"/>
        </w:rPr>
        <w:t xml:space="preserve">In </w:t>
      </w:r>
      <w:r w:rsidR="00983152">
        <w:rPr>
          <w:lang w:eastAsia="it-IT"/>
        </w:rPr>
        <w:t xml:space="preserve">order to </w:t>
      </w:r>
      <w:r w:rsidR="00AA432C">
        <w:rPr>
          <w:lang w:eastAsia="it-IT"/>
        </w:rPr>
        <w:t>make</w:t>
      </w:r>
      <w:r w:rsidR="00983152">
        <w:rPr>
          <w:lang w:eastAsia="it-IT"/>
        </w:rPr>
        <w:t xml:space="preserve"> </w:t>
      </w:r>
      <w:r w:rsidR="004D7D26">
        <w:rPr>
          <w:lang w:eastAsia="it-IT"/>
        </w:rPr>
        <w:t xml:space="preserve">the </w:t>
      </w:r>
      <w:r w:rsidR="00B1127C">
        <w:rPr>
          <w:lang w:eastAsia="it-IT"/>
        </w:rPr>
        <w:t>Educational Game for Water Conservation</w:t>
      </w:r>
      <w:r w:rsidR="004D7D26">
        <w:rPr>
          <w:lang w:eastAsia="it-IT"/>
        </w:rPr>
        <w:t xml:space="preserve">, </w:t>
      </w:r>
      <w:r w:rsidR="00EA6A7F">
        <w:rPr>
          <w:lang w:eastAsia="it-IT"/>
        </w:rPr>
        <w:t>there are a number of things that need to be done.</w:t>
      </w:r>
      <w:r w:rsidR="00392FE8">
        <w:rPr>
          <w:lang w:eastAsia="it-IT"/>
        </w:rPr>
        <w:t xml:space="preserve"> </w:t>
      </w:r>
      <w:r w:rsidR="00BE1DE7">
        <w:rPr>
          <w:lang w:eastAsia="it-IT"/>
        </w:rPr>
        <w:t xml:space="preserve">In </w:t>
      </w:r>
      <w:r w:rsidR="00F33DE6">
        <w:rPr>
          <w:lang w:eastAsia="it-IT"/>
        </w:rPr>
        <w:t xml:space="preserve">the </w:t>
      </w:r>
      <w:r w:rsidR="00BE1DE7">
        <w:rPr>
          <w:lang w:eastAsia="it-IT"/>
        </w:rPr>
        <w:t>current stage, some of them have already finished</w:t>
      </w:r>
      <w:r w:rsidR="00392297">
        <w:rPr>
          <w:lang w:eastAsia="it-IT"/>
        </w:rPr>
        <w:t>.</w:t>
      </w:r>
      <w:r w:rsidR="00F06A1B">
        <w:rPr>
          <w:lang w:eastAsia="it-IT"/>
        </w:rPr>
        <w:t xml:space="preserve"> However, there are still a lot more left</w:t>
      </w:r>
      <w:r w:rsidR="009F1491">
        <w:rPr>
          <w:lang w:eastAsia="it-IT"/>
        </w:rPr>
        <w:t xml:space="preserve">. </w:t>
      </w:r>
      <w:r w:rsidR="009E1F4B">
        <w:rPr>
          <w:lang w:eastAsia="it-IT"/>
        </w:rPr>
        <w:t xml:space="preserve">The </w:t>
      </w:r>
      <w:r w:rsidR="009E1F4B" w:rsidRPr="00D06A65">
        <w:rPr>
          <w:b/>
          <w:bCs/>
          <w:lang w:eastAsia="it-IT"/>
        </w:rPr>
        <w:t xml:space="preserve">finished </w:t>
      </w:r>
      <w:r w:rsidR="00FC0380" w:rsidRPr="00D06A65">
        <w:rPr>
          <w:b/>
          <w:bCs/>
          <w:lang w:eastAsia="it-IT"/>
        </w:rPr>
        <w:t>objectives</w:t>
      </w:r>
      <w:r w:rsidR="00FC0380">
        <w:rPr>
          <w:lang w:eastAsia="it-IT"/>
        </w:rPr>
        <w:t xml:space="preserve"> list contains all the things that I have finished, </w:t>
      </w:r>
      <w:r w:rsidR="00732ED5">
        <w:rPr>
          <w:lang w:eastAsia="it-IT"/>
        </w:rPr>
        <w:t xml:space="preserve">the </w:t>
      </w:r>
      <w:r w:rsidR="00FC0380" w:rsidRPr="00D06A65">
        <w:rPr>
          <w:b/>
          <w:bCs/>
          <w:lang w:eastAsia="it-IT"/>
        </w:rPr>
        <w:t>things to</w:t>
      </w:r>
      <w:r w:rsidR="00732ED5">
        <w:rPr>
          <w:b/>
          <w:bCs/>
          <w:lang w:eastAsia="it-IT"/>
        </w:rPr>
        <w:t xml:space="preserve"> </w:t>
      </w:r>
      <w:r w:rsidR="00FC0380" w:rsidRPr="00D06A65">
        <w:rPr>
          <w:b/>
          <w:bCs/>
          <w:lang w:eastAsia="it-IT"/>
        </w:rPr>
        <w:t>do</w:t>
      </w:r>
      <w:r w:rsidR="00FC0380">
        <w:rPr>
          <w:lang w:eastAsia="it-IT"/>
        </w:rPr>
        <w:t xml:space="preserve"> </w:t>
      </w:r>
      <w:r w:rsidR="00D06A65">
        <w:rPr>
          <w:lang w:eastAsia="it-IT"/>
        </w:rPr>
        <w:t xml:space="preserve">list contains the things </w:t>
      </w:r>
      <w:r w:rsidR="00C81D52">
        <w:rPr>
          <w:lang w:eastAsia="it-IT"/>
        </w:rPr>
        <w:t xml:space="preserve">in-progress and the things </w:t>
      </w:r>
      <w:r w:rsidR="00D06A65">
        <w:rPr>
          <w:lang w:eastAsia="it-IT"/>
        </w:rPr>
        <w:t xml:space="preserve">that </w:t>
      </w:r>
      <w:r w:rsidR="00295EC0">
        <w:rPr>
          <w:lang w:eastAsia="it-IT"/>
        </w:rPr>
        <w:t>clearly need to be done in the future.</w:t>
      </w:r>
      <w:r w:rsidR="00613272">
        <w:rPr>
          <w:lang w:eastAsia="it-IT"/>
        </w:rPr>
        <w:t xml:space="preserve"> </w:t>
      </w:r>
      <w:r w:rsidR="008A79F5">
        <w:rPr>
          <w:lang w:eastAsia="it-IT"/>
        </w:rPr>
        <w:t xml:space="preserve">Throughout the lifetime </w:t>
      </w:r>
      <w:r w:rsidR="00D053D6">
        <w:rPr>
          <w:lang w:eastAsia="it-IT"/>
        </w:rPr>
        <w:t>of</w:t>
      </w:r>
      <w:r w:rsidR="007E79C6">
        <w:rPr>
          <w:lang w:eastAsia="it-IT"/>
        </w:rPr>
        <w:t xml:space="preserve"> this project, more thing</w:t>
      </w:r>
      <w:r w:rsidR="00357043">
        <w:rPr>
          <w:lang w:eastAsia="it-IT"/>
        </w:rPr>
        <w:t>s</w:t>
      </w:r>
      <w:r w:rsidR="007E79C6">
        <w:rPr>
          <w:lang w:eastAsia="it-IT"/>
        </w:rPr>
        <w:t xml:space="preserve"> might be added to </w:t>
      </w:r>
      <w:r w:rsidR="00357043" w:rsidRPr="00D06A65">
        <w:rPr>
          <w:b/>
          <w:bCs/>
          <w:lang w:eastAsia="it-IT"/>
        </w:rPr>
        <w:t>things to</w:t>
      </w:r>
      <w:r w:rsidR="00357043">
        <w:rPr>
          <w:b/>
          <w:bCs/>
          <w:lang w:eastAsia="it-IT"/>
        </w:rPr>
        <w:t xml:space="preserve"> </w:t>
      </w:r>
      <w:r w:rsidR="00357043" w:rsidRPr="00D06A65">
        <w:rPr>
          <w:b/>
          <w:bCs/>
          <w:lang w:eastAsia="it-IT"/>
        </w:rPr>
        <w:t>do</w:t>
      </w:r>
      <w:r w:rsidR="00357043">
        <w:rPr>
          <w:lang w:eastAsia="it-IT"/>
        </w:rPr>
        <w:t xml:space="preserve"> list.</w:t>
      </w:r>
    </w:p>
    <w:p w14:paraId="554FD603" w14:textId="79C9F53F" w:rsidR="002B09F1" w:rsidRPr="009418A9" w:rsidRDefault="002B09F1" w:rsidP="002B09F1">
      <w:pPr>
        <w:pStyle w:val="Head2"/>
        <w:rPr>
          <w:lang w:val="en-GB"/>
        </w:rPr>
      </w:pPr>
      <w:r>
        <w:rPr>
          <w:rStyle w:val="Label"/>
          <w:lang w:val="en-GB"/>
        </w:rPr>
        <w:t>4</w:t>
      </w:r>
      <w:r w:rsidRPr="002B09F1">
        <w:rPr>
          <w:rStyle w:val="Label"/>
          <w:lang w:val="en-GB"/>
        </w:rPr>
        <w:t>.1</w:t>
      </w:r>
      <w:r w:rsidRPr="00143A39">
        <w:t> </w:t>
      </w:r>
      <w:r>
        <w:rPr>
          <w:lang w:val="en-GB"/>
        </w:rPr>
        <w:t xml:space="preserve">Finished </w:t>
      </w:r>
      <w:r w:rsidR="00500F6F">
        <w:rPr>
          <w:lang w:val="en-GB"/>
        </w:rPr>
        <w:t>Objectives</w:t>
      </w:r>
    </w:p>
    <w:p w14:paraId="016A8E0E" w14:textId="45E895FA" w:rsidR="00E37125" w:rsidRDefault="00BF798D" w:rsidP="00911A5F">
      <w:pPr>
        <w:pStyle w:val="Para"/>
        <w:numPr>
          <w:ilvl w:val="0"/>
          <w:numId w:val="22"/>
        </w:numPr>
      </w:pPr>
      <w:r>
        <w:t xml:space="preserve">Research </w:t>
      </w:r>
      <w:r w:rsidR="00C91744">
        <w:t xml:space="preserve">and learn </w:t>
      </w:r>
      <w:r>
        <w:t>about Water Conservation</w:t>
      </w:r>
    </w:p>
    <w:p w14:paraId="0DC77C53" w14:textId="521BD969" w:rsidR="009615B1" w:rsidRDefault="009615B1" w:rsidP="00911A5F">
      <w:pPr>
        <w:pStyle w:val="Para"/>
        <w:numPr>
          <w:ilvl w:val="0"/>
          <w:numId w:val="22"/>
        </w:numPr>
      </w:pPr>
      <w:r>
        <w:t>Research on Educational Games</w:t>
      </w:r>
    </w:p>
    <w:p w14:paraId="11707A0C" w14:textId="65F4E5FB" w:rsidR="009B2E17" w:rsidRDefault="009B2E17" w:rsidP="00911A5F">
      <w:pPr>
        <w:pStyle w:val="Para"/>
        <w:numPr>
          <w:ilvl w:val="0"/>
          <w:numId w:val="22"/>
        </w:numPr>
      </w:pPr>
      <w:r>
        <w:t>Learn Unity</w:t>
      </w:r>
      <w:r w:rsidR="00A43ACD">
        <w:t xml:space="preserve"> </w:t>
      </w:r>
      <w:r>
        <w:t>3D</w:t>
      </w:r>
    </w:p>
    <w:p w14:paraId="289749A7" w14:textId="69E56558" w:rsidR="00102FBA" w:rsidRDefault="00CF0B76" w:rsidP="00911A5F">
      <w:pPr>
        <w:pStyle w:val="Para"/>
        <w:numPr>
          <w:ilvl w:val="0"/>
          <w:numId w:val="22"/>
        </w:numPr>
      </w:pPr>
      <w:r>
        <w:t>Design the basic game flow</w:t>
      </w:r>
    </w:p>
    <w:p w14:paraId="3FDF3E18" w14:textId="6F2B29F1" w:rsidR="00BB4B09" w:rsidRDefault="00BB4B09" w:rsidP="00911A5F">
      <w:pPr>
        <w:pStyle w:val="Para"/>
        <w:numPr>
          <w:ilvl w:val="0"/>
          <w:numId w:val="22"/>
        </w:numPr>
      </w:pPr>
      <w:r>
        <w:t>Create the project in Unity</w:t>
      </w:r>
      <w:r w:rsidR="00A43ACD">
        <w:t xml:space="preserve"> </w:t>
      </w:r>
      <w:r>
        <w:t>3D</w:t>
      </w:r>
    </w:p>
    <w:p w14:paraId="224A439F" w14:textId="07F50CED" w:rsidR="00925301" w:rsidRDefault="00BB4B09" w:rsidP="00911A5F">
      <w:pPr>
        <w:pStyle w:val="Para"/>
        <w:numPr>
          <w:ilvl w:val="0"/>
          <w:numId w:val="22"/>
        </w:numPr>
      </w:pPr>
      <w:r>
        <w:t xml:space="preserve">Create </w:t>
      </w:r>
      <w:r w:rsidR="004D19EF">
        <w:t xml:space="preserve">a </w:t>
      </w:r>
      <w:r>
        <w:t>general men</w:t>
      </w:r>
      <w:r w:rsidR="00925301">
        <w:t>u</w:t>
      </w:r>
    </w:p>
    <w:p w14:paraId="26474E98" w14:textId="77777777" w:rsidR="004559E0" w:rsidRDefault="000A63AB" w:rsidP="00911A5F">
      <w:pPr>
        <w:pStyle w:val="Para"/>
        <w:numPr>
          <w:ilvl w:val="0"/>
          <w:numId w:val="22"/>
        </w:numPr>
      </w:pPr>
      <w:r>
        <w:t>Create a FPS controller</w:t>
      </w:r>
    </w:p>
    <w:p w14:paraId="41835B08" w14:textId="7F27A985" w:rsidR="00925301" w:rsidRDefault="00925301" w:rsidP="00911A5F">
      <w:pPr>
        <w:pStyle w:val="Para"/>
        <w:numPr>
          <w:ilvl w:val="0"/>
          <w:numId w:val="22"/>
        </w:numPr>
      </w:pPr>
      <w:r>
        <w:t xml:space="preserve">Find suitable </w:t>
      </w:r>
      <w:r w:rsidRPr="00925301">
        <w:t>Unity</w:t>
      </w:r>
      <w:r w:rsidR="00A43ACD">
        <w:t xml:space="preserve"> </w:t>
      </w:r>
      <w:r w:rsidRPr="00925301">
        <w:t>3D</w:t>
      </w:r>
      <w:r>
        <w:t xml:space="preserve"> assets</w:t>
      </w:r>
    </w:p>
    <w:p w14:paraId="070E3025" w14:textId="6F8BEBD9" w:rsidR="009B2E17" w:rsidRDefault="00AD45EE" w:rsidP="00911A5F">
      <w:pPr>
        <w:pStyle w:val="Para"/>
        <w:numPr>
          <w:ilvl w:val="0"/>
          <w:numId w:val="22"/>
        </w:numPr>
      </w:pPr>
      <w:r>
        <w:t>Build the basic main scene</w:t>
      </w:r>
    </w:p>
    <w:p w14:paraId="65E3E8D4" w14:textId="1FD87682" w:rsidR="00637DF8" w:rsidRDefault="00637DF8" w:rsidP="00911A5F">
      <w:pPr>
        <w:pStyle w:val="Para"/>
        <w:numPr>
          <w:ilvl w:val="0"/>
          <w:numId w:val="22"/>
        </w:numPr>
      </w:pPr>
      <w:r>
        <w:t xml:space="preserve">Add </w:t>
      </w:r>
      <w:r w:rsidR="00DA79F2">
        <w:t xml:space="preserve">necessary </w:t>
      </w:r>
      <w:r>
        <w:t>objects in the scene</w:t>
      </w:r>
    </w:p>
    <w:p w14:paraId="4E471DDC" w14:textId="087B13A8" w:rsidR="00E719E5" w:rsidRDefault="00C75ED2" w:rsidP="00911A5F">
      <w:pPr>
        <w:pStyle w:val="Para"/>
        <w:numPr>
          <w:ilvl w:val="0"/>
          <w:numId w:val="22"/>
        </w:numPr>
      </w:pPr>
      <w:r>
        <w:t xml:space="preserve">Create crosshair and cursor </w:t>
      </w:r>
    </w:p>
    <w:p w14:paraId="67DC9F88" w14:textId="59BD36E9" w:rsidR="0024633D" w:rsidRDefault="0024633D" w:rsidP="00911A5F">
      <w:pPr>
        <w:pStyle w:val="Para"/>
        <w:numPr>
          <w:ilvl w:val="0"/>
          <w:numId w:val="22"/>
        </w:numPr>
      </w:pPr>
      <w:r w:rsidRPr="0024633D">
        <w:t>Replace the crosshair of interactable object</w:t>
      </w:r>
      <w:r>
        <w:t>s</w:t>
      </w:r>
      <w:r w:rsidRPr="0024633D">
        <w:t xml:space="preserve"> with the cursor</w:t>
      </w:r>
    </w:p>
    <w:p w14:paraId="00A5549B" w14:textId="1DDEA4E0" w:rsidR="0024633D" w:rsidRDefault="002014EC" w:rsidP="00911A5F">
      <w:pPr>
        <w:pStyle w:val="Para"/>
        <w:numPr>
          <w:ilvl w:val="0"/>
          <w:numId w:val="22"/>
        </w:numPr>
      </w:pPr>
      <w:r w:rsidRPr="002014EC">
        <w:t>Create dynamic water drops</w:t>
      </w:r>
    </w:p>
    <w:p w14:paraId="64A24D73" w14:textId="04484DF2" w:rsidR="00BB4B09" w:rsidRDefault="00761B5C" w:rsidP="00911A5F">
      <w:pPr>
        <w:pStyle w:val="Para"/>
        <w:numPr>
          <w:ilvl w:val="0"/>
          <w:numId w:val="22"/>
        </w:numPr>
      </w:pPr>
      <w:r>
        <w:t>Start adding</w:t>
      </w:r>
      <w:r w:rsidR="00B47F55">
        <w:t xml:space="preserve"> interaction with </w:t>
      </w:r>
      <w:r w:rsidR="00A72884">
        <w:t>game objects</w:t>
      </w:r>
    </w:p>
    <w:p w14:paraId="64E2F7E1" w14:textId="00C08F1D" w:rsidR="00170556" w:rsidRPr="00500F6F" w:rsidRDefault="00170556" w:rsidP="00911A5F">
      <w:pPr>
        <w:pStyle w:val="Para"/>
        <w:numPr>
          <w:ilvl w:val="0"/>
          <w:numId w:val="22"/>
        </w:numPr>
      </w:pPr>
      <w:r>
        <w:t>Add light sources to lamps</w:t>
      </w:r>
    </w:p>
    <w:p w14:paraId="760A48CF" w14:textId="5E27A5AB" w:rsidR="00500F6F" w:rsidRPr="009418A9" w:rsidRDefault="00500F6F" w:rsidP="00500F6F">
      <w:pPr>
        <w:pStyle w:val="Head2"/>
        <w:rPr>
          <w:lang w:val="en-GB"/>
        </w:rPr>
      </w:pPr>
      <w:r>
        <w:rPr>
          <w:rStyle w:val="Label"/>
          <w:lang w:val="en-GB"/>
        </w:rPr>
        <w:t>4</w:t>
      </w:r>
      <w:r w:rsidRPr="009418A9">
        <w:rPr>
          <w:rStyle w:val="Label"/>
          <w:lang w:val="en-GB"/>
        </w:rPr>
        <w:t>.2</w:t>
      </w:r>
      <w:r w:rsidRPr="00143A39">
        <w:t> </w:t>
      </w:r>
      <w:r>
        <w:rPr>
          <w:lang w:val="en-GB"/>
        </w:rPr>
        <w:t>Things to</w:t>
      </w:r>
      <w:r w:rsidR="00732ED5">
        <w:rPr>
          <w:lang w:val="en-GB"/>
        </w:rPr>
        <w:t xml:space="preserve"> </w:t>
      </w:r>
      <w:r>
        <w:rPr>
          <w:lang w:val="en-GB"/>
        </w:rPr>
        <w:t>do</w:t>
      </w:r>
    </w:p>
    <w:p w14:paraId="743DDB6F" w14:textId="70767A0F" w:rsidR="00F70AB5" w:rsidRDefault="00862F39" w:rsidP="00911A5F">
      <w:pPr>
        <w:pStyle w:val="Para"/>
        <w:numPr>
          <w:ilvl w:val="0"/>
          <w:numId w:val="23"/>
        </w:numPr>
      </w:pPr>
      <w:r>
        <w:t>Add the lighting effect of day and night</w:t>
      </w:r>
    </w:p>
    <w:p w14:paraId="3BF1C7FF" w14:textId="02724140" w:rsidR="008814BC" w:rsidRPr="00516F8C" w:rsidRDefault="008814BC" w:rsidP="00911A5F">
      <w:pPr>
        <w:pStyle w:val="Para"/>
        <w:numPr>
          <w:ilvl w:val="0"/>
          <w:numId w:val="23"/>
        </w:numPr>
      </w:pPr>
      <w:r>
        <w:t xml:space="preserve">Add open-door/close-door script and animation </w:t>
      </w:r>
    </w:p>
    <w:p w14:paraId="549E5E5E" w14:textId="2082FBD7" w:rsidR="008814BC" w:rsidRDefault="00761B5C" w:rsidP="00911A5F">
      <w:pPr>
        <w:pStyle w:val="Para"/>
        <w:numPr>
          <w:ilvl w:val="0"/>
          <w:numId w:val="23"/>
        </w:numPr>
      </w:pPr>
      <w:r>
        <w:t xml:space="preserve">Complete the </w:t>
      </w:r>
      <w:r w:rsidR="008814BC">
        <w:t>interactions with all the necessary game objects</w:t>
      </w:r>
    </w:p>
    <w:p w14:paraId="5C043674" w14:textId="4030B8E9" w:rsidR="00A85553" w:rsidRDefault="00E462F0" w:rsidP="00911A5F">
      <w:pPr>
        <w:pStyle w:val="Para"/>
        <w:numPr>
          <w:ilvl w:val="0"/>
          <w:numId w:val="23"/>
        </w:numPr>
      </w:pPr>
      <w:r>
        <w:t>Add</w:t>
      </w:r>
      <w:r w:rsidR="00762189">
        <w:t xml:space="preserve"> </w:t>
      </w:r>
      <w:r w:rsidR="004050E6">
        <w:t xml:space="preserve">more </w:t>
      </w:r>
      <w:r w:rsidR="000223D8">
        <w:t xml:space="preserve">detailed </w:t>
      </w:r>
      <w:r w:rsidR="00762189">
        <w:t>game logic(aim and win condition)</w:t>
      </w:r>
    </w:p>
    <w:p w14:paraId="3AA2C747" w14:textId="1A786350" w:rsidR="00E6640E" w:rsidRDefault="00E6640E" w:rsidP="00911A5F">
      <w:pPr>
        <w:pStyle w:val="Para"/>
        <w:numPr>
          <w:ilvl w:val="0"/>
          <w:numId w:val="23"/>
        </w:numPr>
      </w:pPr>
      <w:r>
        <w:t>Add audio</w:t>
      </w:r>
      <w:r w:rsidR="00632383">
        <w:t>(such as water stream sounds, open-door sound)</w:t>
      </w:r>
    </w:p>
    <w:p w14:paraId="1786B03C" w14:textId="6191A764" w:rsidR="004050E6" w:rsidRDefault="004050E6" w:rsidP="00911A5F">
      <w:pPr>
        <w:pStyle w:val="Para"/>
        <w:numPr>
          <w:ilvl w:val="0"/>
          <w:numId w:val="23"/>
        </w:numPr>
      </w:pPr>
      <w:r>
        <w:t>C</w:t>
      </w:r>
      <w:r w:rsidR="00170556">
        <w:t>omplete</w:t>
      </w:r>
      <w:r>
        <w:t xml:space="preserve"> in-game UI</w:t>
      </w:r>
    </w:p>
    <w:p w14:paraId="2BCF8032" w14:textId="5A9905A2" w:rsidR="001E3232" w:rsidRDefault="001E3232" w:rsidP="00911A5F">
      <w:pPr>
        <w:pStyle w:val="Para"/>
        <w:numPr>
          <w:ilvl w:val="0"/>
          <w:numId w:val="23"/>
        </w:numPr>
      </w:pPr>
      <w:r>
        <w:t>Add win/lose conditions</w:t>
      </w:r>
    </w:p>
    <w:p w14:paraId="60BB319E" w14:textId="24D12A40" w:rsidR="001A6C9F" w:rsidRDefault="001A6C9F" w:rsidP="00911A5F">
      <w:pPr>
        <w:pStyle w:val="Para"/>
        <w:numPr>
          <w:ilvl w:val="0"/>
          <w:numId w:val="23"/>
        </w:numPr>
      </w:pPr>
      <w:r>
        <w:t>Add an introduction of game to guide the players</w:t>
      </w:r>
    </w:p>
    <w:p w14:paraId="6B1790AF" w14:textId="5DA4887D" w:rsidR="004050E6" w:rsidRDefault="004050E6" w:rsidP="00911A5F">
      <w:pPr>
        <w:pStyle w:val="Para"/>
        <w:numPr>
          <w:ilvl w:val="0"/>
          <w:numId w:val="23"/>
        </w:numPr>
      </w:pPr>
      <w:r>
        <w:t>Add more advanced game mechanics</w:t>
      </w:r>
    </w:p>
    <w:p w14:paraId="0C151CA6" w14:textId="4FBFA82B" w:rsidR="00170556" w:rsidRDefault="00170556" w:rsidP="00911A5F">
      <w:pPr>
        <w:pStyle w:val="Para"/>
        <w:numPr>
          <w:ilvl w:val="0"/>
          <w:numId w:val="23"/>
        </w:numPr>
      </w:pPr>
      <w:r>
        <w:t>Finish an alpha build</w:t>
      </w:r>
    </w:p>
    <w:p w14:paraId="76E78928" w14:textId="75C41172" w:rsidR="00170556" w:rsidRDefault="00170556" w:rsidP="00911A5F">
      <w:pPr>
        <w:pStyle w:val="Para"/>
        <w:numPr>
          <w:ilvl w:val="0"/>
          <w:numId w:val="23"/>
        </w:numPr>
      </w:pPr>
      <w:r>
        <w:t>Play the game alpha build and polish it</w:t>
      </w:r>
    </w:p>
    <w:p w14:paraId="53D64354" w14:textId="65E782D3" w:rsidR="00632383" w:rsidRDefault="00170556" w:rsidP="00911A5F">
      <w:pPr>
        <w:pStyle w:val="Para"/>
        <w:numPr>
          <w:ilvl w:val="0"/>
          <w:numId w:val="23"/>
        </w:numPr>
      </w:pPr>
      <w:r>
        <w:t>Make the game cross-platform if time allowed</w:t>
      </w:r>
    </w:p>
    <w:p w14:paraId="14E8072C" w14:textId="299D6379" w:rsidR="00516F8C" w:rsidRPr="00454972" w:rsidRDefault="00516F8C" w:rsidP="00516F8C">
      <w:pPr>
        <w:pStyle w:val="Head1"/>
        <w:spacing w:before="380"/>
      </w:pPr>
      <w:r>
        <w:rPr>
          <w:rStyle w:val="Label"/>
        </w:rPr>
        <w:t>5</w:t>
      </w:r>
      <w:r w:rsidRPr="00454972">
        <w:t> </w:t>
      </w:r>
      <w:r>
        <w:t>Conclusion</w:t>
      </w:r>
    </w:p>
    <w:p w14:paraId="289C243D" w14:textId="76AF45F5" w:rsidR="00BD4267" w:rsidRDefault="008D4B1C" w:rsidP="00FD50B8">
      <w:pPr>
        <w:pStyle w:val="Para"/>
        <w:rPr>
          <w:lang w:eastAsia="it-IT"/>
        </w:rPr>
      </w:pPr>
      <w:r w:rsidRPr="008D4B1C">
        <w:rPr>
          <w:lang w:eastAsia="it-IT"/>
        </w:rPr>
        <w:t>It is clear that water is completely vital to everyone in this world. However, water scarcity has become a major issue. We should do everything we can to stop the water scarcity grow worse.</w:t>
      </w:r>
      <w:r w:rsidR="007E6B27">
        <w:rPr>
          <w:lang w:eastAsia="it-IT"/>
        </w:rPr>
        <w:t xml:space="preserve"> Using </w:t>
      </w:r>
      <w:r w:rsidR="009B211F">
        <w:rPr>
          <w:lang w:eastAsia="it-IT"/>
        </w:rPr>
        <w:t>an educational video</w:t>
      </w:r>
      <w:r w:rsidR="007E6B27">
        <w:rPr>
          <w:lang w:eastAsia="it-IT"/>
        </w:rPr>
        <w:t xml:space="preserve"> game to provide </w:t>
      </w:r>
      <w:r w:rsidR="009B211F">
        <w:rPr>
          <w:lang w:eastAsia="it-IT"/>
        </w:rPr>
        <w:t xml:space="preserve">a </w:t>
      </w:r>
      <w:r w:rsidR="007E6B27">
        <w:rPr>
          <w:lang w:eastAsia="it-IT"/>
        </w:rPr>
        <w:t>proper educat</w:t>
      </w:r>
      <w:r w:rsidR="009B211F">
        <w:rPr>
          <w:lang w:eastAsia="it-IT"/>
        </w:rPr>
        <w:t>ion</w:t>
      </w:r>
      <w:r w:rsidR="00E9163F">
        <w:rPr>
          <w:lang w:eastAsia="it-IT"/>
        </w:rPr>
        <w:t xml:space="preserve"> can h</w:t>
      </w:r>
      <w:r w:rsidR="00881C41">
        <w:rPr>
          <w:lang w:eastAsia="it-IT"/>
        </w:rPr>
        <w:t>ave a</w:t>
      </w:r>
      <w:r w:rsidR="0081423D">
        <w:rPr>
          <w:lang w:eastAsia="it-IT"/>
        </w:rPr>
        <w:t xml:space="preserve">n enormous impact </w:t>
      </w:r>
      <w:r w:rsidR="005546D1">
        <w:rPr>
          <w:lang w:eastAsia="it-IT"/>
        </w:rPr>
        <w:t>on water conservation</w:t>
      </w:r>
      <w:r w:rsidR="00C630D0">
        <w:rPr>
          <w:lang w:eastAsia="it-IT"/>
        </w:rPr>
        <w:t xml:space="preserve"> practic</w:t>
      </w:r>
      <w:r w:rsidR="004F72B7">
        <w:rPr>
          <w:lang w:eastAsia="it-IT"/>
        </w:rPr>
        <w:t>es</w:t>
      </w:r>
      <w:r w:rsidR="005546D1">
        <w:rPr>
          <w:lang w:eastAsia="it-IT"/>
        </w:rPr>
        <w:t>.</w:t>
      </w:r>
      <w:r w:rsidR="006A1CD6">
        <w:rPr>
          <w:lang w:eastAsia="it-IT"/>
        </w:rPr>
        <w:t xml:space="preserve"> </w:t>
      </w:r>
      <w:r w:rsidR="00A31F60" w:rsidRPr="00A31F60">
        <w:rPr>
          <w:lang w:eastAsia="it-IT"/>
        </w:rPr>
        <w:t>However, this can only be achieved through a proper design of the educational game, which help with their positive learning benefits towards water conservation.</w:t>
      </w:r>
    </w:p>
    <w:p w14:paraId="249C35B7" w14:textId="7DF4471E" w:rsidR="00E37125" w:rsidRDefault="00297F0F" w:rsidP="00FD50B8">
      <w:pPr>
        <w:pStyle w:val="Para"/>
      </w:pPr>
      <w:r w:rsidRPr="00297F0F">
        <w:rPr>
          <w:lang w:eastAsia="it-IT"/>
        </w:rPr>
        <w:t>Overall I believe my project has gone well to a certain extent</w:t>
      </w:r>
      <w:r>
        <w:rPr>
          <w:lang w:eastAsia="it-IT"/>
        </w:rPr>
        <w:t>,</w:t>
      </w:r>
      <w:r w:rsidR="00D1348E">
        <w:rPr>
          <w:lang w:eastAsia="it-IT"/>
        </w:rPr>
        <w:t xml:space="preserve"> </w:t>
      </w:r>
      <w:r w:rsidR="00B251D2">
        <w:rPr>
          <w:lang w:eastAsia="it-IT"/>
        </w:rPr>
        <w:t xml:space="preserve"> though </w:t>
      </w:r>
      <w:r w:rsidR="00D1348E" w:rsidRPr="00D1348E">
        <w:rPr>
          <w:lang w:eastAsia="it-IT"/>
        </w:rPr>
        <w:t>the</w:t>
      </w:r>
      <w:r w:rsidR="00B251D2">
        <w:rPr>
          <w:lang w:eastAsia="it-IT"/>
        </w:rPr>
        <w:t>re</w:t>
      </w:r>
      <w:r w:rsidR="00D1348E" w:rsidRPr="00D1348E">
        <w:rPr>
          <w:lang w:eastAsia="it-IT"/>
        </w:rPr>
        <w:t xml:space="preserve"> still exist improvements which I </w:t>
      </w:r>
      <w:r w:rsidR="00476DCB">
        <w:rPr>
          <w:lang w:eastAsia="it-IT"/>
        </w:rPr>
        <w:t>will continue working on</w:t>
      </w:r>
      <w:r w:rsidR="00F05372">
        <w:rPr>
          <w:lang w:eastAsia="it-IT"/>
        </w:rPr>
        <w:t>.</w:t>
      </w:r>
    </w:p>
    <w:p w14:paraId="2BD9708D" w14:textId="77777777" w:rsidR="0007392C" w:rsidRPr="00586A35" w:rsidRDefault="00AA5BF1" w:rsidP="00AA5BF1">
      <w:pPr>
        <w:pStyle w:val="ReferenceHead"/>
        <w:rPr>
          <w14:ligatures w14:val="standard"/>
        </w:rPr>
      </w:pPr>
      <w:r w:rsidRPr="00586A35">
        <w:rPr>
          <w14:ligatures w14:val="standard"/>
        </w:rPr>
        <w:t>REFERENCES</w:t>
      </w:r>
    </w:p>
    <w:p w14:paraId="2A5C738D" w14:textId="3F0A0FB8" w:rsidR="007E293F" w:rsidRDefault="00A37A5D" w:rsidP="002E630C">
      <w:pPr>
        <w:pStyle w:val="Bibentry"/>
      </w:pPr>
      <w:r w:rsidRPr="00A37A5D">
        <w:t>[1]</w:t>
      </w:r>
      <w:r w:rsidRPr="00A37A5D">
        <w:tab/>
      </w:r>
      <w:r w:rsidR="00A75BFC">
        <w:t>Martin F</w:t>
      </w:r>
      <w:r w:rsidR="00334FAE">
        <w:t xml:space="preserve"> Chaplin,</w:t>
      </w:r>
      <w:r w:rsidR="00334FAE" w:rsidRPr="00334FAE">
        <w:t>,</w:t>
      </w:r>
      <w:r w:rsidR="00280148">
        <w:t xml:space="preserve"> </w:t>
      </w:r>
      <w:r w:rsidR="00280148" w:rsidRPr="00280148">
        <w:t>Biochemistry and Molecular Biology Education,</w:t>
      </w:r>
      <w:r w:rsidR="00280148">
        <w:t xml:space="preserve"> </w:t>
      </w:r>
      <w:r w:rsidR="00280148" w:rsidRPr="00280148">
        <w:t>Volume 29, Issue 2,</w:t>
      </w:r>
      <w:r w:rsidR="00280148">
        <w:t xml:space="preserve"> </w:t>
      </w:r>
      <w:r w:rsidR="00280148" w:rsidRPr="00280148">
        <w:t>2001,</w:t>
      </w:r>
      <w:r w:rsidR="00444B15" w:rsidRPr="00444B15">
        <w:t xml:space="preserve"> </w:t>
      </w:r>
      <w:r w:rsidR="00444B15">
        <w:t>Pages 54-59, ISSN 1470-8175</w:t>
      </w:r>
      <w:r w:rsidR="009B3328">
        <w:t>.</w:t>
      </w:r>
    </w:p>
    <w:p w14:paraId="3B9ABA18" w14:textId="51D92139" w:rsidR="009B3328" w:rsidRDefault="009B3328" w:rsidP="002E630C">
      <w:pPr>
        <w:pStyle w:val="Bibentry"/>
      </w:pPr>
      <w:r w:rsidRPr="004668D7">
        <w:t xml:space="preserve">[2]  </w:t>
      </w:r>
      <w:proofErr w:type="spellStart"/>
      <w:r w:rsidR="00BD366F" w:rsidRPr="00BD366F">
        <w:t>Wittbrodt</w:t>
      </w:r>
      <w:proofErr w:type="spellEnd"/>
      <w:r w:rsidR="00BD366F" w:rsidRPr="00BD366F">
        <w:t xml:space="preserve"> MT, Sawka MN, </w:t>
      </w:r>
      <w:proofErr w:type="spellStart"/>
      <w:r w:rsidR="00BD366F" w:rsidRPr="00BD366F">
        <w:t>Mizelle</w:t>
      </w:r>
      <w:proofErr w:type="spellEnd"/>
      <w:r w:rsidR="00BD366F" w:rsidRPr="00BD366F">
        <w:t xml:space="preserve"> JC, Wheaton LA, Millard-Stafford ML. </w:t>
      </w:r>
      <w:hyperlink r:id="rId17" w:history="1">
        <w:r w:rsidR="00BD366F" w:rsidRPr="00A32020">
          <w:rPr>
            <w:rStyle w:val="Hyperlink"/>
            <w:lang w:val="en-GB"/>
          </w:rPr>
          <w:t>Exercise-heat stress with and without water replacement alters brain structures and impairs visuomotor performance</w:t>
        </w:r>
      </w:hyperlink>
      <w:r w:rsidR="00BD366F" w:rsidRPr="00BD366F">
        <w:rPr>
          <w:lang w:val="en-GB"/>
        </w:rPr>
        <w:t xml:space="preserve">. </w:t>
      </w:r>
      <w:proofErr w:type="spellStart"/>
      <w:r w:rsidR="00BD366F" w:rsidRPr="00A32020">
        <w:rPr>
          <w:lang w:val="en-GB"/>
        </w:rPr>
        <w:t>Physiol</w:t>
      </w:r>
      <w:proofErr w:type="spellEnd"/>
      <w:r w:rsidR="00BD366F" w:rsidRPr="00A32020">
        <w:rPr>
          <w:lang w:val="en-GB"/>
        </w:rPr>
        <w:t xml:space="preserve"> Rep. 2018 Aug;6(16):e13805. </w:t>
      </w:r>
      <w:proofErr w:type="spellStart"/>
      <w:r w:rsidR="00BD366F" w:rsidRPr="00A32020">
        <w:rPr>
          <w:lang w:val="en-GB"/>
        </w:rPr>
        <w:t>doi</w:t>
      </w:r>
      <w:proofErr w:type="spellEnd"/>
      <w:r w:rsidR="00BD366F" w:rsidRPr="00A32020">
        <w:rPr>
          <w:lang w:val="en-GB"/>
        </w:rPr>
        <w:t>: 10.14814/phy2.13805. PMID: 30136401; PMCID: PMC6105626</w:t>
      </w:r>
      <w:r w:rsidRPr="009B3328">
        <w:t>.</w:t>
      </w:r>
    </w:p>
    <w:p w14:paraId="11DC770E" w14:textId="1B09A746" w:rsidR="00D83322" w:rsidRDefault="00D83322" w:rsidP="002E630C">
      <w:pPr>
        <w:pStyle w:val="Bibentry"/>
      </w:pPr>
      <w:r>
        <w:t xml:space="preserve">[3]   </w:t>
      </w:r>
      <w:r w:rsidRPr="00D83322">
        <w:t xml:space="preserve">Pross N: </w:t>
      </w:r>
      <w:hyperlink r:id="rId18" w:history="1">
        <w:r w:rsidRPr="00C9144D">
          <w:rPr>
            <w:rStyle w:val="Hyperlink"/>
          </w:rPr>
          <w:t>Effects of Dehydration on Brain Functioning: A Life-Span Perspective</w:t>
        </w:r>
      </w:hyperlink>
      <w:r w:rsidRPr="00D83322">
        <w:t xml:space="preserve">. Ann </w:t>
      </w:r>
      <w:proofErr w:type="spellStart"/>
      <w:r w:rsidRPr="00D83322">
        <w:t>Nutr</w:t>
      </w:r>
      <w:proofErr w:type="spellEnd"/>
      <w:r w:rsidRPr="00D83322">
        <w:t xml:space="preserve"> </w:t>
      </w:r>
      <w:proofErr w:type="spellStart"/>
      <w:r w:rsidRPr="00D83322">
        <w:t>Metab</w:t>
      </w:r>
      <w:proofErr w:type="spellEnd"/>
      <w:r w:rsidRPr="00D83322">
        <w:t xml:space="preserve"> 2017;70(suppl 1):30-36. </w:t>
      </w:r>
      <w:r w:rsidR="00631A82">
        <w:t>DOI</w:t>
      </w:r>
      <w:r w:rsidRPr="00D83322">
        <w:t>: 10.1159/000463060</w:t>
      </w:r>
      <w:r w:rsidR="001B38DD">
        <w:t>.</w:t>
      </w:r>
    </w:p>
    <w:p w14:paraId="58E5B614" w14:textId="44C480F4" w:rsidR="001B38DD" w:rsidRPr="001359D7" w:rsidRDefault="001B38DD" w:rsidP="001B38DD">
      <w:pPr>
        <w:pStyle w:val="Bibentry"/>
      </w:pPr>
      <w:r w:rsidRPr="001B38DD">
        <w:t>[4]</w:t>
      </w:r>
      <w:r w:rsidRPr="001B38DD">
        <w:tab/>
      </w:r>
      <w:r>
        <w:t xml:space="preserve">Scottish Environment Protection Agency. </w:t>
      </w:r>
      <w:hyperlink r:id="rId19" w:history="1">
        <w:r w:rsidRPr="001359D7">
          <w:rPr>
            <w:rStyle w:val="Hyperlink"/>
            <w:i/>
            <w:iCs/>
          </w:rPr>
          <w:t>Water Scarcity Report</w:t>
        </w:r>
      </w:hyperlink>
      <w:r w:rsidR="001359D7">
        <w:t>,</w:t>
      </w:r>
      <w:r w:rsidRPr="001B38DD">
        <w:rPr>
          <w:i/>
          <w:iCs/>
        </w:rPr>
        <w:t xml:space="preserve"> </w:t>
      </w:r>
      <w:r w:rsidRPr="001359D7">
        <w:t>16th June 2022</w:t>
      </w:r>
      <w:r w:rsidR="00A723F9" w:rsidRPr="001359D7">
        <w:t>.</w:t>
      </w:r>
    </w:p>
    <w:p w14:paraId="5C62E485" w14:textId="1B24FD08" w:rsidR="001B38DD" w:rsidRDefault="00FF71A0" w:rsidP="002E630C">
      <w:pPr>
        <w:pStyle w:val="Bibentry"/>
        <w:rPr>
          <w:lang w:val="en-GB"/>
        </w:rPr>
      </w:pPr>
      <w:r w:rsidRPr="00FF71A0">
        <w:rPr>
          <w:lang w:val="en-GB"/>
        </w:rPr>
        <w:t xml:space="preserve">[5]   </w:t>
      </w:r>
      <w:proofErr w:type="spellStart"/>
      <w:r w:rsidRPr="00FF71A0">
        <w:rPr>
          <w:lang w:val="en-GB"/>
        </w:rPr>
        <w:t>Rutger</w:t>
      </w:r>
      <w:proofErr w:type="spellEnd"/>
      <w:r w:rsidRPr="00FF71A0">
        <w:rPr>
          <w:lang w:val="en-GB"/>
        </w:rPr>
        <w:t xml:space="preserve"> Willem </w:t>
      </w:r>
      <w:proofErr w:type="spellStart"/>
      <w:r w:rsidRPr="00FF71A0">
        <w:rPr>
          <w:lang w:val="en-GB"/>
        </w:rPr>
        <w:t>Hofste</w:t>
      </w:r>
      <w:proofErr w:type="spellEnd"/>
      <w:r w:rsidRPr="00FF71A0">
        <w:rPr>
          <w:lang w:val="en-GB"/>
        </w:rPr>
        <w:t xml:space="preserve">, Paul </w:t>
      </w:r>
      <w:proofErr w:type="spellStart"/>
      <w:r w:rsidRPr="00FF71A0">
        <w:rPr>
          <w:lang w:val="en-GB"/>
        </w:rPr>
        <w:t>Reig</w:t>
      </w:r>
      <w:proofErr w:type="spellEnd"/>
      <w:r w:rsidRPr="00FF71A0">
        <w:rPr>
          <w:lang w:val="en-GB"/>
        </w:rPr>
        <w:t xml:space="preserve"> and Leah Schleifer, </w:t>
      </w:r>
      <w:hyperlink r:id="rId20" w:history="1">
        <w:r w:rsidRPr="00FF71A0">
          <w:rPr>
            <w:rStyle w:val="Hyperlink"/>
            <w:i/>
            <w:iCs/>
            <w:lang w:val="en-GB"/>
          </w:rPr>
          <w:t>17 Countries, Home to One-Quarter of the World's Population, Face Extremely High Water Stress</w:t>
        </w:r>
      </w:hyperlink>
      <w:r>
        <w:rPr>
          <w:lang w:val="en-GB"/>
        </w:rPr>
        <w:t xml:space="preserve">, 2019, </w:t>
      </w:r>
      <w:r w:rsidRPr="00FF71A0">
        <w:rPr>
          <w:lang w:val="en-GB"/>
        </w:rPr>
        <w:t>World Resources Institute.</w:t>
      </w:r>
    </w:p>
    <w:p w14:paraId="750BD6B9" w14:textId="04F38653" w:rsidR="005F042E" w:rsidRDefault="005F042E" w:rsidP="002E630C">
      <w:pPr>
        <w:pStyle w:val="Bibentry"/>
        <w:rPr>
          <w:lang w:val="en-GB"/>
        </w:rPr>
      </w:pPr>
      <w:r>
        <w:rPr>
          <w:lang w:val="en-GB"/>
        </w:rPr>
        <w:t xml:space="preserve">[6]   </w:t>
      </w:r>
      <w:r w:rsidRPr="005F042E">
        <w:rPr>
          <w:lang w:val="en-GB"/>
        </w:rPr>
        <w:t xml:space="preserve">Fielding, K. S., Russell, S., </w:t>
      </w:r>
      <w:proofErr w:type="spellStart"/>
      <w:r w:rsidRPr="005F042E">
        <w:rPr>
          <w:lang w:val="en-GB"/>
        </w:rPr>
        <w:t>Spinks</w:t>
      </w:r>
      <w:proofErr w:type="spellEnd"/>
      <w:r w:rsidRPr="005F042E">
        <w:rPr>
          <w:lang w:val="en-GB"/>
        </w:rPr>
        <w:t xml:space="preserve">, A., and Mankad, A. (2012), </w:t>
      </w:r>
      <w:hyperlink r:id="rId21" w:history="1">
        <w:r w:rsidRPr="005F042E">
          <w:rPr>
            <w:rStyle w:val="Hyperlink"/>
            <w:i/>
            <w:iCs/>
            <w:lang w:val="en-GB"/>
          </w:rPr>
          <w:t xml:space="preserve">Determinants of household water conservation: The role of demographic, infrastructure, </w:t>
        </w:r>
        <w:proofErr w:type="spellStart"/>
        <w:r w:rsidRPr="005F042E">
          <w:rPr>
            <w:rStyle w:val="Hyperlink"/>
            <w:i/>
            <w:iCs/>
            <w:lang w:val="en-GB"/>
          </w:rPr>
          <w:t>behavior</w:t>
        </w:r>
        <w:proofErr w:type="spellEnd"/>
        <w:r w:rsidRPr="005F042E">
          <w:rPr>
            <w:rStyle w:val="Hyperlink"/>
            <w:i/>
            <w:iCs/>
            <w:lang w:val="en-GB"/>
          </w:rPr>
          <w:t>, and psychosocial variables</w:t>
        </w:r>
      </w:hyperlink>
      <w:r w:rsidRPr="005F042E">
        <w:rPr>
          <w:lang w:val="en-GB"/>
        </w:rPr>
        <w:t xml:space="preserve">, Water </w:t>
      </w:r>
      <w:proofErr w:type="spellStart"/>
      <w:r w:rsidRPr="005F042E">
        <w:rPr>
          <w:lang w:val="en-GB"/>
        </w:rPr>
        <w:t>Resour</w:t>
      </w:r>
      <w:proofErr w:type="spellEnd"/>
      <w:r w:rsidRPr="005F042E">
        <w:rPr>
          <w:lang w:val="en-GB"/>
        </w:rPr>
        <w:t>. Res., 48, W10510, doi:10.1029/2012WR012398.</w:t>
      </w:r>
    </w:p>
    <w:p w14:paraId="0D74BF59" w14:textId="2151787D" w:rsidR="00311951" w:rsidRDefault="00311951" w:rsidP="00311951">
      <w:pPr>
        <w:pStyle w:val="Bibentry"/>
        <w:rPr>
          <w:lang w:val="en-GB"/>
        </w:rPr>
      </w:pPr>
      <w:r>
        <w:rPr>
          <w:lang w:val="en-GB"/>
        </w:rPr>
        <w:t xml:space="preserve">[7]    </w:t>
      </w:r>
      <w:r w:rsidRPr="00311951">
        <w:rPr>
          <w:lang w:val="en-GB"/>
        </w:rPr>
        <w:t xml:space="preserve">Xi-Ping Deng, </w:t>
      </w:r>
      <w:proofErr w:type="spellStart"/>
      <w:r w:rsidRPr="00311951">
        <w:rPr>
          <w:lang w:val="en-GB"/>
        </w:rPr>
        <w:t>Lun</w:t>
      </w:r>
      <w:proofErr w:type="spellEnd"/>
      <w:r w:rsidRPr="00311951">
        <w:rPr>
          <w:lang w:val="en-GB"/>
        </w:rPr>
        <w:t xml:space="preserve"> Shan, </w:t>
      </w:r>
      <w:proofErr w:type="spellStart"/>
      <w:r w:rsidRPr="00311951">
        <w:rPr>
          <w:lang w:val="en-GB"/>
        </w:rPr>
        <w:t>Heping</w:t>
      </w:r>
      <w:proofErr w:type="spellEnd"/>
      <w:r w:rsidRPr="00311951">
        <w:rPr>
          <w:lang w:val="en-GB"/>
        </w:rPr>
        <w:t xml:space="preserve"> Zhang, Neil C</w:t>
      </w:r>
      <w:r w:rsidRPr="00C341B6">
        <w:rPr>
          <w:i/>
          <w:iCs/>
          <w:lang w:val="en-GB"/>
        </w:rPr>
        <w:t xml:space="preserve">. </w:t>
      </w:r>
      <w:proofErr w:type="spellStart"/>
      <w:r w:rsidRPr="00C341B6">
        <w:rPr>
          <w:i/>
          <w:iCs/>
          <w:lang w:val="en-GB"/>
        </w:rPr>
        <w:t>Turner,Improving</w:t>
      </w:r>
      <w:proofErr w:type="spellEnd"/>
      <w:r w:rsidRPr="00C341B6">
        <w:rPr>
          <w:i/>
          <w:iCs/>
          <w:lang w:val="en-GB"/>
        </w:rPr>
        <w:t xml:space="preserve"> agricultural water use efficiency in arid and semiarid areas of </w:t>
      </w:r>
      <w:proofErr w:type="spellStart"/>
      <w:r w:rsidRPr="00C341B6">
        <w:rPr>
          <w:i/>
          <w:iCs/>
          <w:lang w:val="en-GB"/>
        </w:rPr>
        <w:t>China,Agricultural</w:t>
      </w:r>
      <w:proofErr w:type="spellEnd"/>
      <w:r w:rsidRPr="00C341B6">
        <w:rPr>
          <w:i/>
          <w:iCs/>
          <w:lang w:val="en-GB"/>
        </w:rPr>
        <w:t xml:space="preserve"> Water </w:t>
      </w:r>
      <w:proofErr w:type="spellStart"/>
      <w:r w:rsidRPr="00C341B6">
        <w:rPr>
          <w:i/>
          <w:iCs/>
          <w:lang w:val="en-GB"/>
        </w:rPr>
        <w:t>Management</w:t>
      </w:r>
      <w:r w:rsidRPr="00311951">
        <w:rPr>
          <w:lang w:val="en-GB"/>
        </w:rPr>
        <w:t>,Volume</w:t>
      </w:r>
      <w:proofErr w:type="spellEnd"/>
      <w:r w:rsidRPr="00311951">
        <w:rPr>
          <w:lang w:val="en-GB"/>
        </w:rPr>
        <w:t xml:space="preserve"> 80, Issues 1–3,</w:t>
      </w:r>
      <w:r w:rsidR="00C341B6">
        <w:rPr>
          <w:lang w:val="en-GB"/>
        </w:rPr>
        <w:t xml:space="preserve"> </w:t>
      </w:r>
      <w:r w:rsidRPr="00311951">
        <w:rPr>
          <w:lang w:val="en-GB"/>
        </w:rPr>
        <w:t>2006,</w:t>
      </w:r>
      <w:r w:rsidR="00C341B6">
        <w:rPr>
          <w:lang w:val="en-GB"/>
        </w:rPr>
        <w:t xml:space="preserve"> </w:t>
      </w:r>
      <w:r w:rsidRPr="00311951">
        <w:rPr>
          <w:lang w:val="en-GB"/>
        </w:rPr>
        <w:t>Pages 23-40,</w:t>
      </w:r>
      <w:r w:rsidR="00C341B6">
        <w:rPr>
          <w:lang w:val="en-GB"/>
        </w:rPr>
        <w:t xml:space="preserve"> </w:t>
      </w:r>
      <w:r w:rsidRPr="00311951">
        <w:rPr>
          <w:lang w:val="en-GB"/>
        </w:rPr>
        <w:t>ISSN 0378-3774,</w:t>
      </w:r>
      <w:r w:rsidR="00C341B6">
        <w:rPr>
          <w:lang w:val="en-GB"/>
        </w:rPr>
        <w:t xml:space="preserve"> </w:t>
      </w:r>
      <w:hyperlink r:id="rId22" w:history="1">
        <w:r w:rsidRPr="00C341B6">
          <w:rPr>
            <w:rStyle w:val="Hyperlink"/>
            <w:lang w:val="en-GB"/>
          </w:rPr>
          <w:t>https://doi.org/10.1016/j.agwat.2005.07.021</w:t>
        </w:r>
      </w:hyperlink>
      <w:r w:rsidRPr="00C341B6">
        <w:rPr>
          <w:lang w:val="en-GB"/>
        </w:rPr>
        <w:t>.</w:t>
      </w:r>
    </w:p>
    <w:p w14:paraId="4D880ED4" w14:textId="44A6CFCF" w:rsidR="009532DE" w:rsidRDefault="009532DE" w:rsidP="009532DE">
      <w:pPr>
        <w:pStyle w:val="Bibentry"/>
        <w:rPr>
          <w:lang w:val="en-GB"/>
        </w:rPr>
      </w:pPr>
      <w:r w:rsidRPr="009532DE">
        <w:rPr>
          <w:lang w:val="en-GB"/>
        </w:rPr>
        <w:t xml:space="preserve">[8]   </w:t>
      </w:r>
      <w:proofErr w:type="spellStart"/>
      <w:r w:rsidRPr="009532DE">
        <w:rPr>
          <w:lang w:val="en-GB"/>
        </w:rPr>
        <w:t>Jiří</w:t>
      </w:r>
      <w:proofErr w:type="spellEnd"/>
      <w:r w:rsidRPr="009532DE">
        <w:rPr>
          <w:lang w:val="en-GB"/>
        </w:rPr>
        <w:t xml:space="preserve"> Jaromír </w:t>
      </w:r>
      <w:proofErr w:type="spellStart"/>
      <w:r w:rsidRPr="009532DE">
        <w:rPr>
          <w:lang w:val="en-GB"/>
        </w:rPr>
        <w:t>Klemeš</w:t>
      </w:r>
      <w:proofErr w:type="spellEnd"/>
      <w:r w:rsidRPr="009532DE">
        <w:rPr>
          <w:lang w:val="en-GB"/>
        </w:rPr>
        <w:t xml:space="preserve">, </w:t>
      </w:r>
      <w:r w:rsidRPr="009532DE">
        <w:rPr>
          <w:i/>
          <w:iCs/>
          <w:lang w:val="en-GB"/>
        </w:rPr>
        <w:t>Industrial water recycle/reuse</w:t>
      </w:r>
      <w:r w:rsidRPr="009532DE">
        <w:rPr>
          <w:lang w:val="en-GB"/>
        </w:rPr>
        <w:t>, Current Opinion in Chemical Engineering, Volume 1, Issue 3,</w:t>
      </w:r>
      <w:r>
        <w:rPr>
          <w:lang w:val="en-GB"/>
        </w:rPr>
        <w:t xml:space="preserve"> </w:t>
      </w:r>
      <w:r w:rsidRPr="009532DE">
        <w:rPr>
          <w:lang w:val="en-GB"/>
        </w:rPr>
        <w:t>2012,</w:t>
      </w:r>
      <w:r>
        <w:rPr>
          <w:lang w:val="en-GB"/>
        </w:rPr>
        <w:t xml:space="preserve"> </w:t>
      </w:r>
      <w:r w:rsidRPr="009532DE">
        <w:rPr>
          <w:lang w:val="en-GB"/>
        </w:rPr>
        <w:t>Pages 238-245,</w:t>
      </w:r>
      <w:r>
        <w:rPr>
          <w:lang w:val="en-GB"/>
        </w:rPr>
        <w:t xml:space="preserve"> </w:t>
      </w:r>
      <w:r w:rsidRPr="009532DE">
        <w:rPr>
          <w:lang w:val="en-GB"/>
        </w:rPr>
        <w:t>ISSN 2211-3398,</w:t>
      </w:r>
      <w:r>
        <w:rPr>
          <w:lang w:val="en-GB"/>
        </w:rPr>
        <w:t xml:space="preserve"> </w:t>
      </w:r>
      <w:hyperlink r:id="rId23" w:history="1">
        <w:r w:rsidRPr="009532DE">
          <w:rPr>
            <w:rStyle w:val="Hyperlink"/>
            <w:lang w:val="en-GB"/>
          </w:rPr>
          <w:t>https://doi.org/10.1016/j.coche.2012.03.010</w:t>
        </w:r>
      </w:hyperlink>
      <w:r w:rsidRPr="009532DE">
        <w:rPr>
          <w:lang w:val="en-GB"/>
        </w:rPr>
        <w:t>.</w:t>
      </w:r>
    </w:p>
    <w:p w14:paraId="4E7EFFFB" w14:textId="1EF890DC" w:rsidR="00EA2F06" w:rsidRPr="00311951" w:rsidRDefault="00EA2F06" w:rsidP="0053474F">
      <w:pPr>
        <w:pStyle w:val="Bibentry"/>
        <w:rPr>
          <w:lang w:val="en-GB"/>
        </w:rPr>
      </w:pPr>
      <w:r>
        <w:rPr>
          <w:lang w:val="en-GB"/>
        </w:rPr>
        <w:t xml:space="preserve">[9]   </w:t>
      </w:r>
      <w:r w:rsidR="00193586" w:rsidRPr="00193586">
        <w:rPr>
          <w:lang w:val="en-GB"/>
        </w:rPr>
        <w:t xml:space="preserve">Tang, Stephen &amp; </w:t>
      </w:r>
      <w:proofErr w:type="spellStart"/>
      <w:r w:rsidR="00193586" w:rsidRPr="00193586">
        <w:rPr>
          <w:lang w:val="en-GB"/>
        </w:rPr>
        <w:t>Hanneghan</w:t>
      </w:r>
      <w:proofErr w:type="spellEnd"/>
      <w:r w:rsidR="00193586" w:rsidRPr="00193586">
        <w:rPr>
          <w:lang w:val="en-GB"/>
        </w:rPr>
        <w:t xml:space="preserve">, Martin &amp; El </w:t>
      </w:r>
      <w:proofErr w:type="spellStart"/>
      <w:r w:rsidR="00193586" w:rsidRPr="00193586">
        <w:rPr>
          <w:lang w:val="en-GB"/>
        </w:rPr>
        <w:t>Rhalibi</w:t>
      </w:r>
      <w:proofErr w:type="spellEnd"/>
      <w:r w:rsidR="00193586" w:rsidRPr="00193586">
        <w:rPr>
          <w:lang w:val="en-GB"/>
        </w:rPr>
        <w:t xml:space="preserve">, A.. (2009). </w:t>
      </w:r>
      <w:hyperlink r:id="rId24" w:history="1">
        <w:r w:rsidR="00193586" w:rsidRPr="00502F93">
          <w:rPr>
            <w:rStyle w:val="Hyperlink"/>
            <w:i/>
            <w:iCs/>
            <w:lang w:val="en-GB"/>
          </w:rPr>
          <w:t>Introduction to Games-Based Learning.</w:t>
        </w:r>
      </w:hyperlink>
      <w:r w:rsidR="00193586" w:rsidRPr="00193586">
        <w:rPr>
          <w:lang w:val="en-GB"/>
        </w:rPr>
        <w:t xml:space="preserve"> Games-Based Learning Advancements for Multi-Sensory Human Computer Interfaces: Techniques and Effective Practices. 1-17. 10.4018/978-1-60566-360-9.ch001</w:t>
      </w:r>
      <w:r w:rsidRPr="00EA2F06">
        <w:rPr>
          <w:lang w:val="en-GB"/>
        </w:rPr>
        <w:t>.</w:t>
      </w:r>
    </w:p>
    <w:p w14:paraId="02BCC868" w14:textId="060987FA" w:rsidR="000E64FC" w:rsidRDefault="00586A35" w:rsidP="00732D22">
      <w:pPr>
        <w:pStyle w:val="Bibentry"/>
      </w:pPr>
      <w:r w:rsidRPr="000E64FC">
        <w:rPr>
          <w14:ligatures w14:val="standard"/>
        </w:rPr>
        <w:t>[</w:t>
      </w:r>
      <w:r w:rsidR="001A64E3">
        <w:rPr>
          <w14:ligatures w14:val="standard"/>
        </w:rPr>
        <w:t>10</w:t>
      </w:r>
      <w:r w:rsidRPr="000E64FC">
        <w:rPr>
          <w14:ligatures w14:val="standard"/>
        </w:rPr>
        <w:t>]</w:t>
      </w:r>
      <w:r w:rsidR="00BC5BDA" w:rsidRPr="000E64FC">
        <w:rPr>
          <w14:ligatures w14:val="standard"/>
        </w:rPr>
        <w:tab/>
      </w:r>
      <w:r w:rsidR="00EB508F" w:rsidRPr="00EB508F">
        <w:t xml:space="preserve">Cs.gmu.edu. 2022. Games and Intelligent Animation. [online] Available at: </w:t>
      </w:r>
      <w:hyperlink r:id="rId25" w:history="1">
        <w:r w:rsidR="002E630C" w:rsidRPr="00C95157">
          <w:rPr>
            <w:rStyle w:val="Hyperlink"/>
          </w:rPr>
          <w:t>https://cs.gmu.edu/~gaia/SeriousGames/index.html</w:t>
        </w:r>
      </w:hyperlink>
      <w:r w:rsidR="009B3328">
        <w:t>.</w:t>
      </w:r>
    </w:p>
    <w:p w14:paraId="497CF930" w14:textId="2F0EBE18" w:rsidR="0036391D" w:rsidRPr="008B44A7" w:rsidRDefault="00636F2B" w:rsidP="0036391D">
      <w:pPr>
        <w:pStyle w:val="Bibentry"/>
        <w:rPr>
          <w:lang w:val="fr-FR"/>
        </w:rPr>
      </w:pPr>
      <w:r>
        <w:t xml:space="preserve">[11] </w:t>
      </w:r>
      <w:r w:rsidR="0036391D">
        <w:t xml:space="preserve"> </w:t>
      </w:r>
      <w:proofErr w:type="spellStart"/>
      <w:r w:rsidR="0036391D">
        <w:t>Abt</w:t>
      </w:r>
      <w:proofErr w:type="spellEnd"/>
      <w:r w:rsidR="0036391D">
        <w:t xml:space="preserve">, Clark C. </w:t>
      </w:r>
      <w:r w:rsidR="0036391D" w:rsidRPr="003C5766">
        <w:rPr>
          <w:i/>
          <w:iCs/>
        </w:rPr>
        <w:t>Serious Games. New York: Viking</w:t>
      </w:r>
      <w:r w:rsidR="0036391D">
        <w:t xml:space="preserve">, 1970, 176 pp, L.C. 79-83234. </w:t>
      </w:r>
      <w:r w:rsidR="0036391D" w:rsidRPr="008B44A7">
        <w:rPr>
          <w:lang w:val="fr-FR"/>
        </w:rPr>
        <w:t xml:space="preserve">American </w:t>
      </w:r>
      <w:proofErr w:type="spellStart"/>
      <w:r w:rsidR="0036391D" w:rsidRPr="008B44A7">
        <w:rPr>
          <w:lang w:val="fr-FR"/>
        </w:rPr>
        <w:t>Behavioral</w:t>
      </w:r>
      <w:proofErr w:type="spellEnd"/>
      <w:r w:rsidR="0036391D" w:rsidRPr="008B44A7">
        <w:rPr>
          <w:lang w:val="fr-FR"/>
        </w:rPr>
        <w:t xml:space="preserve"> </w:t>
      </w:r>
      <w:proofErr w:type="spellStart"/>
      <w:r w:rsidR="0036391D" w:rsidRPr="008B44A7">
        <w:rPr>
          <w:lang w:val="fr-FR"/>
        </w:rPr>
        <w:t>Scientist</w:t>
      </w:r>
      <w:proofErr w:type="spellEnd"/>
      <w:r w:rsidR="0036391D" w:rsidRPr="008B44A7">
        <w:rPr>
          <w:lang w:val="fr-FR"/>
        </w:rPr>
        <w:t>. 1970;14(1):129-129. doi:10.1177/000276427001400113</w:t>
      </w:r>
      <w:r w:rsidR="003C5766" w:rsidRPr="008B44A7">
        <w:rPr>
          <w:lang w:val="fr-FR"/>
        </w:rPr>
        <w:t>.</w:t>
      </w:r>
    </w:p>
    <w:p w14:paraId="639F587D" w14:textId="4CB53337" w:rsidR="003C5766" w:rsidRDefault="003C5766" w:rsidP="0036391D">
      <w:pPr>
        <w:pStyle w:val="Bibentry"/>
      </w:pPr>
      <w:r w:rsidRPr="003C5766">
        <w:rPr>
          <w:lang w:val="fr-FR"/>
        </w:rPr>
        <w:t xml:space="preserve">[12] </w:t>
      </w:r>
      <w:proofErr w:type="spellStart"/>
      <w:r w:rsidRPr="003C5766">
        <w:rPr>
          <w:lang w:val="fr-FR"/>
        </w:rPr>
        <w:t>Djaouti</w:t>
      </w:r>
      <w:proofErr w:type="spellEnd"/>
      <w:r w:rsidRPr="003C5766">
        <w:rPr>
          <w:lang w:val="fr-FR"/>
        </w:rPr>
        <w:t xml:space="preserve">, Damien; Alvarez, Julian; </w:t>
      </w:r>
      <w:proofErr w:type="spellStart"/>
      <w:r w:rsidRPr="003C5766">
        <w:rPr>
          <w:lang w:val="fr-FR"/>
        </w:rPr>
        <w:t>Jessel</w:t>
      </w:r>
      <w:proofErr w:type="spellEnd"/>
      <w:r w:rsidRPr="003C5766">
        <w:rPr>
          <w:lang w:val="fr-FR"/>
        </w:rPr>
        <w:t xml:space="preserve">, Jean-Pierre. </w:t>
      </w:r>
      <w:r w:rsidRPr="003C5766">
        <w:rPr>
          <w:i/>
          <w:iCs/>
        </w:rPr>
        <w:t>"Classifying Serious Games: the G/P/S model"</w:t>
      </w:r>
      <w:r>
        <w:t>.</w:t>
      </w:r>
      <w:r w:rsidR="00041EA4">
        <w:t xml:space="preserve"> Available at: </w:t>
      </w:r>
      <w:hyperlink r:id="rId26" w:history="1">
        <w:r w:rsidR="00041EA4" w:rsidRPr="00041EA4">
          <w:rPr>
            <w:rStyle w:val="Hyperlink"/>
          </w:rPr>
          <w:t>http://www.ludoscience.com/files/ressources/classifying_serious_games.pdf</w:t>
        </w:r>
      </w:hyperlink>
      <w:r w:rsidR="00041EA4">
        <w:t>.</w:t>
      </w:r>
    </w:p>
    <w:p w14:paraId="5E7AA94F" w14:textId="32B6F74E" w:rsidR="00143C70" w:rsidRPr="003A2EDB" w:rsidRDefault="00143C70" w:rsidP="0036391D">
      <w:pPr>
        <w:pStyle w:val="Bibentry"/>
        <w:rPr>
          <w:lang w:val="en-GB"/>
        </w:rPr>
      </w:pPr>
      <w:r w:rsidRPr="003A2EDB">
        <w:rPr>
          <w:rFonts w:hint="eastAsia"/>
          <w:lang w:val="en-GB"/>
        </w:rPr>
        <w:t>[</w:t>
      </w:r>
      <w:r w:rsidRPr="003A2EDB">
        <w:rPr>
          <w:lang w:val="en-GB"/>
        </w:rPr>
        <w:t xml:space="preserve">13] Marc Prensky. 2003. </w:t>
      </w:r>
      <w:r w:rsidRPr="003A2EDB">
        <w:rPr>
          <w:i/>
          <w:iCs/>
          <w:lang w:val="en-GB"/>
        </w:rPr>
        <w:t>Digital game-based learning</w:t>
      </w:r>
      <w:r w:rsidRPr="003A2EDB">
        <w:rPr>
          <w:lang w:val="en-GB"/>
        </w:rPr>
        <w:t xml:space="preserve">. </w:t>
      </w:r>
      <w:proofErr w:type="spellStart"/>
      <w:r w:rsidRPr="003A2EDB">
        <w:rPr>
          <w:lang w:val="en-GB"/>
        </w:rPr>
        <w:t>Comput</w:t>
      </w:r>
      <w:proofErr w:type="spellEnd"/>
      <w:r w:rsidRPr="003A2EDB">
        <w:rPr>
          <w:lang w:val="en-GB"/>
        </w:rPr>
        <w:t xml:space="preserve">. Entertain. 1, 1 (October 2003), 21. </w:t>
      </w:r>
      <w:hyperlink r:id="rId27" w:history="1">
        <w:r w:rsidRPr="003A2EDB">
          <w:rPr>
            <w:rStyle w:val="Hyperlink"/>
            <w:lang w:val="en-GB"/>
          </w:rPr>
          <w:t>https://doi.org/10.1145/950566.950596</w:t>
        </w:r>
      </w:hyperlink>
    </w:p>
    <w:p w14:paraId="303A4A92" w14:textId="7A854304" w:rsidR="0094587B" w:rsidRPr="003A2EDB" w:rsidRDefault="0094587B" w:rsidP="0094587B">
      <w:pPr>
        <w:pStyle w:val="Bibentry"/>
        <w:rPr>
          <w:lang w:val="en-GB"/>
        </w:rPr>
      </w:pPr>
      <w:r w:rsidRPr="003A2EDB">
        <w:rPr>
          <w:lang w:val="en-GB"/>
        </w:rPr>
        <w:t xml:space="preserve">[14] Pablo Moreno-Ger, Daniel Burgos, Iván Martínez-Ortiz, José Luis Sierra, </w:t>
      </w:r>
      <w:proofErr w:type="spellStart"/>
      <w:r w:rsidRPr="003A2EDB">
        <w:rPr>
          <w:lang w:val="en-GB"/>
        </w:rPr>
        <w:t>Baltasar</w:t>
      </w:r>
      <w:proofErr w:type="spellEnd"/>
      <w:r w:rsidRPr="003A2EDB">
        <w:rPr>
          <w:lang w:val="en-GB"/>
        </w:rPr>
        <w:t xml:space="preserve"> Fernández-</w:t>
      </w:r>
      <w:proofErr w:type="spellStart"/>
      <w:r w:rsidRPr="003A2EDB">
        <w:rPr>
          <w:lang w:val="en-GB"/>
        </w:rPr>
        <w:t>Manjón</w:t>
      </w:r>
      <w:proofErr w:type="spellEnd"/>
      <w:r w:rsidRPr="003A2EDB">
        <w:rPr>
          <w:lang w:val="en-GB"/>
        </w:rPr>
        <w:t xml:space="preserve">, </w:t>
      </w:r>
      <w:r w:rsidRPr="003A2EDB">
        <w:rPr>
          <w:i/>
          <w:iCs/>
          <w:lang w:val="en-GB"/>
        </w:rPr>
        <w:t xml:space="preserve">Educational game design for online education, Computers in Human </w:t>
      </w:r>
      <w:proofErr w:type="spellStart"/>
      <w:r w:rsidRPr="003A2EDB">
        <w:rPr>
          <w:i/>
          <w:iCs/>
          <w:lang w:val="en-GB"/>
        </w:rPr>
        <w:t>Behavior</w:t>
      </w:r>
      <w:proofErr w:type="spellEnd"/>
      <w:r w:rsidRPr="003A2EDB">
        <w:rPr>
          <w:lang w:val="en-GB"/>
        </w:rPr>
        <w:t xml:space="preserve">, Volume 24, Issue 6, 2008, Pages 2530-2540, ISSN 0747-5632, </w:t>
      </w:r>
      <w:hyperlink r:id="rId28" w:history="1">
        <w:r w:rsidRPr="003A2EDB">
          <w:rPr>
            <w:rStyle w:val="Hyperlink"/>
            <w:lang w:val="en-GB"/>
          </w:rPr>
          <w:t>https://doi.org/10.1016/j.chb.2008.03.012</w:t>
        </w:r>
      </w:hyperlink>
      <w:r w:rsidRPr="003A2EDB">
        <w:rPr>
          <w:lang w:val="en-GB"/>
        </w:rPr>
        <w:t>.</w:t>
      </w:r>
    </w:p>
    <w:p w14:paraId="6568E723" w14:textId="70907F52" w:rsidR="00153384" w:rsidRDefault="00153384" w:rsidP="0094587B">
      <w:pPr>
        <w:pStyle w:val="Bibentry"/>
        <w:rPr>
          <w:lang w:val="en-GB"/>
        </w:rPr>
      </w:pPr>
      <w:r w:rsidRPr="00153384">
        <w:rPr>
          <w:lang w:val="en-GB"/>
        </w:rPr>
        <w:t xml:space="preserve">[15] Lim C W, Jung H W. </w:t>
      </w:r>
      <w:r w:rsidRPr="00153384">
        <w:rPr>
          <w:i/>
          <w:iCs/>
          <w:lang w:val="en-GB"/>
        </w:rPr>
        <w:t>A study on the military Serious Game[J].</w:t>
      </w:r>
      <w:r w:rsidRPr="00153384">
        <w:rPr>
          <w:lang w:val="en-GB"/>
        </w:rPr>
        <w:t xml:space="preserve"> Advanced Science and Technology Letters, 2013, 39: 73-77.</w:t>
      </w:r>
    </w:p>
    <w:p w14:paraId="72716486" w14:textId="3DEE3DFB" w:rsidR="0059162D" w:rsidRDefault="0059162D" w:rsidP="0094587B">
      <w:pPr>
        <w:pStyle w:val="Bibentry"/>
        <w:rPr>
          <w:lang w:val="en-GB"/>
        </w:rPr>
      </w:pPr>
      <w:r>
        <w:rPr>
          <w:lang w:val="en-GB"/>
        </w:rPr>
        <w:t xml:space="preserve">[16] </w:t>
      </w:r>
      <w:r w:rsidRPr="0059162D">
        <w:rPr>
          <w:lang w:val="en-GB"/>
        </w:rPr>
        <w:t xml:space="preserve">Jean, Grace (February 2006). </w:t>
      </w:r>
      <w:r w:rsidRPr="0059162D">
        <w:rPr>
          <w:i/>
          <w:iCs/>
          <w:lang w:val="en-GB"/>
        </w:rPr>
        <w:t>"Game Branches Out Into Real Combat Training".</w:t>
      </w:r>
      <w:r w:rsidRPr="0059162D">
        <w:rPr>
          <w:lang w:val="en-GB"/>
        </w:rPr>
        <w:t xml:space="preserve"> National </w:t>
      </w:r>
      <w:proofErr w:type="spellStart"/>
      <w:r w:rsidRPr="0059162D">
        <w:rPr>
          <w:lang w:val="en-GB"/>
        </w:rPr>
        <w:t>Defense</w:t>
      </w:r>
      <w:proofErr w:type="spellEnd"/>
      <w:r w:rsidRPr="0059162D">
        <w:rPr>
          <w:lang w:val="en-GB"/>
        </w:rPr>
        <w:t xml:space="preserve"> Magazine. Archived from the original on 1 October 2008. Retrieved 2008-10-28.</w:t>
      </w:r>
    </w:p>
    <w:p w14:paraId="277AFCBF" w14:textId="77777777" w:rsidR="00801A41" w:rsidRDefault="008B2ED4" w:rsidP="00801A41">
      <w:pPr>
        <w:pStyle w:val="Bibentry"/>
        <w:rPr>
          <w:lang w:val="en-GB"/>
        </w:rPr>
      </w:pPr>
      <w:r>
        <w:rPr>
          <w:lang w:val="en-GB"/>
        </w:rPr>
        <w:t xml:space="preserve">[17] </w:t>
      </w:r>
      <w:r w:rsidRPr="008B2ED4">
        <w:rPr>
          <w:lang w:val="en-GB"/>
        </w:rPr>
        <w:t xml:space="preserve">A. Sliney and D. Murphy, </w:t>
      </w:r>
      <w:r w:rsidRPr="008B2ED4">
        <w:rPr>
          <w:i/>
          <w:iCs/>
          <w:lang w:val="en-GB"/>
        </w:rPr>
        <w:t>"</w:t>
      </w:r>
      <w:proofErr w:type="spellStart"/>
      <w:r w:rsidRPr="008B2ED4">
        <w:rPr>
          <w:i/>
          <w:iCs/>
          <w:lang w:val="en-GB"/>
        </w:rPr>
        <w:t>JDoc</w:t>
      </w:r>
      <w:proofErr w:type="spellEnd"/>
      <w:r w:rsidRPr="008B2ED4">
        <w:rPr>
          <w:i/>
          <w:iCs/>
          <w:lang w:val="en-GB"/>
        </w:rPr>
        <w:t>: A Serious Game for Medical Learning,"</w:t>
      </w:r>
      <w:r w:rsidRPr="008B2ED4">
        <w:rPr>
          <w:lang w:val="en-GB"/>
        </w:rPr>
        <w:t xml:space="preserve"> First International Conference on Advances in Computer-Human Interaction, 2008, pp. 131-136, </w:t>
      </w:r>
      <w:proofErr w:type="spellStart"/>
      <w:r w:rsidRPr="008B2ED4">
        <w:rPr>
          <w:lang w:val="en-GB"/>
        </w:rPr>
        <w:t>doi</w:t>
      </w:r>
      <w:proofErr w:type="spellEnd"/>
      <w:r w:rsidRPr="008B2ED4">
        <w:rPr>
          <w:lang w:val="en-GB"/>
        </w:rPr>
        <w:t>: 10.1109/ACHI.2008.50.</w:t>
      </w:r>
    </w:p>
    <w:p w14:paraId="36B2324D" w14:textId="30D85B49" w:rsidR="00636F2B" w:rsidRPr="0059162D" w:rsidRDefault="00FB38E3" w:rsidP="00801A41">
      <w:pPr>
        <w:pStyle w:val="Bibentry"/>
        <w:rPr>
          <w:lang w:val="en-GB"/>
        </w:rPr>
      </w:pPr>
      <w:r>
        <w:rPr>
          <w:lang w:val="en-GB"/>
        </w:rPr>
        <w:t>[18]</w:t>
      </w:r>
      <w:r w:rsidR="00742B07">
        <w:rPr>
          <w:lang w:val="en-GB"/>
        </w:rPr>
        <w:t xml:space="preserve"> </w:t>
      </w:r>
      <w:r w:rsidRPr="00FB38E3">
        <w:rPr>
          <w:lang w:val="en-GB"/>
        </w:rPr>
        <w:t xml:space="preserve">Grant, Eugene F.; Lardner, Rex (2 August 1952). </w:t>
      </w:r>
      <w:r w:rsidRPr="00742B07">
        <w:rPr>
          <w:i/>
          <w:iCs/>
          <w:lang w:val="en-GB"/>
        </w:rPr>
        <w:t>"The Talk of the Town – It"</w:t>
      </w:r>
      <w:r w:rsidR="00801A41">
        <w:rPr>
          <w:lang w:val="en-GB"/>
        </w:rPr>
        <w:t xml:space="preserve">. </w:t>
      </w:r>
      <w:r w:rsidRPr="00FB38E3">
        <w:rPr>
          <w:lang w:val="en-GB"/>
        </w:rPr>
        <w:t>The New Yorker.</w:t>
      </w:r>
    </w:p>
    <w:p w14:paraId="451DC15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18EA93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78FEFD9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695497A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D4AA1E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331282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FDD495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7534FC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228F9C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9036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1D7170D"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3" w:name="intm"/>
      <w:bookmarkEnd w:id="3"/>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89804" w14:textId="77777777" w:rsidR="00DE0F65" w:rsidRDefault="00DE0F65">
      <w:r>
        <w:separator/>
      </w:r>
    </w:p>
  </w:endnote>
  <w:endnote w:type="continuationSeparator" w:id="0">
    <w:p w14:paraId="250930F8" w14:textId="77777777" w:rsidR="00DE0F65" w:rsidRDefault="00DE0F65">
      <w:r>
        <w:continuationSeparator/>
      </w:r>
    </w:p>
  </w:endnote>
  <w:endnote w:type="continuationNotice" w:id="1">
    <w:p w14:paraId="1047451E" w14:textId="77777777" w:rsidR="00DE0F65" w:rsidRDefault="00DE0F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1FC82" w14:textId="77777777" w:rsidR="00586A35" w:rsidRPr="00586A35" w:rsidRDefault="00586A35" w:rsidP="00586A35">
    <w:pPr>
      <w:pStyle w:val="Footer"/>
      <w:rPr>
        <w:rStyle w:val="PageNumber"/>
        <w:rFonts w:ascii="Linux Biolinum" w:hAnsi="Linux Biolinum" w:cs="Linux Biolinum"/>
      </w:rPr>
    </w:pPr>
  </w:p>
  <w:p w14:paraId="00D0D934"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C61B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47BCD" w14:textId="77777777" w:rsidR="00DE0F65" w:rsidRDefault="00DE0F65">
      <w:r>
        <w:separator/>
      </w:r>
    </w:p>
  </w:footnote>
  <w:footnote w:type="continuationSeparator" w:id="0">
    <w:p w14:paraId="440C1ADE" w14:textId="77777777" w:rsidR="00DE0F65" w:rsidRDefault="00DE0F65">
      <w:r>
        <w:continuationSeparator/>
      </w:r>
    </w:p>
  </w:footnote>
  <w:footnote w:type="continuationNotice" w:id="1">
    <w:p w14:paraId="137A5A71" w14:textId="77777777" w:rsidR="00DE0F65" w:rsidRDefault="00DE0F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03887D01" w14:textId="77777777" w:rsidTr="00586A35">
      <w:tc>
        <w:tcPr>
          <w:tcW w:w="2500" w:type="pct"/>
          <w:vAlign w:val="center"/>
        </w:tcPr>
        <w:p w14:paraId="161AFBFB" w14:textId="7BD9EF13"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2441989D" w14:textId="678A6392" w:rsidR="00586A35" w:rsidRPr="00586A35" w:rsidRDefault="00586A35" w:rsidP="00586A35">
          <w:pPr>
            <w:pStyle w:val="Header"/>
            <w:tabs>
              <w:tab w:val="clear" w:pos="4320"/>
              <w:tab w:val="clear" w:pos="8640"/>
            </w:tabs>
            <w:jc w:val="right"/>
            <w:rPr>
              <w:rFonts w:ascii="Linux Biolinum" w:hAnsi="Linux Biolinum" w:cs="Linux Biolinum"/>
            </w:rPr>
          </w:pPr>
        </w:p>
      </w:tc>
    </w:tr>
  </w:tbl>
  <w:p w14:paraId="26304B28"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3397C1B"/>
    <w:multiLevelType w:val="hybridMultilevel"/>
    <w:tmpl w:val="F96E7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3B277854"/>
    <w:multiLevelType w:val="hybridMultilevel"/>
    <w:tmpl w:val="0A804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15:restartNumberingAfterBreak="0">
    <w:nsid w:val="520838EF"/>
    <w:multiLevelType w:val="hybridMultilevel"/>
    <w:tmpl w:val="86D06436"/>
    <w:lvl w:ilvl="0" w:tplc="FFFFFFFF">
      <w:start w:val="1"/>
      <w:numFmt w:val="decimal"/>
      <w:lvlText w:val="%1."/>
      <w:lvlJc w:val="left"/>
      <w:pPr>
        <w:ind w:left="960" w:hanging="360"/>
      </w:p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1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9" w15:restartNumberingAfterBreak="0">
    <w:nsid w:val="607F45B2"/>
    <w:multiLevelType w:val="hybridMultilevel"/>
    <w:tmpl w:val="02247204"/>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9A0D73"/>
    <w:multiLevelType w:val="hybridMultilevel"/>
    <w:tmpl w:val="3274FD02"/>
    <w:lvl w:ilvl="0" w:tplc="0F14C138">
      <w:start w:val="1"/>
      <w:numFmt w:val="decimal"/>
      <w:lvlText w:val="%1."/>
      <w:lvlJc w:val="left"/>
      <w:pPr>
        <w:ind w:left="120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2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5" w15:restartNumberingAfterBreak="0">
    <w:nsid w:val="703623BD"/>
    <w:multiLevelType w:val="hybridMultilevel"/>
    <w:tmpl w:val="86D06436"/>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2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388189645">
    <w:abstractNumId w:val="26"/>
  </w:num>
  <w:num w:numId="2" w16cid:durableId="1565794883">
    <w:abstractNumId w:val="12"/>
  </w:num>
  <w:num w:numId="3" w16cid:durableId="335353656">
    <w:abstractNumId w:val="10"/>
  </w:num>
  <w:num w:numId="4" w16cid:durableId="666833810">
    <w:abstractNumId w:val="24"/>
  </w:num>
  <w:num w:numId="5" w16cid:durableId="201796152">
    <w:abstractNumId w:val="15"/>
  </w:num>
  <w:num w:numId="6" w16cid:durableId="2024084264">
    <w:abstractNumId w:val="13"/>
  </w:num>
  <w:num w:numId="7" w16cid:durableId="54744042">
    <w:abstractNumId w:val="23"/>
  </w:num>
  <w:num w:numId="8" w16cid:durableId="1229458972">
    <w:abstractNumId w:val="18"/>
  </w:num>
  <w:num w:numId="9" w16cid:durableId="636957922">
    <w:abstractNumId w:val="22"/>
  </w:num>
  <w:num w:numId="10" w16cid:durableId="533273428">
    <w:abstractNumId w:val="9"/>
  </w:num>
  <w:num w:numId="11" w16cid:durableId="206837951">
    <w:abstractNumId w:val="7"/>
  </w:num>
  <w:num w:numId="12" w16cid:durableId="2032755988">
    <w:abstractNumId w:val="6"/>
  </w:num>
  <w:num w:numId="13" w16cid:durableId="1631010978">
    <w:abstractNumId w:val="5"/>
  </w:num>
  <w:num w:numId="14" w16cid:durableId="694572486">
    <w:abstractNumId w:val="4"/>
  </w:num>
  <w:num w:numId="15" w16cid:durableId="354429019">
    <w:abstractNumId w:val="8"/>
  </w:num>
  <w:num w:numId="16" w16cid:durableId="1971203085">
    <w:abstractNumId w:val="3"/>
  </w:num>
  <w:num w:numId="17" w16cid:durableId="1454591420">
    <w:abstractNumId w:val="2"/>
  </w:num>
  <w:num w:numId="18" w16cid:durableId="1425684914">
    <w:abstractNumId w:val="1"/>
  </w:num>
  <w:num w:numId="19" w16cid:durableId="1302881421">
    <w:abstractNumId w:val="0"/>
  </w:num>
  <w:num w:numId="20" w16cid:durableId="1873765169">
    <w:abstractNumId w:val="17"/>
  </w:num>
  <w:num w:numId="21" w16cid:durableId="568342118">
    <w:abstractNumId w:val="20"/>
  </w:num>
  <w:num w:numId="22" w16cid:durableId="427386160">
    <w:abstractNumId w:val="14"/>
  </w:num>
  <w:num w:numId="23" w16cid:durableId="1381175093">
    <w:abstractNumId w:val="11"/>
  </w:num>
  <w:num w:numId="24" w16cid:durableId="425349101">
    <w:abstractNumId w:val="25"/>
  </w:num>
  <w:num w:numId="25" w16cid:durableId="1681155900">
    <w:abstractNumId w:val="16"/>
  </w:num>
  <w:num w:numId="26" w16cid:durableId="154420964">
    <w:abstractNumId w:val="19"/>
  </w:num>
  <w:num w:numId="27" w16cid:durableId="1931113962">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07392C"/>
    <w:rsid w:val="00000F0B"/>
    <w:rsid w:val="000019C1"/>
    <w:rsid w:val="0000398E"/>
    <w:rsid w:val="00005888"/>
    <w:rsid w:val="0000598B"/>
    <w:rsid w:val="00011FA1"/>
    <w:rsid w:val="00014CA5"/>
    <w:rsid w:val="00015FDE"/>
    <w:rsid w:val="000164F2"/>
    <w:rsid w:val="00017339"/>
    <w:rsid w:val="000223D8"/>
    <w:rsid w:val="000244E7"/>
    <w:rsid w:val="00025EAA"/>
    <w:rsid w:val="0002678C"/>
    <w:rsid w:val="000346E9"/>
    <w:rsid w:val="00034E87"/>
    <w:rsid w:val="00035FAD"/>
    <w:rsid w:val="000405CA"/>
    <w:rsid w:val="00041330"/>
    <w:rsid w:val="00041EA4"/>
    <w:rsid w:val="00042001"/>
    <w:rsid w:val="00044998"/>
    <w:rsid w:val="00045252"/>
    <w:rsid w:val="00046DE6"/>
    <w:rsid w:val="00047398"/>
    <w:rsid w:val="00050EEF"/>
    <w:rsid w:val="000523F8"/>
    <w:rsid w:val="00052A1A"/>
    <w:rsid w:val="00052C34"/>
    <w:rsid w:val="00056777"/>
    <w:rsid w:val="0005748D"/>
    <w:rsid w:val="00061382"/>
    <w:rsid w:val="00062D29"/>
    <w:rsid w:val="00066463"/>
    <w:rsid w:val="00070115"/>
    <w:rsid w:val="000713CD"/>
    <w:rsid w:val="00071CF7"/>
    <w:rsid w:val="00072E69"/>
    <w:rsid w:val="000733EE"/>
    <w:rsid w:val="0007392C"/>
    <w:rsid w:val="000739F9"/>
    <w:rsid w:val="00076E6D"/>
    <w:rsid w:val="00077680"/>
    <w:rsid w:val="00080E27"/>
    <w:rsid w:val="000819C0"/>
    <w:rsid w:val="0008431E"/>
    <w:rsid w:val="00084F67"/>
    <w:rsid w:val="00086651"/>
    <w:rsid w:val="0009071A"/>
    <w:rsid w:val="00092A12"/>
    <w:rsid w:val="00096F14"/>
    <w:rsid w:val="000A63AB"/>
    <w:rsid w:val="000A7ED4"/>
    <w:rsid w:val="000C0212"/>
    <w:rsid w:val="000C050B"/>
    <w:rsid w:val="000C37C2"/>
    <w:rsid w:val="000C3DEE"/>
    <w:rsid w:val="000D644F"/>
    <w:rsid w:val="000E118B"/>
    <w:rsid w:val="000E145D"/>
    <w:rsid w:val="000E1A27"/>
    <w:rsid w:val="000E1B2F"/>
    <w:rsid w:val="000E278E"/>
    <w:rsid w:val="000E64FC"/>
    <w:rsid w:val="000E7A87"/>
    <w:rsid w:val="000F0CEC"/>
    <w:rsid w:val="000F0D01"/>
    <w:rsid w:val="000F173E"/>
    <w:rsid w:val="000F2C29"/>
    <w:rsid w:val="000F3333"/>
    <w:rsid w:val="000F49F8"/>
    <w:rsid w:val="000F6090"/>
    <w:rsid w:val="000F7858"/>
    <w:rsid w:val="00101003"/>
    <w:rsid w:val="0010124C"/>
    <w:rsid w:val="00102FBA"/>
    <w:rsid w:val="001041A3"/>
    <w:rsid w:val="001046AC"/>
    <w:rsid w:val="0010534D"/>
    <w:rsid w:val="00112579"/>
    <w:rsid w:val="0011562F"/>
    <w:rsid w:val="00115B77"/>
    <w:rsid w:val="00116403"/>
    <w:rsid w:val="0012097B"/>
    <w:rsid w:val="00123C33"/>
    <w:rsid w:val="001240C5"/>
    <w:rsid w:val="00125AC6"/>
    <w:rsid w:val="00127698"/>
    <w:rsid w:val="00127D30"/>
    <w:rsid w:val="0013113A"/>
    <w:rsid w:val="001314CF"/>
    <w:rsid w:val="0013194E"/>
    <w:rsid w:val="001335D1"/>
    <w:rsid w:val="001338A8"/>
    <w:rsid w:val="001359D7"/>
    <w:rsid w:val="001363F5"/>
    <w:rsid w:val="00140640"/>
    <w:rsid w:val="00140C02"/>
    <w:rsid w:val="0014187B"/>
    <w:rsid w:val="00141A17"/>
    <w:rsid w:val="0014244B"/>
    <w:rsid w:val="00142FEA"/>
    <w:rsid w:val="00143A39"/>
    <w:rsid w:val="00143C70"/>
    <w:rsid w:val="00143F5E"/>
    <w:rsid w:val="0014428C"/>
    <w:rsid w:val="001453E7"/>
    <w:rsid w:val="00145419"/>
    <w:rsid w:val="00145486"/>
    <w:rsid w:val="00146B02"/>
    <w:rsid w:val="00152510"/>
    <w:rsid w:val="00153384"/>
    <w:rsid w:val="00154012"/>
    <w:rsid w:val="001566AE"/>
    <w:rsid w:val="00170556"/>
    <w:rsid w:val="0017243C"/>
    <w:rsid w:val="001751F7"/>
    <w:rsid w:val="001765B4"/>
    <w:rsid w:val="001842B4"/>
    <w:rsid w:val="001908D7"/>
    <w:rsid w:val="00193445"/>
    <w:rsid w:val="0019344D"/>
    <w:rsid w:val="00193586"/>
    <w:rsid w:val="0019409C"/>
    <w:rsid w:val="001943BB"/>
    <w:rsid w:val="00195F59"/>
    <w:rsid w:val="00196004"/>
    <w:rsid w:val="001961CD"/>
    <w:rsid w:val="001A06AF"/>
    <w:rsid w:val="001A43B1"/>
    <w:rsid w:val="001A64E3"/>
    <w:rsid w:val="001A6C9F"/>
    <w:rsid w:val="001A6E47"/>
    <w:rsid w:val="001A71BB"/>
    <w:rsid w:val="001A7587"/>
    <w:rsid w:val="001B0E16"/>
    <w:rsid w:val="001B29D6"/>
    <w:rsid w:val="001B38DD"/>
    <w:rsid w:val="001C147C"/>
    <w:rsid w:val="001C19C6"/>
    <w:rsid w:val="001C7D6C"/>
    <w:rsid w:val="001D0DC7"/>
    <w:rsid w:val="001D115A"/>
    <w:rsid w:val="001D44B2"/>
    <w:rsid w:val="001D44FD"/>
    <w:rsid w:val="001D5887"/>
    <w:rsid w:val="001E004D"/>
    <w:rsid w:val="001E2720"/>
    <w:rsid w:val="001E3232"/>
    <w:rsid w:val="001E5D6A"/>
    <w:rsid w:val="001E61B7"/>
    <w:rsid w:val="001E71D7"/>
    <w:rsid w:val="001F0001"/>
    <w:rsid w:val="001F2F64"/>
    <w:rsid w:val="001F747E"/>
    <w:rsid w:val="002014EC"/>
    <w:rsid w:val="0020294A"/>
    <w:rsid w:val="00204A09"/>
    <w:rsid w:val="00204CF9"/>
    <w:rsid w:val="00204E52"/>
    <w:rsid w:val="0021278B"/>
    <w:rsid w:val="0021547F"/>
    <w:rsid w:val="00216B6E"/>
    <w:rsid w:val="002233F8"/>
    <w:rsid w:val="00224938"/>
    <w:rsid w:val="00224F0A"/>
    <w:rsid w:val="00230CCE"/>
    <w:rsid w:val="00232DE4"/>
    <w:rsid w:val="0023323B"/>
    <w:rsid w:val="002353CC"/>
    <w:rsid w:val="002411DB"/>
    <w:rsid w:val="00245119"/>
    <w:rsid w:val="00246062"/>
    <w:rsid w:val="0024633D"/>
    <w:rsid w:val="00250FEF"/>
    <w:rsid w:val="002517F4"/>
    <w:rsid w:val="00252596"/>
    <w:rsid w:val="00262D60"/>
    <w:rsid w:val="00264B6B"/>
    <w:rsid w:val="0026695C"/>
    <w:rsid w:val="00270347"/>
    <w:rsid w:val="0027195D"/>
    <w:rsid w:val="002738DA"/>
    <w:rsid w:val="00280148"/>
    <w:rsid w:val="0028039B"/>
    <w:rsid w:val="00281EE4"/>
    <w:rsid w:val="00282789"/>
    <w:rsid w:val="0028334A"/>
    <w:rsid w:val="00290606"/>
    <w:rsid w:val="00290DF5"/>
    <w:rsid w:val="00292645"/>
    <w:rsid w:val="00294F06"/>
    <w:rsid w:val="00295210"/>
    <w:rsid w:val="0029583F"/>
    <w:rsid w:val="00295EC0"/>
    <w:rsid w:val="00297661"/>
    <w:rsid w:val="00297F0F"/>
    <w:rsid w:val="002A430E"/>
    <w:rsid w:val="002A486B"/>
    <w:rsid w:val="002A517A"/>
    <w:rsid w:val="002A629E"/>
    <w:rsid w:val="002B01E4"/>
    <w:rsid w:val="002B09F1"/>
    <w:rsid w:val="002B0D9C"/>
    <w:rsid w:val="002B1F59"/>
    <w:rsid w:val="002B23C5"/>
    <w:rsid w:val="002B4DC9"/>
    <w:rsid w:val="002B568D"/>
    <w:rsid w:val="002B6C1E"/>
    <w:rsid w:val="002C5812"/>
    <w:rsid w:val="002D1017"/>
    <w:rsid w:val="002D1F6D"/>
    <w:rsid w:val="002D26C4"/>
    <w:rsid w:val="002D2B1E"/>
    <w:rsid w:val="002D3753"/>
    <w:rsid w:val="002E0A37"/>
    <w:rsid w:val="002E1A43"/>
    <w:rsid w:val="002E30B0"/>
    <w:rsid w:val="002E630C"/>
    <w:rsid w:val="002E7DDE"/>
    <w:rsid w:val="002F069E"/>
    <w:rsid w:val="002F2289"/>
    <w:rsid w:val="002F2EB2"/>
    <w:rsid w:val="002F408E"/>
    <w:rsid w:val="002F43B1"/>
    <w:rsid w:val="003008F0"/>
    <w:rsid w:val="00301545"/>
    <w:rsid w:val="00303FAD"/>
    <w:rsid w:val="0030460A"/>
    <w:rsid w:val="003057B1"/>
    <w:rsid w:val="0030746C"/>
    <w:rsid w:val="00307501"/>
    <w:rsid w:val="00307BBE"/>
    <w:rsid w:val="003100DC"/>
    <w:rsid w:val="00311951"/>
    <w:rsid w:val="0031340B"/>
    <w:rsid w:val="003135DB"/>
    <w:rsid w:val="0031391E"/>
    <w:rsid w:val="00314821"/>
    <w:rsid w:val="00315E2F"/>
    <w:rsid w:val="00317850"/>
    <w:rsid w:val="00320ED1"/>
    <w:rsid w:val="003219FB"/>
    <w:rsid w:val="00321DDC"/>
    <w:rsid w:val="00322180"/>
    <w:rsid w:val="003246EE"/>
    <w:rsid w:val="0032775A"/>
    <w:rsid w:val="003311AC"/>
    <w:rsid w:val="0033342D"/>
    <w:rsid w:val="003342CD"/>
    <w:rsid w:val="00334CFE"/>
    <w:rsid w:val="00334FAE"/>
    <w:rsid w:val="00336D12"/>
    <w:rsid w:val="00336F9E"/>
    <w:rsid w:val="003379BA"/>
    <w:rsid w:val="0034235E"/>
    <w:rsid w:val="0035331D"/>
    <w:rsid w:val="00355125"/>
    <w:rsid w:val="00356296"/>
    <w:rsid w:val="00357043"/>
    <w:rsid w:val="00357671"/>
    <w:rsid w:val="00362761"/>
    <w:rsid w:val="0036391D"/>
    <w:rsid w:val="00364201"/>
    <w:rsid w:val="0036485B"/>
    <w:rsid w:val="00364EB3"/>
    <w:rsid w:val="00367FEB"/>
    <w:rsid w:val="00373175"/>
    <w:rsid w:val="0037398D"/>
    <w:rsid w:val="00374D5C"/>
    <w:rsid w:val="0037572A"/>
    <w:rsid w:val="00376CCC"/>
    <w:rsid w:val="00380709"/>
    <w:rsid w:val="0038080D"/>
    <w:rsid w:val="003835AE"/>
    <w:rsid w:val="00384155"/>
    <w:rsid w:val="00390853"/>
    <w:rsid w:val="003916E2"/>
    <w:rsid w:val="00392297"/>
    <w:rsid w:val="00392395"/>
    <w:rsid w:val="00392FE8"/>
    <w:rsid w:val="003936B1"/>
    <w:rsid w:val="0039385A"/>
    <w:rsid w:val="003944CF"/>
    <w:rsid w:val="00396C28"/>
    <w:rsid w:val="003A1ABD"/>
    <w:rsid w:val="003A2EDB"/>
    <w:rsid w:val="003A7A72"/>
    <w:rsid w:val="003B1CA3"/>
    <w:rsid w:val="003B44F3"/>
    <w:rsid w:val="003B6DC2"/>
    <w:rsid w:val="003B6ECB"/>
    <w:rsid w:val="003C08C8"/>
    <w:rsid w:val="003C240B"/>
    <w:rsid w:val="003C3338"/>
    <w:rsid w:val="003C5766"/>
    <w:rsid w:val="003C6E00"/>
    <w:rsid w:val="003D0DD2"/>
    <w:rsid w:val="003D27DD"/>
    <w:rsid w:val="003D2C06"/>
    <w:rsid w:val="003D4203"/>
    <w:rsid w:val="003D4799"/>
    <w:rsid w:val="003D544B"/>
    <w:rsid w:val="003D7001"/>
    <w:rsid w:val="003D7FE7"/>
    <w:rsid w:val="003E5D62"/>
    <w:rsid w:val="003E61B4"/>
    <w:rsid w:val="003E6247"/>
    <w:rsid w:val="003E7B13"/>
    <w:rsid w:val="003F1F1D"/>
    <w:rsid w:val="003F2685"/>
    <w:rsid w:val="003F2BD6"/>
    <w:rsid w:val="003F32FB"/>
    <w:rsid w:val="003F4297"/>
    <w:rsid w:val="003F5DAE"/>
    <w:rsid w:val="003F5F3D"/>
    <w:rsid w:val="003F6E49"/>
    <w:rsid w:val="003F70A3"/>
    <w:rsid w:val="003F7CA2"/>
    <w:rsid w:val="00400736"/>
    <w:rsid w:val="00402E26"/>
    <w:rsid w:val="004050E6"/>
    <w:rsid w:val="00407CEE"/>
    <w:rsid w:val="004105F1"/>
    <w:rsid w:val="004128EE"/>
    <w:rsid w:val="00413B6F"/>
    <w:rsid w:val="00422AF0"/>
    <w:rsid w:val="0042387B"/>
    <w:rsid w:val="004270DE"/>
    <w:rsid w:val="00427C7D"/>
    <w:rsid w:val="0043169B"/>
    <w:rsid w:val="00431CB0"/>
    <w:rsid w:val="0043301B"/>
    <w:rsid w:val="00433961"/>
    <w:rsid w:val="00437CF8"/>
    <w:rsid w:val="004420A7"/>
    <w:rsid w:val="00442227"/>
    <w:rsid w:val="0044239F"/>
    <w:rsid w:val="00442D3B"/>
    <w:rsid w:val="00444B15"/>
    <w:rsid w:val="00446B71"/>
    <w:rsid w:val="00447C80"/>
    <w:rsid w:val="004501A9"/>
    <w:rsid w:val="004515A5"/>
    <w:rsid w:val="00452C1B"/>
    <w:rsid w:val="00453AB9"/>
    <w:rsid w:val="00454972"/>
    <w:rsid w:val="004559E0"/>
    <w:rsid w:val="0046042C"/>
    <w:rsid w:val="004608AC"/>
    <w:rsid w:val="00460EAC"/>
    <w:rsid w:val="00461185"/>
    <w:rsid w:val="00463579"/>
    <w:rsid w:val="00463629"/>
    <w:rsid w:val="004668D7"/>
    <w:rsid w:val="004727C2"/>
    <w:rsid w:val="00474F6B"/>
    <w:rsid w:val="00476DCB"/>
    <w:rsid w:val="0048106F"/>
    <w:rsid w:val="0048126B"/>
    <w:rsid w:val="004825CE"/>
    <w:rsid w:val="004836A6"/>
    <w:rsid w:val="0048502B"/>
    <w:rsid w:val="004850B4"/>
    <w:rsid w:val="00485D41"/>
    <w:rsid w:val="004869C9"/>
    <w:rsid w:val="00492EF4"/>
    <w:rsid w:val="00494700"/>
    <w:rsid w:val="004947C9"/>
    <w:rsid w:val="00495781"/>
    <w:rsid w:val="00495F83"/>
    <w:rsid w:val="00497365"/>
    <w:rsid w:val="004A0309"/>
    <w:rsid w:val="004A0F5C"/>
    <w:rsid w:val="004A5054"/>
    <w:rsid w:val="004A61BF"/>
    <w:rsid w:val="004A6E50"/>
    <w:rsid w:val="004A73DC"/>
    <w:rsid w:val="004A7556"/>
    <w:rsid w:val="004B0875"/>
    <w:rsid w:val="004B0BF6"/>
    <w:rsid w:val="004B4220"/>
    <w:rsid w:val="004B610E"/>
    <w:rsid w:val="004B6953"/>
    <w:rsid w:val="004C0AF5"/>
    <w:rsid w:val="004C186F"/>
    <w:rsid w:val="004C1EDF"/>
    <w:rsid w:val="004C49F3"/>
    <w:rsid w:val="004C4FDC"/>
    <w:rsid w:val="004C6B2D"/>
    <w:rsid w:val="004C713D"/>
    <w:rsid w:val="004D1657"/>
    <w:rsid w:val="004D19EF"/>
    <w:rsid w:val="004D3C65"/>
    <w:rsid w:val="004D5E34"/>
    <w:rsid w:val="004D7A37"/>
    <w:rsid w:val="004D7D26"/>
    <w:rsid w:val="004E057F"/>
    <w:rsid w:val="004E16F8"/>
    <w:rsid w:val="004E6168"/>
    <w:rsid w:val="004F50F9"/>
    <w:rsid w:val="004F72B7"/>
    <w:rsid w:val="005005F0"/>
    <w:rsid w:val="00500F6F"/>
    <w:rsid w:val="0050103C"/>
    <w:rsid w:val="00502F93"/>
    <w:rsid w:val="00503093"/>
    <w:rsid w:val="005041C6"/>
    <w:rsid w:val="00504C8B"/>
    <w:rsid w:val="00506EF6"/>
    <w:rsid w:val="00506F2A"/>
    <w:rsid w:val="005153AC"/>
    <w:rsid w:val="005160AB"/>
    <w:rsid w:val="00516F8C"/>
    <w:rsid w:val="00517425"/>
    <w:rsid w:val="00523CD9"/>
    <w:rsid w:val="00525CEA"/>
    <w:rsid w:val="005327FC"/>
    <w:rsid w:val="0053474F"/>
    <w:rsid w:val="00536947"/>
    <w:rsid w:val="00540C55"/>
    <w:rsid w:val="005411B8"/>
    <w:rsid w:val="00542282"/>
    <w:rsid w:val="00542F06"/>
    <w:rsid w:val="005466D8"/>
    <w:rsid w:val="00551881"/>
    <w:rsid w:val="005519A5"/>
    <w:rsid w:val="005525AA"/>
    <w:rsid w:val="00552697"/>
    <w:rsid w:val="005528F6"/>
    <w:rsid w:val="005546D1"/>
    <w:rsid w:val="00556EFE"/>
    <w:rsid w:val="00557B36"/>
    <w:rsid w:val="005612D3"/>
    <w:rsid w:val="005643F0"/>
    <w:rsid w:val="00574022"/>
    <w:rsid w:val="00582795"/>
    <w:rsid w:val="00583CD9"/>
    <w:rsid w:val="0058578F"/>
    <w:rsid w:val="00586A35"/>
    <w:rsid w:val="005879DB"/>
    <w:rsid w:val="0059162D"/>
    <w:rsid w:val="005927BE"/>
    <w:rsid w:val="00596082"/>
    <w:rsid w:val="00596ED1"/>
    <w:rsid w:val="00596F2A"/>
    <w:rsid w:val="00597FF3"/>
    <w:rsid w:val="005A19A7"/>
    <w:rsid w:val="005A5627"/>
    <w:rsid w:val="005B1F0C"/>
    <w:rsid w:val="005B2BB4"/>
    <w:rsid w:val="005B2ED3"/>
    <w:rsid w:val="005B493F"/>
    <w:rsid w:val="005B53B2"/>
    <w:rsid w:val="005B6965"/>
    <w:rsid w:val="005C0062"/>
    <w:rsid w:val="005C0AD1"/>
    <w:rsid w:val="005C2A30"/>
    <w:rsid w:val="005C2EBC"/>
    <w:rsid w:val="005C3D72"/>
    <w:rsid w:val="005C5E36"/>
    <w:rsid w:val="005D0695"/>
    <w:rsid w:val="005D0CCE"/>
    <w:rsid w:val="005D5C06"/>
    <w:rsid w:val="005D7E6E"/>
    <w:rsid w:val="005E22A3"/>
    <w:rsid w:val="005E2C5B"/>
    <w:rsid w:val="005E366F"/>
    <w:rsid w:val="005E6DC7"/>
    <w:rsid w:val="005F042E"/>
    <w:rsid w:val="005F0BB2"/>
    <w:rsid w:val="005F30FF"/>
    <w:rsid w:val="005F4BD4"/>
    <w:rsid w:val="005F6C93"/>
    <w:rsid w:val="00601DD2"/>
    <w:rsid w:val="0060222C"/>
    <w:rsid w:val="00606311"/>
    <w:rsid w:val="00606A58"/>
    <w:rsid w:val="00607A60"/>
    <w:rsid w:val="0061273A"/>
    <w:rsid w:val="00612C56"/>
    <w:rsid w:val="00612E4E"/>
    <w:rsid w:val="00613272"/>
    <w:rsid w:val="00617EBE"/>
    <w:rsid w:val="00620302"/>
    <w:rsid w:val="006246B0"/>
    <w:rsid w:val="00630C7F"/>
    <w:rsid w:val="006317A6"/>
    <w:rsid w:val="00631A82"/>
    <w:rsid w:val="00631F29"/>
    <w:rsid w:val="00632383"/>
    <w:rsid w:val="006353B9"/>
    <w:rsid w:val="00635818"/>
    <w:rsid w:val="0063608B"/>
    <w:rsid w:val="00636A79"/>
    <w:rsid w:val="00636F2B"/>
    <w:rsid w:val="00637DF8"/>
    <w:rsid w:val="006429F1"/>
    <w:rsid w:val="006434BD"/>
    <w:rsid w:val="00644AC8"/>
    <w:rsid w:val="00645442"/>
    <w:rsid w:val="00645D06"/>
    <w:rsid w:val="00646A9D"/>
    <w:rsid w:val="00650463"/>
    <w:rsid w:val="006514CD"/>
    <w:rsid w:val="0065275A"/>
    <w:rsid w:val="00654D92"/>
    <w:rsid w:val="006572C1"/>
    <w:rsid w:val="00660A05"/>
    <w:rsid w:val="00670649"/>
    <w:rsid w:val="00675128"/>
    <w:rsid w:val="006756B0"/>
    <w:rsid w:val="00677379"/>
    <w:rsid w:val="006778D3"/>
    <w:rsid w:val="006921CC"/>
    <w:rsid w:val="00692C69"/>
    <w:rsid w:val="0069472B"/>
    <w:rsid w:val="00694749"/>
    <w:rsid w:val="006950EF"/>
    <w:rsid w:val="00695C9F"/>
    <w:rsid w:val="006978B2"/>
    <w:rsid w:val="006A0F60"/>
    <w:rsid w:val="006A1CD6"/>
    <w:rsid w:val="006A21A9"/>
    <w:rsid w:val="006A22F6"/>
    <w:rsid w:val="006A29E8"/>
    <w:rsid w:val="006A35E1"/>
    <w:rsid w:val="006A5843"/>
    <w:rsid w:val="006B12F2"/>
    <w:rsid w:val="006B4623"/>
    <w:rsid w:val="006B4F43"/>
    <w:rsid w:val="006B51FF"/>
    <w:rsid w:val="006C0843"/>
    <w:rsid w:val="006C4BE3"/>
    <w:rsid w:val="006C657E"/>
    <w:rsid w:val="006D0E9B"/>
    <w:rsid w:val="006D12B9"/>
    <w:rsid w:val="006D157A"/>
    <w:rsid w:val="006D1C4D"/>
    <w:rsid w:val="006D2239"/>
    <w:rsid w:val="006D5DF8"/>
    <w:rsid w:val="006E0D12"/>
    <w:rsid w:val="006E23C6"/>
    <w:rsid w:val="006E4407"/>
    <w:rsid w:val="006E44FA"/>
    <w:rsid w:val="006E66E7"/>
    <w:rsid w:val="006E7653"/>
    <w:rsid w:val="006F050A"/>
    <w:rsid w:val="006F1681"/>
    <w:rsid w:val="006F564D"/>
    <w:rsid w:val="006F6434"/>
    <w:rsid w:val="00701E71"/>
    <w:rsid w:val="00701FA6"/>
    <w:rsid w:val="0070306F"/>
    <w:rsid w:val="0070473B"/>
    <w:rsid w:val="0070531E"/>
    <w:rsid w:val="00714B4A"/>
    <w:rsid w:val="00717A0E"/>
    <w:rsid w:val="00717B03"/>
    <w:rsid w:val="00717FB2"/>
    <w:rsid w:val="0072096F"/>
    <w:rsid w:val="00721708"/>
    <w:rsid w:val="007249CB"/>
    <w:rsid w:val="00727914"/>
    <w:rsid w:val="00727EBD"/>
    <w:rsid w:val="00727FDB"/>
    <w:rsid w:val="007309DB"/>
    <w:rsid w:val="00732243"/>
    <w:rsid w:val="00732D22"/>
    <w:rsid w:val="00732ED5"/>
    <w:rsid w:val="007349D2"/>
    <w:rsid w:val="007405C1"/>
    <w:rsid w:val="00742B07"/>
    <w:rsid w:val="00743328"/>
    <w:rsid w:val="007451FF"/>
    <w:rsid w:val="00745373"/>
    <w:rsid w:val="00747E69"/>
    <w:rsid w:val="00751EC1"/>
    <w:rsid w:val="00752225"/>
    <w:rsid w:val="00753548"/>
    <w:rsid w:val="00753D69"/>
    <w:rsid w:val="00755AFC"/>
    <w:rsid w:val="00755B4F"/>
    <w:rsid w:val="00760FC8"/>
    <w:rsid w:val="00761A17"/>
    <w:rsid w:val="00761B5C"/>
    <w:rsid w:val="00761B6C"/>
    <w:rsid w:val="0076206F"/>
    <w:rsid w:val="00762189"/>
    <w:rsid w:val="00763166"/>
    <w:rsid w:val="00763CB6"/>
    <w:rsid w:val="00764059"/>
    <w:rsid w:val="00764572"/>
    <w:rsid w:val="007647B0"/>
    <w:rsid w:val="00765265"/>
    <w:rsid w:val="00767459"/>
    <w:rsid w:val="0077099B"/>
    <w:rsid w:val="00773318"/>
    <w:rsid w:val="007800CE"/>
    <w:rsid w:val="00780227"/>
    <w:rsid w:val="007865CF"/>
    <w:rsid w:val="00786AB2"/>
    <w:rsid w:val="0078727B"/>
    <w:rsid w:val="00790726"/>
    <w:rsid w:val="00793451"/>
    <w:rsid w:val="00793808"/>
    <w:rsid w:val="00794360"/>
    <w:rsid w:val="007954F2"/>
    <w:rsid w:val="0079682F"/>
    <w:rsid w:val="00797D60"/>
    <w:rsid w:val="007A25D5"/>
    <w:rsid w:val="007A3F4E"/>
    <w:rsid w:val="007A481F"/>
    <w:rsid w:val="007A502C"/>
    <w:rsid w:val="007A579F"/>
    <w:rsid w:val="007B01E2"/>
    <w:rsid w:val="007B6F15"/>
    <w:rsid w:val="007C116A"/>
    <w:rsid w:val="007C30C6"/>
    <w:rsid w:val="007C57E7"/>
    <w:rsid w:val="007C58BE"/>
    <w:rsid w:val="007C73EF"/>
    <w:rsid w:val="007D3173"/>
    <w:rsid w:val="007D3C28"/>
    <w:rsid w:val="007D54D3"/>
    <w:rsid w:val="007E0B4F"/>
    <w:rsid w:val="007E110F"/>
    <w:rsid w:val="007E293F"/>
    <w:rsid w:val="007E4C10"/>
    <w:rsid w:val="007E6B27"/>
    <w:rsid w:val="007E7648"/>
    <w:rsid w:val="007E79C6"/>
    <w:rsid w:val="007F2D1D"/>
    <w:rsid w:val="007F528E"/>
    <w:rsid w:val="007F6543"/>
    <w:rsid w:val="00801A41"/>
    <w:rsid w:val="00801B6F"/>
    <w:rsid w:val="00802E06"/>
    <w:rsid w:val="008051C3"/>
    <w:rsid w:val="00805A61"/>
    <w:rsid w:val="0080762F"/>
    <w:rsid w:val="00810CE2"/>
    <w:rsid w:val="00811786"/>
    <w:rsid w:val="00811D9C"/>
    <w:rsid w:val="00813976"/>
    <w:rsid w:val="008140DE"/>
    <w:rsid w:val="0081416A"/>
    <w:rsid w:val="0081423D"/>
    <w:rsid w:val="008150D4"/>
    <w:rsid w:val="008162CC"/>
    <w:rsid w:val="00821E7F"/>
    <w:rsid w:val="00823682"/>
    <w:rsid w:val="00824131"/>
    <w:rsid w:val="00825BB6"/>
    <w:rsid w:val="00826220"/>
    <w:rsid w:val="008313F7"/>
    <w:rsid w:val="0083195E"/>
    <w:rsid w:val="0083735E"/>
    <w:rsid w:val="00837745"/>
    <w:rsid w:val="00837CBF"/>
    <w:rsid w:val="00843705"/>
    <w:rsid w:val="00846A30"/>
    <w:rsid w:val="00847A31"/>
    <w:rsid w:val="00850D0C"/>
    <w:rsid w:val="00852765"/>
    <w:rsid w:val="0085553A"/>
    <w:rsid w:val="00855965"/>
    <w:rsid w:val="008625FA"/>
    <w:rsid w:val="00862F39"/>
    <w:rsid w:val="0086371D"/>
    <w:rsid w:val="00866445"/>
    <w:rsid w:val="00867448"/>
    <w:rsid w:val="00871E83"/>
    <w:rsid w:val="0087252C"/>
    <w:rsid w:val="008733FB"/>
    <w:rsid w:val="00880932"/>
    <w:rsid w:val="008814BC"/>
    <w:rsid w:val="00881C41"/>
    <w:rsid w:val="00884060"/>
    <w:rsid w:val="00884C0E"/>
    <w:rsid w:val="00887E9A"/>
    <w:rsid w:val="0089066F"/>
    <w:rsid w:val="00891A1D"/>
    <w:rsid w:val="008949E1"/>
    <w:rsid w:val="008956B4"/>
    <w:rsid w:val="008A03B6"/>
    <w:rsid w:val="008A0620"/>
    <w:rsid w:val="008A0F46"/>
    <w:rsid w:val="008A31A5"/>
    <w:rsid w:val="008A61BC"/>
    <w:rsid w:val="008A665A"/>
    <w:rsid w:val="008A79F5"/>
    <w:rsid w:val="008B1EFD"/>
    <w:rsid w:val="008B2ED4"/>
    <w:rsid w:val="008B2F8C"/>
    <w:rsid w:val="008B4305"/>
    <w:rsid w:val="008B44A7"/>
    <w:rsid w:val="008B710D"/>
    <w:rsid w:val="008B7A49"/>
    <w:rsid w:val="008C0D05"/>
    <w:rsid w:val="008C5E95"/>
    <w:rsid w:val="008C6E83"/>
    <w:rsid w:val="008C72C9"/>
    <w:rsid w:val="008C73A9"/>
    <w:rsid w:val="008D220D"/>
    <w:rsid w:val="008D2E64"/>
    <w:rsid w:val="008D3F6E"/>
    <w:rsid w:val="008D4A83"/>
    <w:rsid w:val="008D4B1C"/>
    <w:rsid w:val="008D650F"/>
    <w:rsid w:val="008D6549"/>
    <w:rsid w:val="008D7F36"/>
    <w:rsid w:val="008E198E"/>
    <w:rsid w:val="008E51D6"/>
    <w:rsid w:val="008E70BA"/>
    <w:rsid w:val="008F032A"/>
    <w:rsid w:val="008F6755"/>
    <w:rsid w:val="008F6FB8"/>
    <w:rsid w:val="008F7447"/>
    <w:rsid w:val="009010B7"/>
    <w:rsid w:val="009033E9"/>
    <w:rsid w:val="009073E1"/>
    <w:rsid w:val="009073EC"/>
    <w:rsid w:val="00910071"/>
    <w:rsid w:val="00911575"/>
    <w:rsid w:val="00911A5F"/>
    <w:rsid w:val="00912FF0"/>
    <w:rsid w:val="00914993"/>
    <w:rsid w:val="00917E1B"/>
    <w:rsid w:val="00920FB3"/>
    <w:rsid w:val="0092209C"/>
    <w:rsid w:val="00922D48"/>
    <w:rsid w:val="00925301"/>
    <w:rsid w:val="009268B7"/>
    <w:rsid w:val="00926E45"/>
    <w:rsid w:val="009319C2"/>
    <w:rsid w:val="00931F2B"/>
    <w:rsid w:val="00932662"/>
    <w:rsid w:val="00933E51"/>
    <w:rsid w:val="00934FE1"/>
    <w:rsid w:val="00936367"/>
    <w:rsid w:val="00936F8D"/>
    <w:rsid w:val="009414FB"/>
    <w:rsid w:val="009418A9"/>
    <w:rsid w:val="0094211B"/>
    <w:rsid w:val="00944100"/>
    <w:rsid w:val="0094587B"/>
    <w:rsid w:val="0095071A"/>
    <w:rsid w:val="009532DE"/>
    <w:rsid w:val="009538C3"/>
    <w:rsid w:val="00955704"/>
    <w:rsid w:val="00956831"/>
    <w:rsid w:val="009615B1"/>
    <w:rsid w:val="00962503"/>
    <w:rsid w:val="00963CFC"/>
    <w:rsid w:val="00966299"/>
    <w:rsid w:val="009666BC"/>
    <w:rsid w:val="009668DE"/>
    <w:rsid w:val="00967A06"/>
    <w:rsid w:val="00973410"/>
    <w:rsid w:val="00976413"/>
    <w:rsid w:val="00982AB7"/>
    <w:rsid w:val="00982C4C"/>
    <w:rsid w:val="00983152"/>
    <w:rsid w:val="009855C4"/>
    <w:rsid w:val="00985C2B"/>
    <w:rsid w:val="00986039"/>
    <w:rsid w:val="00986849"/>
    <w:rsid w:val="00987374"/>
    <w:rsid w:val="00987AFC"/>
    <w:rsid w:val="009923C7"/>
    <w:rsid w:val="009958DC"/>
    <w:rsid w:val="00996F2D"/>
    <w:rsid w:val="009978A7"/>
    <w:rsid w:val="009A502F"/>
    <w:rsid w:val="009A6050"/>
    <w:rsid w:val="009B00DC"/>
    <w:rsid w:val="009B211F"/>
    <w:rsid w:val="009B2E17"/>
    <w:rsid w:val="009B3328"/>
    <w:rsid w:val="009B59CD"/>
    <w:rsid w:val="009B6759"/>
    <w:rsid w:val="009B7559"/>
    <w:rsid w:val="009C3132"/>
    <w:rsid w:val="009C6875"/>
    <w:rsid w:val="009D16B2"/>
    <w:rsid w:val="009D30C0"/>
    <w:rsid w:val="009D3C3B"/>
    <w:rsid w:val="009D46EA"/>
    <w:rsid w:val="009D470D"/>
    <w:rsid w:val="009D6C5F"/>
    <w:rsid w:val="009E1F4B"/>
    <w:rsid w:val="009E56C5"/>
    <w:rsid w:val="009F0163"/>
    <w:rsid w:val="009F1491"/>
    <w:rsid w:val="009F2833"/>
    <w:rsid w:val="009F7A1F"/>
    <w:rsid w:val="00A00780"/>
    <w:rsid w:val="00A012F5"/>
    <w:rsid w:val="00A01500"/>
    <w:rsid w:val="00A055CD"/>
    <w:rsid w:val="00A064AA"/>
    <w:rsid w:val="00A068EE"/>
    <w:rsid w:val="00A110C9"/>
    <w:rsid w:val="00A12291"/>
    <w:rsid w:val="00A138B5"/>
    <w:rsid w:val="00A14473"/>
    <w:rsid w:val="00A15152"/>
    <w:rsid w:val="00A155F9"/>
    <w:rsid w:val="00A15777"/>
    <w:rsid w:val="00A15819"/>
    <w:rsid w:val="00A164B7"/>
    <w:rsid w:val="00A16A26"/>
    <w:rsid w:val="00A17484"/>
    <w:rsid w:val="00A21083"/>
    <w:rsid w:val="00A21DEF"/>
    <w:rsid w:val="00A319FD"/>
    <w:rsid w:val="00A31F60"/>
    <w:rsid w:val="00A32020"/>
    <w:rsid w:val="00A36018"/>
    <w:rsid w:val="00A37A5D"/>
    <w:rsid w:val="00A4071E"/>
    <w:rsid w:val="00A40A26"/>
    <w:rsid w:val="00A4193B"/>
    <w:rsid w:val="00A4375C"/>
    <w:rsid w:val="00A43ACD"/>
    <w:rsid w:val="00A44BC4"/>
    <w:rsid w:val="00A462C6"/>
    <w:rsid w:val="00A504A7"/>
    <w:rsid w:val="00A509AE"/>
    <w:rsid w:val="00A50C7D"/>
    <w:rsid w:val="00A55023"/>
    <w:rsid w:val="00A551C4"/>
    <w:rsid w:val="00A6078F"/>
    <w:rsid w:val="00A61AB1"/>
    <w:rsid w:val="00A629F1"/>
    <w:rsid w:val="00A650D3"/>
    <w:rsid w:val="00A7094F"/>
    <w:rsid w:val="00A72274"/>
    <w:rsid w:val="00A723F9"/>
    <w:rsid w:val="00A72884"/>
    <w:rsid w:val="00A72F2D"/>
    <w:rsid w:val="00A739CB"/>
    <w:rsid w:val="00A75047"/>
    <w:rsid w:val="00A75BFC"/>
    <w:rsid w:val="00A76383"/>
    <w:rsid w:val="00A80F69"/>
    <w:rsid w:val="00A82AC4"/>
    <w:rsid w:val="00A84A26"/>
    <w:rsid w:val="00A84FAE"/>
    <w:rsid w:val="00A8507F"/>
    <w:rsid w:val="00A85553"/>
    <w:rsid w:val="00A91E16"/>
    <w:rsid w:val="00A95518"/>
    <w:rsid w:val="00A957E1"/>
    <w:rsid w:val="00AA10C4"/>
    <w:rsid w:val="00AA2DEE"/>
    <w:rsid w:val="00AA3EA7"/>
    <w:rsid w:val="00AA432C"/>
    <w:rsid w:val="00AA552D"/>
    <w:rsid w:val="00AA57D8"/>
    <w:rsid w:val="00AA5BF1"/>
    <w:rsid w:val="00AA6E2B"/>
    <w:rsid w:val="00AB04F8"/>
    <w:rsid w:val="00AB0733"/>
    <w:rsid w:val="00AB1ADC"/>
    <w:rsid w:val="00AB21AA"/>
    <w:rsid w:val="00AB2327"/>
    <w:rsid w:val="00AB4839"/>
    <w:rsid w:val="00AB5621"/>
    <w:rsid w:val="00AC120D"/>
    <w:rsid w:val="00AC368A"/>
    <w:rsid w:val="00AC4630"/>
    <w:rsid w:val="00AC60F7"/>
    <w:rsid w:val="00AD0294"/>
    <w:rsid w:val="00AD1996"/>
    <w:rsid w:val="00AD2034"/>
    <w:rsid w:val="00AD2DF3"/>
    <w:rsid w:val="00AD365C"/>
    <w:rsid w:val="00AD45EE"/>
    <w:rsid w:val="00AD687B"/>
    <w:rsid w:val="00AE1B12"/>
    <w:rsid w:val="00AE1E64"/>
    <w:rsid w:val="00AE2704"/>
    <w:rsid w:val="00AE4159"/>
    <w:rsid w:val="00AE53FF"/>
    <w:rsid w:val="00AE61F7"/>
    <w:rsid w:val="00AF0B39"/>
    <w:rsid w:val="00AF2E70"/>
    <w:rsid w:val="00AF4F92"/>
    <w:rsid w:val="00AF60A1"/>
    <w:rsid w:val="00AF70D4"/>
    <w:rsid w:val="00B04396"/>
    <w:rsid w:val="00B04EA7"/>
    <w:rsid w:val="00B05114"/>
    <w:rsid w:val="00B0598B"/>
    <w:rsid w:val="00B1127C"/>
    <w:rsid w:val="00B116C4"/>
    <w:rsid w:val="00B11B5F"/>
    <w:rsid w:val="00B11C07"/>
    <w:rsid w:val="00B13E4F"/>
    <w:rsid w:val="00B1476C"/>
    <w:rsid w:val="00B14E51"/>
    <w:rsid w:val="00B15A21"/>
    <w:rsid w:val="00B1638F"/>
    <w:rsid w:val="00B214AB"/>
    <w:rsid w:val="00B234BC"/>
    <w:rsid w:val="00B251D2"/>
    <w:rsid w:val="00B25737"/>
    <w:rsid w:val="00B26242"/>
    <w:rsid w:val="00B26D0F"/>
    <w:rsid w:val="00B3097E"/>
    <w:rsid w:val="00B33269"/>
    <w:rsid w:val="00B35079"/>
    <w:rsid w:val="00B350C9"/>
    <w:rsid w:val="00B3715C"/>
    <w:rsid w:val="00B4052C"/>
    <w:rsid w:val="00B41CB4"/>
    <w:rsid w:val="00B43D73"/>
    <w:rsid w:val="00B46551"/>
    <w:rsid w:val="00B47F55"/>
    <w:rsid w:val="00B51DB5"/>
    <w:rsid w:val="00B526AF"/>
    <w:rsid w:val="00B53F10"/>
    <w:rsid w:val="00B54D90"/>
    <w:rsid w:val="00B550F6"/>
    <w:rsid w:val="00B57D71"/>
    <w:rsid w:val="00B60B72"/>
    <w:rsid w:val="00B60BE1"/>
    <w:rsid w:val="00B61445"/>
    <w:rsid w:val="00B61DDD"/>
    <w:rsid w:val="00B6260B"/>
    <w:rsid w:val="00B62C42"/>
    <w:rsid w:val="00B6491E"/>
    <w:rsid w:val="00B64C6A"/>
    <w:rsid w:val="00B64DD4"/>
    <w:rsid w:val="00B64F13"/>
    <w:rsid w:val="00B6535D"/>
    <w:rsid w:val="00B6598E"/>
    <w:rsid w:val="00B725AF"/>
    <w:rsid w:val="00B73DEA"/>
    <w:rsid w:val="00B83F34"/>
    <w:rsid w:val="00B8682D"/>
    <w:rsid w:val="00B947E6"/>
    <w:rsid w:val="00B95BB0"/>
    <w:rsid w:val="00BA00DF"/>
    <w:rsid w:val="00BA1B6F"/>
    <w:rsid w:val="00BA5432"/>
    <w:rsid w:val="00BA618C"/>
    <w:rsid w:val="00BA6645"/>
    <w:rsid w:val="00BA69C0"/>
    <w:rsid w:val="00BA7DD8"/>
    <w:rsid w:val="00BB326D"/>
    <w:rsid w:val="00BB333E"/>
    <w:rsid w:val="00BB3F65"/>
    <w:rsid w:val="00BB4B09"/>
    <w:rsid w:val="00BB54E2"/>
    <w:rsid w:val="00BC3477"/>
    <w:rsid w:val="00BC4CE6"/>
    <w:rsid w:val="00BC4EAD"/>
    <w:rsid w:val="00BC5BDA"/>
    <w:rsid w:val="00BC5F77"/>
    <w:rsid w:val="00BC6BD4"/>
    <w:rsid w:val="00BC7433"/>
    <w:rsid w:val="00BD081D"/>
    <w:rsid w:val="00BD2233"/>
    <w:rsid w:val="00BD304D"/>
    <w:rsid w:val="00BD366F"/>
    <w:rsid w:val="00BD4267"/>
    <w:rsid w:val="00BD473A"/>
    <w:rsid w:val="00BD61E5"/>
    <w:rsid w:val="00BD793B"/>
    <w:rsid w:val="00BE1DE7"/>
    <w:rsid w:val="00BE5429"/>
    <w:rsid w:val="00BE624B"/>
    <w:rsid w:val="00BE7F58"/>
    <w:rsid w:val="00BF0A3C"/>
    <w:rsid w:val="00BF14FD"/>
    <w:rsid w:val="00BF3D6B"/>
    <w:rsid w:val="00BF4CDA"/>
    <w:rsid w:val="00BF798D"/>
    <w:rsid w:val="00C002F9"/>
    <w:rsid w:val="00C004F9"/>
    <w:rsid w:val="00C03DCA"/>
    <w:rsid w:val="00C06212"/>
    <w:rsid w:val="00C1142C"/>
    <w:rsid w:val="00C11EDF"/>
    <w:rsid w:val="00C13CC1"/>
    <w:rsid w:val="00C14A4F"/>
    <w:rsid w:val="00C215A4"/>
    <w:rsid w:val="00C22428"/>
    <w:rsid w:val="00C22B97"/>
    <w:rsid w:val="00C2506B"/>
    <w:rsid w:val="00C27860"/>
    <w:rsid w:val="00C27E05"/>
    <w:rsid w:val="00C32613"/>
    <w:rsid w:val="00C34178"/>
    <w:rsid w:val="00C341B6"/>
    <w:rsid w:val="00C34BA3"/>
    <w:rsid w:val="00C36547"/>
    <w:rsid w:val="00C40C9C"/>
    <w:rsid w:val="00C41AE1"/>
    <w:rsid w:val="00C43AAA"/>
    <w:rsid w:val="00C44B93"/>
    <w:rsid w:val="00C4538D"/>
    <w:rsid w:val="00C461FF"/>
    <w:rsid w:val="00C50274"/>
    <w:rsid w:val="00C53A91"/>
    <w:rsid w:val="00C5423E"/>
    <w:rsid w:val="00C54DA0"/>
    <w:rsid w:val="00C60E5C"/>
    <w:rsid w:val="00C630D0"/>
    <w:rsid w:val="00C66F24"/>
    <w:rsid w:val="00C72FAB"/>
    <w:rsid w:val="00C74CFE"/>
    <w:rsid w:val="00C75ED2"/>
    <w:rsid w:val="00C7634B"/>
    <w:rsid w:val="00C76574"/>
    <w:rsid w:val="00C77955"/>
    <w:rsid w:val="00C81689"/>
    <w:rsid w:val="00C81D52"/>
    <w:rsid w:val="00C822AF"/>
    <w:rsid w:val="00C90428"/>
    <w:rsid w:val="00C9144D"/>
    <w:rsid w:val="00C91744"/>
    <w:rsid w:val="00C92E33"/>
    <w:rsid w:val="00C9472A"/>
    <w:rsid w:val="00C94C3B"/>
    <w:rsid w:val="00C95C6E"/>
    <w:rsid w:val="00C96C07"/>
    <w:rsid w:val="00CA083B"/>
    <w:rsid w:val="00CA17C5"/>
    <w:rsid w:val="00CA38FC"/>
    <w:rsid w:val="00CA450D"/>
    <w:rsid w:val="00CB3E0D"/>
    <w:rsid w:val="00CB6709"/>
    <w:rsid w:val="00CC2E13"/>
    <w:rsid w:val="00CC2FE0"/>
    <w:rsid w:val="00CC72E1"/>
    <w:rsid w:val="00CD1A13"/>
    <w:rsid w:val="00CD4663"/>
    <w:rsid w:val="00CE08BF"/>
    <w:rsid w:val="00CE1301"/>
    <w:rsid w:val="00CE397D"/>
    <w:rsid w:val="00CE4319"/>
    <w:rsid w:val="00CE752A"/>
    <w:rsid w:val="00CE7FA5"/>
    <w:rsid w:val="00CF09BD"/>
    <w:rsid w:val="00CF0B76"/>
    <w:rsid w:val="00CF13A4"/>
    <w:rsid w:val="00CF2B1E"/>
    <w:rsid w:val="00CF39D4"/>
    <w:rsid w:val="00CF3C76"/>
    <w:rsid w:val="00CF5C48"/>
    <w:rsid w:val="00CF78D9"/>
    <w:rsid w:val="00D03927"/>
    <w:rsid w:val="00D04103"/>
    <w:rsid w:val="00D042B9"/>
    <w:rsid w:val="00D043C8"/>
    <w:rsid w:val="00D053D6"/>
    <w:rsid w:val="00D05B8E"/>
    <w:rsid w:val="00D06A65"/>
    <w:rsid w:val="00D1348E"/>
    <w:rsid w:val="00D14930"/>
    <w:rsid w:val="00D157F7"/>
    <w:rsid w:val="00D20F74"/>
    <w:rsid w:val="00D22D47"/>
    <w:rsid w:val="00D24AA4"/>
    <w:rsid w:val="00D26712"/>
    <w:rsid w:val="00D27CB1"/>
    <w:rsid w:val="00D31EBA"/>
    <w:rsid w:val="00D341FA"/>
    <w:rsid w:val="00D34435"/>
    <w:rsid w:val="00D4004B"/>
    <w:rsid w:val="00D4255E"/>
    <w:rsid w:val="00D468DA"/>
    <w:rsid w:val="00D47477"/>
    <w:rsid w:val="00D47BCC"/>
    <w:rsid w:val="00D50431"/>
    <w:rsid w:val="00D5317B"/>
    <w:rsid w:val="00D56128"/>
    <w:rsid w:val="00D613A5"/>
    <w:rsid w:val="00D615AC"/>
    <w:rsid w:val="00D648A9"/>
    <w:rsid w:val="00D658B3"/>
    <w:rsid w:val="00D6590E"/>
    <w:rsid w:val="00D70EDE"/>
    <w:rsid w:val="00D73CAA"/>
    <w:rsid w:val="00D77EC4"/>
    <w:rsid w:val="00D801E6"/>
    <w:rsid w:val="00D81B59"/>
    <w:rsid w:val="00D82D44"/>
    <w:rsid w:val="00D83322"/>
    <w:rsid w:val="00D846D9"/>
    <w:rsid w:val="00D87081"/>
    <w:rsid w:val="00D90064"/>
    <w:rsid w:val="00D90F1E"/>
    <w:rsid w:val="00D90FE0"/>
    <w:rsid w:val="00D9290D"/>
    <w:rsid w:val="00D92E8B"/>
    <w:rsid w:val="00D95BE3"/>
    <w:rsid w:val="00DA0265"/>
    <w:rsid w:val="00DA2AF4"/>
    <w:rsid w:val="00DA533E"/>
    <w:rsid w:val="00DA5AEB"/>
    <w:rsid w:val="00DA6372"/>
    <w:rsid w:val="00DA79F2"/>
    <w:rsid w:val="00DB4FE1"/>
    <w:rsid w:val="00DB5C2A"/>
    <w:rsid w:val="00DB64A1"/>
    <w:rsid w:val="00DC112E"/>
    <w:rsid w:val="00DC1C49"/>
    <w:rsid w:val="00DC3381"/>
    <w:rsid w:val="00DC35C3"/>
    <w:rsid w:val="00DC4B20"/>
    <w:rsid w:val="00DC4E7A"/>
    <w:rsid w:val="00DC4FC9"/>
    <w:rsid w:val="00DC7196"/>
    <w:rsid w:val="00DD2B33"/>
    <w:rsid w:val="00DD3609"/>
    <w:rsid w:val="00DD476E"/>
    <w:rsid w:val="00DD5335"/>
    <w:rsid w:val="00DD670B"/>
    <w:rsid w:val="00DE0F65"/>
    <w:rsid w:val="00DE1E6B"/>
    <w:rsid w:val="00DE3761"/>
    <w:rsid w:val="00DE605C"/>
    <w:rsid w:val="00DE71B0"/>
    <w:rsid w:val="00DF0A6E"/>
    <w:rsid w:val="00DF0E97"/>
    <w:rsid w:val="00DF26D1"/>
    <w:rsid w:val="00DF2BF3"/>
    <w:rsid w:val="00E016B0"/>
    <w:rsid w:val="00E018CE"/>
    <w:rsid w:val="00E04496"/>
    <w:rsid w:val="00E05926"/>
    <w:rsid w:val="00E10CCF"/>
    <w:rsid w:val="00E13CDC"/>
    <w:rsid w:val="00E141E1"/>
    <w:rsid w:val="00E14928"/>
    <w:rsid w:val="00E14A54"/>
    <w:rsid w:val="00E214BD"/>
    <w:rsid w:val="00E2170F"/>
    <w:rsid w:val="00E21938"/>
    <w:rsid w:val="00E2212F"/>
    <w:rsid w:val="00E238F9"/>
    <w:rsid w:val="00E251D2"/>
    <w:rsid w:val="00E270D5"/>
    <w:rsid w:val="00E27286"/>
    <w:rsid w:val="00E27659"/>
    <w:rsid w:val="00E30AE8"/>
    <w:rsid w:val="00E320C3"/>
    <w:rsid w:val="00E32607"/>
    <w:rsid w:val="00E33FBD"/>
    <w:rsid w:val="00E34EA9"/>
    <w:rsid w:val="00E36BC9"/>
    <w:rsid w:val="00E37125"/>
    <w:rsid w:val="00E41DBC"/>
    <w:rsid w:val="00E462F0"/>
    <w:rsid w:val="00E50C85"/>
    <w:rsid w:val="00E51B27"/>
    <w:rsid w:val="00E57B86"/>
    <w:rsid w:val="00E601E1"/>
    <w:rsid w:val="00E6129F"/>
    <w:rsid w:val="00E63CB0"/>
    <w:rsid w:val="00E64C67"/>
    <w:rsid w:val="00E6640E"/>
    <w:rsid w:val="00E719E5"/>
    <w:rsid w:val="00E71D5C"/>
    <w:rsid w:val="00E72BE5"/>
    <w:rsid w:val="00E73577"/>
    <w:rsid w:val="00E73C85"/>
    <w:rsid w:val="00E7498E"/>
    <w:rsid w:val="00E8278F"/>
    <w:rsid w:val="00E83192"/>
    <w:rsid w:val="00E834D5"/>
    <w:rsid w:val="00E843BB"/>
    <w:rsid w:val="00E87E12"/>
    <w:rsid w:val="00E9163F"/>
    <w:rsid w:val="00E93D58"/>
    <w:rsid w:val="00E943FF"/>
    <w:rsid w:val="00E96433"/>
    <w:rsid w:val="00EA18AE"/>
    <w:rsid w:val="00EA2E9D"/>
    <w:rsid w:val="00EA2F06"/>
    <w:rsid w:val="00EA31CD"/>
    <w:rsid w:val="00EA33FF"/>
    <w:rsid w:val="00EA46EF"/>
    <w:rsid w:val="00EA592C"/>
    <w:rsid w:val="00EA6A7F"/>
    <w:rsid w:val="00EB0977"/>
    <w:rsid w:val="00EB13C5"/>
    <w:rsid w:val="00EB1E32"/>
    <w:rsid w:val="00EB2E12"/>
    <w:rsid w:val="00EB3F7D"/>
    <w:rsid w:val="00EB49FA"/>
    <w:rsid w:val="00EB508F"/>
    <w:rsid w:val="00EB5854"/>
    <w:rsid w:val="00EC1D75"/>
    <w:rsid w:val="00EC1E01"/>
    <w:rsid w:val="00EC4D39"/>
    <w:rsid w:val="00EC5E10"/>
    <w:rsid w:val="00ED24A4"/>
    <w:rsid w:val="00ED2D5D"/>
    <w:rsid w:val="00ED704A"/>
    <w:rsid w:val="00EE0B98"/>
    <w:rsid w:val="00EF026E"/>
    <w:rsid w:val="00EF03F0"/>
    <w:rsid w:val="00EF0528"/>
    <w:rsid w:val="00EF59F4"/>
    <w:rsid w:val="00EF7599"/>
    <w:rsid w:val="00F0047E"/>
    <w:rsid w:val="00F0076D"/>
    <w:rsid w:val="00F02A72"/>
    <w:rsid w:val="00F04A09"/>
    <w:rsid w:val="00F05372"/>
    <w:rsid w:val="00F06A1B"/>
    <w:rsid w:val="00F06E88"/>
    <w:rsid w:val="00F07F37"/>
    <w:rsid w:val="00F10B6F"/>
    <w:rsid w:val="00F114BF"/>
    <w:rsid w:val="00F13DDE"/>
    <w:rsid w:val="00F141D2"/>
    <w:rsid w:val="00F14E7C"/>
    <w:rsid w:val="00F17330"/>
    <w:rsid w:val="00F207E4"/>
    <w:rsid w:val="00F22963"/>
    <w:rsid w:val="00F24703"/>
    <w:rsid w:val="00F2529C"/>
    <w:rsid w:val="00F25D7E"/>
    <w:rsid w:val="00F2664D"/>
    <w:rsid w:val="00F2735D"/>
    <w:rsid w:val="00F30418"/>
    <w:rsid w:val="00F30699"/>
    <w:rsid w:val="00F3215E"/>
    <w:rsid w:val="00F3231F"/>
    <w:rsid w:val="00F33DE6"/>
    <w:rsid w:val="00F370EC"/>
    <w:rsid w:val="00F4030B"/>
    <w:rsid w:val="00F4177F"/>
    <w:rsid w:val="00F41AD5"/>
    <w:rsid w:val="00F41CC2"/>
    <w:rsid w:val="00F42F95"/>
    <w:rsid w:val="00F44640"/>
    <w:rsid w:val="00F46C2C"/>
    <w:rsid w:val="00F47090"/>
    <w:rsid w:val="00F4754A"/>
    <w:rsid w:val="00F52D73"/>
    <w:rsid w:val="00F538C1"/>
    <w:rsid w:val="00F57293"/>
    <w:rsid w:val="00F621DC"/>
    <w:rsid w:val="00F65834"/>
    <w:rsid w:val="00F65B51"/>
    <w:rsid w:val="00F66B6F"/>
    <w:rsid w:val="00F70AB5"/>
    <w:rsid w:val="00F727BF"/>
    <w:rsid w:val="00F74DA3"/>
    <w:rsid w:val="00F83410"/>
    <w:rsid w:val="00F91DFA"/>
    <w:rsid w:val="00F922DD"/>
    <w:rsid w:val="00F95288"/>
    <w:rsid w:val="00F95E4E"/>
    <w:rsid w:val="00F973EF"/>
    <w:rsid w:val="00F9791B"/>
    <w:rsid w:val="00F97FC8"/>
    <w:rsid w:val="00FA0B25"/>
    <w:rsid w:val="00FA313D"/>
    <w:rsid w:val="00FA6192"/>
    <w:rsid w:val="00FA6961"/>
    <w:rsid w:val="00FA7B4E"/>
    <w:rsid w:val="00FB1D58"/>
    <w:rsid w:val="00FB2AFC"/>
    <w:rsid w:val="00FB2F49"/>
    <w:rsid w:val="00FB38E3"/>
    <w:rsid w:val="00FB53B3"/>
    <w:rsid w:val="00FB55D3"/>
    <w:rsid w:val="00FB5D59"/>
    <w:rsid w:val="00FB74E3"/>
    <w:rsid w:val="00FB7A39"/>
    <w:rsid w:val="00FC0380"/>
    <w:rsid w:val="00FC0E1D"/>
    <w:rsid w:val="00FC0F6E"/>
    <w:rsid w:val="00FC1D2E"/>
    <w:rsid w:val="00FC53DA"/>
    <w:rsid w:val="00FC643C"/>
    <w:rsid w:val="00FC72A5"/>
    <w:rsid w:val="00FD16A9"/>
    <w:rsid w:val="00FD50B8"/>
    <w:rsid w:val="00FD56F9"/>
    <w:rsid w:val="00FD6229"/>
    <w:rsid w:val="00FD6BDC"/>
    <w:rsid w:val="00FD77AF"/>
    <w:rsid w:val="00FE4758"/>
    <w:rsid w:val="00FE5B64"/>
    <w:rsid w:val="00FF004E"/>
    <w:rsid w:val="00FF0E35"/>
    <w:rsid w:val="00FF0F4A"/>
    <w:rsid w:val="00FF6B15"/>
    <w:rsid w:val="00FF71A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87B44F"/>
  <w15:docId w15:val="{6D728C5D-D3A4-48EA-B892-83E757B7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FD50B8"/>
    <w:pPr>
      <w:spacing w:line="264" w:lineRule="auto"/>
      <w:ind w:left="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E29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14852322">
      <w:bodyDiv w:val="1"/>
      <w:marLeft w:val="0"/>
      <w:marRight w:val="0"/>
      <w:marTop w:val="0"/>
      <w:marBottom w:val="0"/>
      <w:divBdr>
        <w:top w:val="none" w:sz="0" w:space="0" w:color="auto"/>
        <w:left w:val="none" w:sz="0" w:space="0" w:color="auto"/>
        <w:bottom w:val="none" w:sz="0" w:space="0" w:color="auto"/>
        <w:right w:val="none" w:sz="0" w:space="0" w:color="auto"/>
      </w:divBdr>
    </w:div>
    <w:div w:id="27487502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7544045">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9560397">
      <w:bodyDiv w:val="1"/>
      <w:marLeft w:val="0"/>
      <w:marRight w:val="0"/>
      <w:marTop w:val="0"/>
      <w:marBottom w:val="0"/>
      <w:divBdr>
        <w:top w:val="none" w:sz="0" w:space="0" w:color="auto"/>
        <w:left w:val="none" w:sz="0" w:space="0" w:color="auto"/>
        <w:bottom w:val="none" w:sz="0" w:space="0" w:color="auto"/>
        <w:right w:val="none" w:sz="0" w:space="0" w:color="auto"/>
      </w:divBdr>
    </w:div>
    <w:div w:id="605112880">
      <w:bodyDiv w:val="1"/>
      <w:marLeft w:val="0"/>
      <w:marRight w:val="0"/>
      <w:marTop w:val="0"/>
      <w:marBottom w:val="0"/>
      <w:divBdr>
        <w:top w:val="none" w:sz="0" w:space="0" w:color="auto"/>
        <w:left w:val="none" w:sz="0" w:space="0" w:color="auto"/>
        <w:bottom w:val="none" w:sz="0" w:space="0" w:color="auto"/>
        <w:right w:val="none" w:sz="0" w:space="0" w:color="auto"/>
      </w:divBdr>
      <w:divsChild>
        <w:div w:id="2033336277">
          <w:marLeft w:val="0"/>
          <w:marRight w:val="0"/>
          <w:marTop w:val="0"/>
          <w:marBottom w:val="0"/>
          <w:divBdr>
            <w:top w:val="none" w:sz="0" w:space="0" w:color="auto"/>
            <w:left w:val="none" w:sz="0" w:space="0" w:color="auto"/>
            <w:bottom w:val="none" w:sz="0" w:space="0" w:color="auto"/>
            <w:right w:val="none" w:sz="0" w:space="0" w:color="auto"/>
          </w:divBdr>
        </w:div>
        <w:div w:id="1739329204">
          <w:marLeft w:val="0"/>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2534519">
      <w:bodyDiv w:val="1"/>
      <w:marLeft w:val="0"/>
      <w:marRight w:val="0"/>
      <w:marTop w:val="0"/>
      <w:marBottom w:val="0"/>
      <w:divBdr>
        <w:top w:val="none" w:sz="0" w:space="0" w:color="auto"/>
        <w:left w:val="none" w:sz="0" w:space="0" w:color="auto"/>
        <w:bottom w:val="none" w:sz="0" w:space="0" w:color="auto"/>
        <w:right w:val="none" w:sz="0" w:space="0" w:color="auto"/>
      </w:divBdr>
    </w:div>
    <w:div w:id="72040418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402590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9840250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256882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7801104">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1521492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4623591">
      <w:bodyDiv w:val="1"/>
      <w:marLeft w:val="0"/>
      <w:marRight w:val="0"/>
      <w:marTop w:val="0"/>
      <w:marBottom w:val="0"/>
      <w:divBdr>
        <w:top w:val="none" w:sz="0" w:space="0" w:color="auto"/>
        <w:left w:val="none" w:sz="0" w:space="0" w:color="auto"/>
        <w:bottom w:val="none" w:sz="0" w:space="0" w:color="auto"/>
        <w:right w:val="none" w:sz="0" w:space="0" w:color="auto"/>
      </w:divBdr>
    </w:div>
    <w:div w:id="1939412047">
      <w:bodyDiv w:val="1"/>
      <w:marLeft w:val="0"/>
      <w:marRight w:val="0"/>
      <w:marTop w:val="0"/>
      <w:marBottom w:val="0"/>
      <w:divBdr>
        <w:top w:val="none" w:sz="0" w:space="0" w:color="auto"/>
        <w:left w:val="none" w:sz="0" w:space="0" w:color="auto"/>
        <w:bottom w:val="none" w:sz="0" w:space="0" w:color="auto"/>
        <w:right w:val="none" w:sz="0" w:space="0" w:color="auto"/>
      </w:divBdr>
    </w:div>
    <w:div w:id="209088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www.karger.com/Article/FullText/463060" TargetMode="External"/><Relationship Id="rId26" Type="http://schemas.openxmlformats.org/officeDocument/2006/relationships/hyperlink" Target="http://www.ludoscience.com/files/ressources/classifying_serious_games.pdf" TargetMode="External"/><Relationship Id="rId3" Type="http://schemas.openxmlformats.org/officeDocument/2006/relationships/customXml" Target="../customXml/item3.xml"/><Relationship Id="rId21" Type="http://schemas.openxmlformats.org/officeDocument/2006/relationships/hyperlink" Target="https://doi.org/10.1029/2012WR012398"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pubmed.ncbi.nlm.nih.gov/30136401/" TargetMode="External"/><Relationship Id="rId25" Type="http://schemas.openxmlformats.org/officeDocument/2006/relationships/hyperlink" Target="https://cs.gmu.edu/~gaia/SeriousGames/index.html"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wri.org/insights/17-countries-home-one-quarter-worlds-population-face-extremely-high-water-stres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researchgate.net/publication/286612517_Introduction_to_Games-Based_Learning" TargetMode="Externa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s://doi.org/10.1016/j.coche.2012.03.010" TargetMode="External"/><Relationship Id="rId28" Type="http://schemas.openxmlformats.org/officeDocument/2006/relationships/hyperlink" Target="https://doi.org/10.1016/j.chb.2008.03.012" TargetMode="External"/><Relationship Id="rId10" Type="http://schemas.openxmlformats.org/officeDocument/2006/relationships/footnotes" Target="footnotes.xml"/><Relationship Id="rId19" Type="http://schemas.openxmlformats.org/officeDocument/2006/relationships/hyperlink" Target="https://www.sepa.org.uk/media/594260/16-june-report.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doi.org/10.1016/j.agwat.2005.07.021" TargetMode="External"/><Relationship Id="rId27" Type="http://schemas.openxmlformats.org/officeDocument/2006/relationships/hyperlink" Target="https://doi.org/10.1145/950566.950596"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58E8B005C406E48BD37555968176DB8" ma:contentTypeVersion="4" ma:contentTypeDescription="Create a new document." ma:contentTypeScope="" ma:versionID="ed5094842f951b1e308930fb29e7bfd5">
  <xsd:schema xmlns:xsd="http://www.w3.org/2001/XMLSchema" xmlns:xs="http://www.w3.org/2001/XMLSchema" xmlns:p="http://schemas.microsoft.com/office/2006/metadata/properties" xmlns:ns3="5c295fab-9815-4a7f-8aeb-326495fe3bd1" targetNamespace="http://schemas.microsoft.com/office/2006/metadata/properties" ma:root="true" ma:fieldsID="d301088007d61eef76226bf341bc3ff3" ns3:_="">
    <xsd:import namespace="5c295fab-9815-4a7f-8aeb-326495fe3b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295fab-9815-4a7f-8aeb-326495fe3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3.xml><?xml version="1.0" encoding="utf-8"?>
<ds:datastoreItem xmlns:ds="http://schemas.openxmlformats.org/officeDocument/2006/customXml" ds:itemID="{29C3BCD6-97C0-49D1-8518-C386641A753F}">
  <ds:schemaRefs>
    <ds:schemaRef ds:uri="5c295fab-9815-4a7f-8aeb-326495fe3bd1"/>
    <ds:schemaRef ds:uri="http://www.w3.org/XML/1998/namespace"/>
    <ds:schemaRef ds:uri="http://purl.org/dc/elements/1.1/"/>
    <ds:schemaRef ds:uri="http://schemas.microsoft.com/office/2006/documentManagement/types"/>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6E4A4848-EFEE-401C-A37A-E507979A1E43}">
  <ds:schemaRefs>
    <ds:schemaRef ds:uri="http://schemas.microsoft.com/sharepoint/v3/contenttype/forms"/>
  </ds:schemaRefs>
</ds:datastoreItem>
</file>

<file path=customXml/itemProps5.xml><?xml version="1.0" encoding="utf-8"?>
<ds:datastoreItem xmlns:ds="http://schemas.openxmlformats.org/officeDocument/2006/customXml" ds:itemID="{DE748B14-1584-4F72-A036-E2953AEE9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295fab-9815-4a7f-8aeb-326495fe3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6</Pages>
  <Words>4684</Words>
  <Characters>26703</Characters>
  <Application>Microsoft Office Word</Application>
  <DocSecurity>0</DocSecurity>
  <Lines>222</Lines>
  <Paragraphs>62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31325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Annie Xu (PGT)</cp:lastModifiedBy>
  <cp:revision>2</cp:revision>
  <cp:lastPrinted>2018-05-22T11:24:00Z</cp:lastPrinted>
  <dcterms:created xsi:type="dcterms:W3CDTF">2022-06-22T22:23:00Z</dcterms:created>
  <dcterms:modified xsi:type="dcterms:W3CDTF">2022-06-22T22:23:00Z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0x010100258E8B005C406E48BD37555968176DB8</vt:lpwstr>
  </property>
</Properties>
</file>